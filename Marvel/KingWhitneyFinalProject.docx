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47531"/>
        <w:docPartObj>
          <w:docPartGallery w:val="Cover Pages"/>
          <w:docPartUnique/>
        </w:docPartObj>
      </w:sdtPr>
      <w:sdtEndPr>
        <w:rPr>
          <w:b/>
          <w:bCs/>
          <w:caps/>
        </w:rPr>
      </w:sdtEndPr>
      <w:sdtContent>
        <w:p w14:paraId="5454EAB2" w14:textId="77777777" w:rsidR="002618D9" w:rsidRPr="00DE4C32" w:rsidRDefault="002618D9" w:rsidP="000A7D4C">
          <w:pPr>
            <w:pStyle w:val="Title"/>
            <w:jc w:val="center"/>
            <w:rPr>
              <w:color w:val="1B1D3D" w:themeColor="text2" w:themeShade="BF"/>
            </w:rPr>
          </w:pPr>
        </w:p>
        <w:p w14:paraId="15938259" w14:textId="06F0674B" w:rsidR="000A7D4C" w:rsidRPr="00DE4C32" w:rsidRDefault="000369C8" w:rsidP="000A7D4C">
          <w:pPr>
            <w:pStyle w:val="Title"/>
            <w:jc w:val="center"/>
            <w:rPr>
              <w:rFonts w:ascii="Andes Rounded Black" w:hAnsi="Andes Rounded Black"/>
              <w:b/>
              <w:color w:val="1B1D3D" w:themeColor="text2" w:themeShade="BF"/>
              <w:sz w:val="72"/>
            </w:rPr>
          </w:pPr>
          <w:r w:rsidRPr="00DE4C32">
            <w:rPr>
              <w:rFonts w:ascii="Andes Rounded Black" w:hAnsi="Andes Rounded Black"/>
              <w:b/>
              <w:color w:val="1B1D3D" w:themeColor="text2" w:themeShade="BF"/>
              <w:sz w:val="72"/>
            </w:rPr>
            <w:t>Marvel Character Appearances</w:t>
          </w:r>
        </w:p>
        <w:p w14:paraId="56FC4814" w14:textId="77777777" w:rsidR="000A7D4C" w:rsidRPr="00171F17" w:rsidRDefault="000A7D4C" w:rsidP="000A7D4C">
          <w:pPr>
            <w:rPr>
              <w:color w:val="121428" w:themeColor="text2" w:themeShade="80"/>
            </w:rPr>
          </w:pPr>
        </w:p>
        <w:p w14:paraId="50838DD8" w14:textId="1E049943" w:rsidR="00EC5511" w:rsidRPr="00EC5511" w:rsidRDefault="000369C8" w:rsidP="00EC5511">
          <w:pPr>
            <w:pStyle w:val="Title"/>
            <w:spacing w:line="360" w:lineRule="auto"/>
            <w:jc w:val="center"/>
            <w:rPr>
              <w:rFonts w:ascii="Century Gothic" w:hAnsi="Century Gothic"/>
              <w:b/>
            </w:rPr>
          </w:pPr>
          <w:r w:rsidRPr="00F84AF0">
            <w:rPr>
              <w:rFonts w:ascii="Andes Rounded Black" w:hAnsi="Andes Rounded Black"/>
              <w:noProof/>
              <w:color w:val="A31F09"/>
              <w:sz w:val="56"/>
              <w:lang w:eastAsia="en-US"/>
            </w:rPr>
            <mc:AlternateContent>
              <mc:Choice Requires="wps">
                <w:drawing>
                  <wp:anchor distT="0" distB="0" distL="114300" distR="114300" simplePos="0" relativeHeight="251666432" behindDoc="0" locked="0" layoutInCell="1" allowOverlap="1" wp14:anchorId="30157252" wp14:editId="49877388">
                    <wp:simplePos x="0" y="0"/>
                    <wp:positionH relativeFrom="page">
                      <wp:posOffset>5467350</wp:posOffset>
                    </wp:positionH>
                    <wp:positionV relativeFrom="paragraph">
                      <wp:posOffset>6722745</wp:posOffset>
                    </wp:positionV>
                    <wp:extent cx="2333625" cy="12230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3625" cy="1223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70B77" w14:textId="20978CB6" w:rsidR="001E0D12" w:rsidRPr="000369C8" w:rsidRDefault="00C77FE9">
                                <w:pPr>
                                  <w:pStyle w:val="ContactInfo"/>
                                  <w:rPr>
                                    <w:rFonts w:ascii="Andes Rounded Black" w:hAnsi="Andes Rounded Black"/>
                                    <w:b/>
                                    <w:color w:val="121428" w:themeColor="text2" w:themeShade="80"/>
                                  </w:rPr>
                                </w:pPr>
                                <w:sdt>
                                  <w:sdtPr>
                                    <w:rPr>
                                      <w:rFonts w:ascii="Andes Rounded Black" w:hAnsi="Andes Rounded Black"/>
                                      <w:b/>
                                      <w:color w:val="121428" w:themeColor="text2" w:themeShade="80"/>
                                    </w:rPr>
                                    <w:alias w:val="Name"/>
                                    <w:tag w:val=""/>
                                    <w:id w:val="335509597"/>
                                    <w:placeholder>
                                      <w:docPart w:val="5F9BE8D63FDC44E3BD88C3116428F252"/>
                                    </w:placeholder>
                                    <w:dataBinding w:prefixMappings="xmlns:ns0='http://purl.org/dc/elements/1.1/' xmlns:ns1='http://schemas.openxmlformats.org/package/2006/metadata/core-properties' " w:xpath="/ns1:coreProperties[1]/ns0:creator[1]" w:storeItemID="{6C3C8BC8-F283-45AE-878A-BAB7291924A1}"/>
                                    <w:text/>
                                  </w:sdtPr>
                                  <w:sdtEndPr/>
                                  <w:sdtContent>
                                    <w:r w:rsidR="001E0D12" w:rsidRPr="000369C8">
                                      <w:rPr>
                                        <w:rFonts w:ascii="Andes Rounded Black" w:hAnsi="Andes Rounded Black"/>
                                        <w:b/>
                                        <w:color w:val="121428" w:themeColor="text2" w:themeShade="80"/>
                                      </w:rPr>
                                      <w:t>Whitney King</w:t>
                                    </w:r>
                                  </w:sdtContent>
                                </w:sdt>
                                <w:r w:rsidR="001E0D12" w:rsidRPr="000369C8">
                                  <w:rPr>
                                    <w:rFonts w:ascii="Andes Rounded Black" w:hAnsi="Andes Rounded Black"/>
                                    <w:b/>
                                    <w:color w:val="121428" w:themeColor="text2" w:themeShade="80"/>
                                  </w:rP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type w14:anchorId="30157252" id="_x0000_t202" coordsize="21600,21600" o:spt="202" path="m,l,21600r21600,l21600,xe">
                    <v:stroke joinstyle="miter"/>
                    <v:path gradientshapeok="t" o:connecttype="rect"/>
                  </v:shapetype>
                  <v:shape id="Text Box 11" o:spid="_x0000_s1026" type="#_x0000_t202" style="position:absolute;left:0;text-align:left;margin-left:430.5pt;margin-top:529.35pt;width:183.75pt;height:96.3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" filled="f" stroked="f" strokeweight=".5pt">
                    <v:textbox inset="0,0,36pt,36pt">
                      <w:txbxContent>
                        <w:p w14:paraId="28070B77" w14:textId="20978CB6" w:rsidR="001E0D12" w:rsidRPr="000369C8" w:rsidRDefault="00C77FE9">
                          <w:pPr>
                            <w:pStyle w:val="ContactInfo"/>
                            <w:rPr>
                              <w:rFonts w:ascii="Andes Rounded Black" w:hAnsi="Andes Rounded Black"/>
                              <w:b/>
                              <w:color w:val="121428" w:themeColor="text2" w:themeShade="80"/>
                            </w:rPr>
                          </w:pPr>
                          <w:sdt>
                            <w:sdtPr>
                              <w:rPr>
                                <w:rFonts w:ascii="Andes Rounded Black" w:hAnsi="Andes Rounded Black"/>
                                <w:b/>
                                <w:color w:val="121428" w:themeColor="text2" w:themeShade="80"/>
                              </w:rPr>
                              <w:alias w:val="Name"/>
                              <w:tag w:val=""/>
                              <w:id w:val="335509597"/>
                              <w:placeholder>
                                <w:docPart w:val="5F9BE8D63FDC44E3BD88C3116428F252"/>
                              </w:placeholder>
                              <w:dataBinding w:prefixMappings="xmlns:ns0='http://purl.org/dc/elements/1.1/' xmlns:ns1='http://schemas.openxmlformats.org/package/2006/metadata/core-properties' " w:xpath="/ns1:coreProperties[1]/ns0:creator[1]" w:storeItemID="{6C3C8BC8-F283-45AE-878A-BAB7291924A1}"/>
                              <w:text/>
                            </w:sdtPr>
                            <w:sdtEndPr/>
                            <w:sdtContent>
                              <w:r w:rsidR="001E0D12" w:rsidRPr="000369C8">
                                <w:rPr>
                                  <w:rFonts w:ascii="Andes Rounded Black" w:hAnsi="Andes Rounded Black"/>
                                  <w:b/>
                                  <w:color w:val="121428" w:themeColor="text2" w:themeShade="80"/>
                                </w:rPr>
                                <w:t>Whitney King</w:t>
                              </w:r>
                            </w:sdtContent>
                          </w:sdt>
                          <w:r w:rsidR="001E0D12" w:rsidRPr="000369C8">
                            <w:rPr>
                              <w:rFonts w:ascii="Andes Rounded Black" w:hAnsi="Andes Rounded Black"/>
                              <w:b/>
                              <w:color w:val="121428" w:themeColor="text2" w:themeShade="80"/>
                            </w:rPr>
                            <w:br/>
                          </w:r>
                        </w:p>
                      </w:txbxContent>
                    </v:textbox>
                    <w10:wrap anchorx="page"/>
                  </v:shape>
                </w:pict>
              </mc:Fallback>
            </mc:AlternateContent>
          </w:r>
          <w:r w:rsidR="0026694E" w:rsidRPr="00F84AF0">
            <w:rPr>
              <w:rFonts w:ascii="Andes Rounded Black" w:hAnsi="Andes Rounded Black"/>
              <w:color w:val="A31F09"/>
              <w:sz w:val="56"/>
            </w:rPr>
            <w:t>Market Basket Analysis</w:t>
          </w:r>
          <w:r w:rsidR="0026694E" w:rsidRPr="00823AAF">
            <w:rPr>
              <w:rFonts w:ascii="Century Gothic" w:hAnsi="Century Gothic"/>
              <w:b/>
              <w:color w:val="234F77" w:themeColor="accent2" w:themeShade="80"/>
              <w:sz w:val="56"/>
            </w:rPr>
            <w:t xml:space="preserve"> </w:t>
          </w:r>
          <w:bookmarkStart w:id="0" w:name="_GoBack"/>
          <w:bookmarkEnd w:id="0"/>
          <w:r w:rsidR="00406BBD">
            <w:rPr>
              <w:b/>
              <w:bCs/>
              <w:caps/>
            </w:rPr>
            <w:br w:type="page"/>
          </w:r>
        </w:p>
      </w:sdtContent>
    </w:sdt>
    <w:sdt>
      <w:sdtPr>
        <w:rPr>
          <w:rFonts w:asciiTheme="minorHAnsi" w:eastAsiaTheme="minorEastAsia" w:hAnsiTheme="minorHAnsi" w:cstheme="minorBidi"/>
          <w:color w:val="auto"/>
          <w:sz w:val="21"/>
          <w:szCs w:val="21"/>
        </w:rPr>
        <w:id w:val="-5910875"/>
        <w:docPartObj>
          <w:docPartGallery w:val="Table of Contents"/>
          <w:docPartUnique/>
        </w:docPartObj>
      </w:sdtPr>
      <w:sdtEndPr>
        <w:rPr>
          <w:b/>
          <w:bCs/>
          <w:noProof/>
        </w:rPr>
      </w:sdtEndPr>
      <w:sdtContent>
        <w:p w14:paraId="52A94495" w14:textId="0853543C" w:rsidR="00E335E0" w:rsidRDefault="00E335E0" w:rsidP="00AB2794">
          <w:pPr>
            <w:pStyle w:val="TOCHeading"/>
            <w:spacing w:after="360"/>
          </w:pPr>
          <w:r>
            <w:t>Contents</w:t>
          </w:r>
        </w:p>
        <w:p w14:paraId="355A5DCB" w14:textId="77777777" w:rsidR="00AB2794" w:rsidRDefault="00E335E0" w:rsidP="00AB2794">
          <w:pPr>
            <w:pStyle w:val="TOC1"/>
            <w:tabs>
              <w:tab w:val="right" w:leader="dot" w:pos="10790"/>
            </w:tabs>
            <w:spacing w:before="240"/>
            <w:rPr>
              <w:noProof/>
              <w:sz w:val="22"/>
              <w:szCs w:val="22"/>
              <w:lang w:eastAsia="en-US"/>
            </w:rPr>
          </w:pPr>
          <w:r>
            <w:fldChar w:fldCharType="begin"/>
          </w:r>
          <w:r>
            <w:instrText xml:space="preserve"> TOC \o "1-3" \h \z \u </w:instrText>
          </w:r>
          <w:r>
            <w:fldChar w:fldCharType="separate"/>
          </w:r>
          <w:hyperlink w:anchor="_Toc421789111" w:history="1">
            <w:r w:rsidR="00AB2794" w:rsidRPr="001C3725">
              <w:rPr>
                <w:rStyle w:val="Hyperlink"/>
                <w:noProof/>
              </w:rPr>
              <w:t>Introduction</w:t>
            </w:r>
            <w:r w:rsidR="00AB2794">
              <w:rPr>
                <w:noProof/>
                <w:webHidden/>
              </w:rPr>
              <w:tab/>
            </w:r>
            <w:r w:rsidR="00AB2794">
              <w:rPr>
                <w:noProof/>
                <w:webHidden/>
              </w:rPr>
              <w:fldChar w:fldCharType="begin"/>
            </w:r>
            <w:r w:rsidR="00AB2794">
              <w:rPr>
                <w:noProof/>
                <w:webHidden/>
              </w:rPr>
              <w:instrText xml:space="preserve"> PAGEREF _Toc421789111 \h </w:instrText>
            </w:r>
            <w:r w:rsidR="00AB2794">
              <w:rPr>
                <w:noProof/>
                <w:webHidden/>
              </w:rPr>
            </w:r>
            <w:r w:rsidR="00AB2794">
              <w:rPr>
                <w:noProof/>
                <w:webHidden/>
              </w:rPr>
              <w:fldChar w:fldCharType="separate"/>
            </w:r>
            <w:r w:rsidR="00AB2794">
              <w:rPr>
                <w:noProof/>
                <w:webHidden/>
              </w:rPr>
              <w:t>2</w:t>
            </w:r>
            <w:r w:rsidR="00AB2794">
              <w:rPr>
                <w:noProof/>
                <w:webHidden/>
              </w:rPr>
              <w:fldChar w:fldCharType="end"/>
            </w:r>
          </w:hyperlink>
        </w:p>
        <w:p w14:paraId="66CD054B" w14:textId="0B29B83F" w:rsidR="00AB2794" w:rsidRDefault="00C77FE9">
          <w:pPr>
            <w:pStyle w:val="TOC1"/>
            <w:tabs>
              <w:tab w:val="right" w:leader="dot" w:pos="10790"/>
            </w:tabs>
            <w:rPr>
              <w:noProof/>
              <w:sz w:val="22"/>
              <w:szCs w:val="22"/>
              <w:lang w:eastAsia="en-US"/>
            </w:rPr>
          </w:pPr>
          <w:hyperlink w:anchor="_Toc421789112" w:history="1">
            <w:r w:rsidR="00AB2794" w:rsidRPr="001C3725">
              <w:rPr>
                <w:rStyle w:val="Hyperlink"/>
                <w:noProof/>
              </w:rPr>
              <w:t>Raw Data</w:t>
            </w:r>
            <w:r w:rsidR="00AB2794">
              <w:rPr>
                <w:noProof/>
                <w:webHidden/>
              </w:rPr>
              <w:tab/>
            </w:r>
            <w:r w:rsidR="00AB2794">
              <w:rPr>
                <w:noProof/>
                <w:webHidden/>
              </w:rPr>
              <w:fldChar w:fldCharType="begin"/>
            </w:r>
            <w:r w:rsidR="00AB2794">
              <w:rPr>
                <w:noProof/>
                <w:webHidden/>
              </w:rPr>
              <w:instrText xml:space="preserve"> PAGEREF _Toc421789112 \h </w:instrText>
            </w:r>
            <w:r w:rsidR="00AB2794">
              <w:rPr>
                <w:noProof/>
                <w:webHidden/>
              </w:rPr>
            </w:r>
            <w:r w:rsidR="00AB2794">
              <w:rPr>
                <w:noProof/>
                <w:webHidden/>
              </w:rPr>
              <w:fldChar w:fldCharType="separate"/>
            </w:r>
            <w:r w:rsidR="00AB2794">
              <w:rPr>
                <w:noProof/>
                <w:webHidden/>
              </w:rPr>
              <w:t>2</w:t>
            </w:r>
            <w:r w:rsidR="00AB2794">
              <w:rPr>
                <w:noProof/>
                <w:webHidden/>
              </w:rPr>
              <w:fldChar w:fldCharType="end"/>
            </w:r>
          </w:hyperlink>
        </w:p>
        <w:p w14:paraId="6250F233" w14:textId="77777777" w:rsidR="00AB2794" w:rsidRDefault="00C77FE9">
          <w:pPr>
            <w:pStyle w:val="TOC1"/>
            <w:tabs>
              <w:tab w:val="right" w:leader="dot" w:pos="10790"/>
            </w:tabs>
            <w:rPr>
              <w:noProof/>
              <w:sz w:val="22"/>
              <w:szCs w:val="22"/>
              <w:lang w:eastAsia="en-US"/>
            </w:rPr>
          </w:pPr>
          <w:hyperlink w:anchor="_Toc421789113" w:history="1">
            <w:r w:rsidR="00AB2794" w:rsidRPr="001C3725">
              <w:rPr>
                <w:rStyle w:val="Hyperlink"/>
                <w:noProof/>
              </w:rPr>
              <w:t>Data Cleanup</w:t>
            </w:r>
            <w:r w:rsidR="00AB2794">
              <w:rPr>
                <w:noProof/>
                <w:webHidden/>
              </w:rPr>
              <w:tab/>
            </w:r>
            <w:r w:rsidR="00AB2794">
              <w:rPr>
                <w:noProof/>
                <w:webHidden/>
              </w:rPr>
              <w:fldChar w:fldCharType="begin"/>
            </w:r>
            <w:r w:rsidR="00AB2794">
              <w:rPr>
                <w:noProof/>
                <w:webHidden/>
              </w:rPr>
              <w:instrText xml:space="preserve"> PAGEREF _Toc421789113 \h </w:instrText>
            </w:r>
            <w:r w:rsidR="00AB2794">
              <w:rPr>
                <w:noProof/>
                <w:webHidden/>
              </w:rPr>
            </w:r>
            <w:r w:rsidR="00AB2794">
              <w:rPr>
                <w:noProof/>
                <w:webHidden/>
              </w:rPr>
              <w:fldChar w:fldCharType="separate"/>
            </w:r>
            <w:r w:rsidR="00AB2794">
              <w:rPr>
                <w:noProof/>
                <w:webHidden/>
              </w:rPr>
              <w:t>3</w:t>
            </w:r>
            <w:r w:rsidR="00AB2794">
              <w:rPr>
                <w:noProof/>
                <w:webHidden/>
              </w:rPr>
              <w:fldChar w:fldCharType="end"/>
            </w:r>
          </w:hyperlink>
        </w:p>
        <w:p w14:paraId="56687434" w14:textId="77777777" w:rsidR="00AB2794" w:rsidRDefault="00C77FE9">
          <w:pPr>
            <w:pStyle w:val="TOC2"/>
            <w:tabs>
              <w:tab w:val="right" w:leader="dot" w:pos="10790"/>
            </w:tabs>
            <w:rPr>
              <w:noProof/>
              <w:sz w:val="22"/>
              <w:szCs w:val="22"/>
              <w:lang w:eastAsia="en-US"/>
            </w:rPr>
          </w:pPr>
          <w:hyperlink w:anchor="_Toc421789114" w:history="1">
            <w:r w:rsidR="00AB2794" w:rsidRPr="001C3725">
              <w:rPr>
                <w:rStyle w:val="Hyperlink"/>
                <w:noProof/>
              </w:rPr>
              <w:t>MarvelCharacters.txt</w:t>
            </w:r>
            <w:r w:rsidR="00AB2794">
              <w:rPr>
                <w:noProof/>
                <w:webHidden/>
              </w:rPr>
              <w:tab/>
            </w:r>
            <w:r w:rsidR="00AB2794">
              <w:rPr>
                <w:noProof/>
                <w:webHidden/>
              </w:rPr>
              <w:fldChar w:fldCharType="begin"/>
            </w:r>
            <w:r w:rsidR="00AB2794">
              <w:rPr>
                <w:noProof/>
                <w:webHidden/>
              </w:rPr>
              <w:instrText xml:space="preserve"> PAGEREF _Toc421789114 \h </w:instrText>
            </w:r>
            <w:r w:rsidR="00AB2794">
              <w:rPr>
                <w:noProof/>
                <w:webHidden/>
              </w:rPr>
            </w:r>
            <w:r w:rsidR="00AB2794">
              <w:rPr>
                <w:noProof/>
                <w:webHidden/>
              </w:rPr>
              <w:fldChar w:fldCharType="separate"/>
            </w:r>
            <w:r w:rsidR="00AB2794">
              <w:rPr>
                <w:noProof/>
                <w:webHidden/>
              </w:rPr>
              <w:t>3</w:t>
            </w:r>
            <w:r w:rsidR="00AB2794">
              <w:rPr>
                <w:noProof/>
                <w:webHidden/>
              </w:rPr>
              <w:fldChar w:fldCharType="end"/>
            </w:r>
          </w:hyperlink>
        </w:p>
        <w:p w14:paraId="003EDB64" w14:textId="77777777" w:rsidR="00AB2794" w:rsidRDefault="00C77FE9">
          <w:pPr>
            <w:pStyle w:val="TOC2"/>
            <w:tabs>
              <w:tab w:val="right" w:leader="dot" w:pos="10790"/>
            </w:tabs>
            <w:rPr>
              <w:noProof/>
              <w:sz w:val="22"/>
              <w:szCs w:val="22"/>
              <w:lang w:eastAsia="en-US"/>
            </w:rPr>
          </w:pPr>
          <w:hyperlink w:anchor="_Toc421789115" w:history="1">
            <w:r w:rsidR="00AB2794" w:rsidRPr="001C3725">
              <w:rPr>
                <w:rStyle w:val="Hyperlink"/>
                <w:noProof/>
              </w:rPr>
              <w:t>ComicNames.txt</w:t>
            </w:r>
            <w:r w:rsidR="00AB2794">
              <w:rPr>
                <w:noProof/>
                <w:webHidden/>
              </w:rPr>
              <w:tab/>
            </w:r>
            <w:r w:rsidR="00AB2794">
              <w:rPr>
                <w:noProof/>
                <w:webHidden/>
              </w:rPr>
              <w:fldChar w:fldCharType="begin"/>
            </w:r>
            <w:r w:rsidR="00AB2794">
              <w:rPr>
                <w:noProof/>
                <w:webHidden/>
              </w:rPr>
              <w:instrText xml:space="preserve"> PAGEREF _Toc421789115 \h </w:instrText>
            </w:r>
            <w:r w:rsidR="00AB2794">
              <w:rPr>
                <w:noProof/>
                <w:webHidden/>
              </w:rPr>
            </w:r>
            <w:r w:rsidR="00AB2794">
              <w:rPr>
                <w:noProof/>
                <w:webHidden/>
              </w:rPr>
              <w:fldChar w:fldCharType="separate"/>
            </w:r>
            <w:r w:rsidR="00AB2794">
              <w:rPr>
                <w:noProof/>
                <w:webHidden/>
              </w:rPr>
              <w:t>4</w:t>
            </w:r>
            <w:r w:rsidR="00AB2794">
              <w:rPr>
                <w:noProof/>
                <w:webHidden/>
              </w:rPr>
              <w:fldChar w:fldCharType="end"/>
            </w:r>
          </w:hyperlink>
        </w:p>
        <w:p w14:paraId="06733F68" w14:textId="77777777" w:rsidR="00AB2794" w:rsidRDefault="00C77FE9">
          <w:pPr>
            <w:pStyle w:val="TOC2"/>
            <w:tabs>
              <w:tab w:val="right" w:leader="dot" w:pos="10790"/>
            </w:tabs>
            <w:rPr>
              <w:noProof/>
              <w:sz w:val="22"/>
              <w:szCs w:val="22"/>
              <w:lang w:eastAsia="en-US"/>
            </w:rPr>
          </w:pPr>
          <w:hyperlink w:anchor="_Toc421789116" w:history="1">
            <w:r w:rsidR="00AB2794" w:rsidRPr="001C3725">
              <w:rPr>
                <w:rStyle w:val="Hyperlink"/>
                <w:noProof/>
              </w:rPr>
              <w:t>CharacterAppearances.txt</w:t>
            </w:r>
            <w:r w:rsidR="00AB2794">
              <w:rPr>
                <w:noProof/>
                <w:webHidden/>
              </w:rPr>
              <w:tab/>
            </w:r>
            <w:r w:rsidR="00AB2794">
              <w:rPr>
                <w:noProof/>
                <w:webHidden/>
              </w:rPr>
              <w:fldChar w:fldCharType="begin"/>
            </w:r>
            <w:r w:rsidR="00AB2794">
              <w:rPr>
                <w:noProof/>
                <w:webHidden/>
              </w:rPr>
              <w:instrText xml:space="preserve"> PAGEREF _Toc421789116 \h </w:instrText>
            </w:r>
            <w:r w:rsidR="00AB2794">
              <w:rPr>
                <w:noProof/>
                <w:webHidden/>
              </w:rPr>
            </w:r>
            <w:r w:rsidR="00AB2794">
              <w:rPr>
                <w:noProof/>
                <w:webHidden/>
              </w:rPr>
              <w:fldChar w:fldCharType="separate"/>
            </w:r>
            <w:r w:rsidR="00AB2794">
              <w:rPr>
                <w:noProof/>
                <w:webHidden/>
              </w:rPr>
              <w:t>5</w:t>
            </w:r>
            <w:r w:rsidR="00AB2794">
              <w:rPr>
                <w:noProof/>
                <w:webHidden/>
              </w:rPr>
              <w:fldChar w:fldCharType="end"/>
            </w:r>
          </w:hyperlink>
        </w:p>
        <w:p w14:paraId="0E54357A" w14:textId="77777777" w:rsidR="00AB2794" w:rsidRDefault="00C77FE9">
          <w:pPr>
            <w:pStyle w:val="TOC1"/>
            <w:tabs>
              <w:tab w:val="right" w:leader="dot" w:pos="10790"/>
            </w:tabs>
            <w:rPr>
              <w:noProof/>
              <w:sz w:val="22"/>
              <w:szCs w:val="22"/>
              <w:lang w:eastAsia="en-US"/>
            </w:rPr>
          </w:pPr>
          <w:hyperlink w:anchor="_Toc421789117" w:history="1">
            <w:r w:rsidR="00AB2794" w:rsidRPr="001C3725">
              <w:rPr>
                <w:rStyle w:val="Hyperlink"/>
                <w:noProof/>
              </w:rPr>
              <w:t>Data Limitations</w:t>
            </w:r>
            <w:r w:rsidR="00AB2794">
              <w:rPr>
                <w:noProof/>
                <w:webHidden/>
              </w:rPr>
              <w:tab/>
            </w:r>
            <w:r w:rsidR="00AB2794">
              <w:rPr>
                <w:noProof/>
                <w:webHidden/>
              </w:rPr>
              <w:fldChar w:fldCharType="begin"/>
            </w:r>
            <w:r w:rsidR="00AB2794">
              <w:rPr>
                <w:noProof/>
                <w:webHidden/>
              </w:rPr>
              <w:instrText xml:space="preserve"> PAGEREF _Toc421789117 \h </w:instrText>
            </w:r>
            <w:r w:rsidR="00AB2794">
              <w:rPr>
                <w:noProof/>
                <w:webHidden/>
              </w:rPr>
            </w:r>
            <w:r w:rsidR="00AB2794">
              <w:rPr>
                <w:noProof/>
                <w:webHidden/>
              </w:rPr>
              <w:fldChar w:fldCharType="separate"/>
            </w:r>
            <w:r w:rsidR="00AB2794">
              <w:rPr>
                <w:noProof/>
                <w:webHidden/>
              </w:rPr>
              <w:t>5</w:t>
            </w:r>
            <w:r w:rsidR="00AB2794">
              <w:rPr>
                <w:noProof/>
                <w:webHidden/>
              </w:rPr>
              <w:fldChar w:fldCharType="end"/>
            </w:r>
          </w:hyperlink>
        </w:p>
        <w:p w14:paraId="4F94501D" w14:textId="77777777" w:rsidR="00AB2794" w:rsidRDefault="00C77FE9">
          <w:pPr>
            <w:pStyle w:val="TOC1"/>
            <w:tabs>
              <w:tab w:val="right" w:leader="dot" w:pos="10790"/>
            </w:tabs>
            <w:rPr>
              <w:noProof/>
              <w:sz w:val="22"/>
              <w:szCs w:val="22"/>
              <w:lang w:eastAsia="en-US"/>
            </w:rPr>
          </w:pPr>
          <w:hyperlink w:anchor="_Toc421789118" w:history="1">
            <w:r w:rsidR="00AB2794" w:rsidRPr="001C3725">
              <w:rPr>
                <w:rStyle w:val="Hyperlink"/>
                <w:noProof/>
              </w:rPr>
              <w:t>Creating the Database</w:t>
            </w:r>
            <w:r w:rsidR="00AB2794">
              <w:rPr>
                <w:noProof/>
                <w:webHidden/>
              </w:rPr>
              <w:tab/>
            </w:r>
            <w:r w:rsidR="00AB2794">
              <w:rPr>
                <w:noProof/>
                <w:webHidden/>
              </w:rPr>
              <w:fldChar w:fldCharType="begin"/>
            </w:r>
            <w:r w:rsidR="00AB2794">
              <w:rPr>
                <w:noProof/>
                <w:webHidden/>
              </w:rPr>
              <w:instrText xml:space="preserve"> PAGEREF _Toc421789118 \h </w:instrText>
            </w:r>
            <w:r w:rsidR="00AB2794">
              <w:rPr>
                <w:noProof/>
                <w:webHidden/>
              </w:rPr>
            </w:r>
            <w:r w:rsidR="00AB2794">
              <w:rPr>
                <w:noProof/>
                <w:webHidden/>
              </w:rPr>
              <w:fldChar w:fldCharType="separate"/>
            </w:r>
            <w:r w:rsidR="00AB2794">
              <w:rPr>
                <w:noProof/>
                <w:webHidden/>
              </w:rPr>
              <w:t>6</w:t>
            </w:r>
            <w:r w:rsidR="00AB2794">
              <w:rPr>
                <w:noProof/>
                <w:webHidden/>
              </w:rPr>
              <w:fldChar w:fldCharType="end"/>
            </w:r>
          </w:hyperlink>
        </w:p>
        <w:p w14:paraId="07D24470" w14:textId="77777777" w:rsidR="00AB2794" w:rsidRDefault="00C77FE9">
          <w:pPr>
            <w:pStyle w:val="TOC1"/>
            <w:tabs>
              <w:tab w:val="right" w:leader="dot" w:pos="10790"/>
            </w:tabs>
            <w:rPr>
              <w:noProof/>
              <w:sz w:val="22"/>
              <w:szCs w:val="22"/>
              <w:lang w:eastAsia="en-US"/>
            </w:rPr>
          </w:pPr>
          <w:hyperlink w:anchor="_Toc421789119" w:history="1">
            <w:r w:rsidR="00AB2794" w:rsidRPr="001C3725">
              <w:rPr>
                <w:rStyle w:val="Hyperlink"/>
                <w:noProof/>
              </w:rPr>
              <w:t>Accuracy Check</w:t>
            </w:r>
            <w:r w:rsidR="00AB2794">
              <w:rPr>
                <w:noProof/>
                <w:webHidden/>
              </w:rPr>
              <w:tab/>
            </w:r>
            <w:r w:rsidR="00AB2794">
              <w:rPr>
                <w:noProof/>
                <w:webHidden/>
              </w:rPr>
              <w:fldChar w:fldCharType="begin"/>
            </w:r>
            <w:r w:rsidR="00AB2794">
              <w:rPr>
                <w:noProof/>
                <w:webHidden/>
              </w:rPr>
              <w:instrText xml:space="preserve"> PAGEREF _Toc421789119 \h </w:instrText>
            </w:r>
            <w:r w:rsidR="00AB2794">
              <w:rPr>
                <w:noProof/>
                <w:webHidden/>
              </w:rPr>
            </w:r>
            <w:r w:rsidR="00AB2794">
              <w:rPr>
                <w:noProof/>
                <w:webHidden/>
              </w:rPr>
              <w:fldChar w:fldCharType="separate"/>
            </w:r>
            <w:r w:rsidR="00AB2794">
              <w:rPr>
                <w:noProof/>
                <w:webHidden/>
              </w:rPr>
              <w:t>6</w:t>
            </w:r>
            <w:r w:rsidR="00AB2794">
              <w:rPr>
                <w:noProof/>
                <w:webHidden/>
              </w:rPr>
              <w:fldChar w:fldCharType="end"/>
            </w:r>
          </w:hyperlink>
        </w:p>
        <w:p w14:paraId="28983B08" w14:textId="77777777" w:rsidR="00AB2794" w:rsidRDefault="00C77FE9">
          <w:pPr>
            <w:pStyle w:val="TOC1"/>
            <w:tabs>
              <w:tab w:val="right" w:leader="dot" w:pos="10790"/>
            </w:tabs>
            <w:rPr>
              <w:noProof/>
              <w:sz w:val="22"/>
              <w:szCs w:val="22"/>
              <w:lang w:eastAsia="en-US"/>
            </w:rPr>
          </w:pPr>
          <w:hyperlink w:anchor="_Toc421789120" w:history="1">
            <w:r w:rsidR="00AB2794" w:rsidRPr="001C3725">
              <w:rPr>
                <w:rStyle w:val="Hyperlink"/>
                <w:noProof/>
              </w:rPr>
              <w:t>Creating Views for Analysis</w:t>
            </w:r>
            <w:r w:rsidR="00AB2794">
              <w:rPr>
                <w:noProof/>
                <w:webHidden/>
              </w:rPr>
              <w:tab/>
            </w:r>
            <w:r w:rsidR="00AB2794">
              <w:rPr>
                <w:noProof/>
                <w:webHidden/>
              </w:rPr>
              <w:fldChar w:fldCharType="begin"/>
            </w:r>
            <w:r w:rsidR="00AB2794">
              <w:rPr>
                <w:noProof/>
                <w:webHidden/>
              </w:rPr>
              <w:instrText xml:space="preserve"> PAGEREF _Toc421789120 \h </w:instrText>
            </w:r>
            <w:r w:rsidR="00AB2794">
              <w:rPr>
                <w:noProof/>
                <w:webHidden/>
              </w:rPr>
            </w:r>
            <w:r w:rsidR="00AB2794">
              <w:rPr>
                <w:noProof/>
                <w:webHidden/>
              </w:rPr>
              <w:fldChar w:fldCharType="separate"/>
            </w:r>
            <w:r w:rsidR="00AB2794">
              <w:rPr>
                <w:noProof/>
                <w:webHidden/>
              </w:rPr>
              <w:t>6</w:t>
            </w:r>
            <w:r w:rsidR="00AB2794">
              <w:rPr>
                <w:noProof/>
                <w:webHidden/>
              </w:rPr>
              <w:fldChar w:fldCharType="end"/>
            </w:r>
          </w:hyperlink>
        </w:p>
        <w:p w14:paraId="731D5A2D" w14:textId="77777777" w:rsidR="00AB2794" w:rsidRDefault="00C77FE9">
          <w:pPr>
            <w:pStyle w:val="TOC1"/>
            <w:tabs>
              <w:tab w:val="right" w:leader="dot" w:pos="10790"/>
            </w:tabs>
            <w:rPr>
              <w:noProof/>
              <w:sz w:val="22"/>
              <w:szCs w:val="22"/>
              <w:lang w:eastAsia="en-US"/>
            </w:rPr>
          </w:pPr>
          <w:hyperlink w:anchor="_Toc421789121" w:history="1">
            <w:r w:rsidR="00AB2794" w:rsidRPr="001C3725">
              <w:rPr>
                <w:rStyle w:val="Hyperlink"/>
                <w:noProof/>
              </w:rPr>
              <w:t>Creating the Mining Model</w:t>
            </w:r>
            <w:r w:rsidR="00AB2794">
              <w:rPr>
                <w:noProof/>
                <w:webHidden/>
              </w:rPr>
              <w:tab/>
            </w:r>
            <w:r w:rsidR="00AB2794">
              <w:rPr>
                <w:noProof/>
                <w:webHidden/>
              </w:rPr>
              <w:fldChar w:fldCharType="begin"/>
            </w:r>
            <w:r w:rsidR="00AB2794">
              <w:rPr>
                <w:noProof/>
                <w:webHidden/>
              </w:rPr>
              <w:instrText xml:space="preserve"> PAGEREF _Toc421789121 \h </w:instrText>
            </w:r>
            <w:r w:rsidR="00AB2794">
              <w:rPr>
                <w:noProof/>
                <w:webHidden/>
              </w:rPr>
            </w:r>
            <w:r w:rsidR="00AB2794">
              <w:rPr>
                <w:noProof/>
                <w:webHidden/>
              </w:rPr>
              <w:fldChar w:fldCharType="separate"/>
            </w:r>
            <w:r w:rsidR="00AB2794">
              <w:rPr>
                <w:noProof/>
                <w:webHidden/>
              </w:rPr>
              <w:t>7</w:t>
            </w:r>
            <w:r w:rsidR="00AB2794">
              <w:rPr>
                <w:noProof/>
                <w:webHidden/>
              </w:rPr>
              <w:fldChar w:fldCharType="end"/>
            </w:r>
          </w:hyperlink>
        </w:p>
        <w:p w14:paraId="481959FF" w14:textId="77777777" w:rsidR="00AB2794" w:rsidRDefault="00C77FE9">
          <w:pPr>
            <w:pStyle w:val="TOC1"/>
            <w:tabs>
              <w:tab w:val="right" w:leader="dot" w:pos="10790"/>
            </w:tabs>
            <w:rPr>
              <w:noProof/>
              <w:sz w:val="22"/>
              <w:szCs w:val="22"/>
              <w:lang w:eastAsia="en-US"/>
            </w:rPr>
          </w:pPr>
          <w:hyperlink w:anchor="_Toc421789122" w:history="1">
            <w:r w:rsidR="00AB2794" w:rsidRPr="001C3725">
              <w:rPr>
                <w:rStyle w:val="Hyperlink"/>
                <w:noProof/>
              </w:rPr>
              <w:t>Setup the Mining Model Viewer</w:t>
            </w:r>
            <w:r w:rsidR="00AB2794">
              <w:rPr>
                <w:noProof/>
                <w:webHidden/>
              </w:rPr>
              <w:tab/>
            </w:r>
            <w:r w:rsidR="00AB2794">
              <w:rPr>
                <w:noProof/>
                <w:webHidden/>
              </w:rPr>
              <w:fldChar w:fldCharType="begin"/>
            </w:r>
            <w:r w:rsidR="00AB2794">
              <w:rPr>
                <w:noProof/>
                <w:webHidden/>
              </w:rPr>
              <w:instrText xml:space="preserve"> PAGEREF _Toc421789122 \h </w:instrText>
            </w:r>
            <w:r w:rsidR="00AB2794">
              <w:rPr>
                <w:noProof/>
                <w:webHidden/>
              </w:rPr>
            </w:r>
            <w:r w:rsidR="00AB2794">
              <w:rPr>
                <w:noProof/>
                <w:webHidden/>
              </w:rPr>
              <w:fldChar w:fldCharType="separate"/>
            </w:r>
            <w:r w:rsidR="00AB2794">
              <w:rPr>
                <w:noProof/>
                <w:webHidden/>
              </w:rPr>
              <w:t>8</w:t>
            </w:r>
            <w:r w:rsidR="00AB2794">
              <w:rPr>
                <w:noProof/>
                <w:webHidden/>
              </w:rPr>
              <w:fldChar w:fldCharType="end"/>
            </w:r>
          </w:hyperlink>
        </w:p>
        <w:p w14:paraId="0F9E69FA" w14:textId="77777777" w:rsidR="00AB2794" w:rsidRDefault="00C77FE9">
          <w:pPr>
            <w:pStyle w:val="TOC1"/>
            <w:tabs>
              <w:tab w:val="right" w:leader="dot" w:pos="10790"/>
            </w:tabs>
            <w:rPr>
              <w:noProof/>
              <w:sz w:val="22"/>
              <w:szCs w:val="22"/>
              <w:lang w:eastAsia="en-US"/>
            </w:rPr>
          </w:pPr>
          <w:hyperlink w:anchor="_Toc421789123" w:history="1">
            <w:r w:rsidR="00AB2794" w:rsidRPr="001C3725">
              <w:rPr>
                <w:rStyle w:val="Hyperlink"/>
                <w:noProof/>
              </w:rPr>
              <w:t>Mining Model Analysis</w:t>
            </w:r>
            <w:r w:rsidR="00AB2794">
              <w:rPr>
                <w:noProof/>
                <w:webHidden/>
              </w:rPr>
              <w:tab/>
            </w:r>
            <w:r w:rsidR="00AB2794">
              <w:rPr>
                <w:noProof/>
                <w:webHidden/>
              </w:rPr>
              <w:fldChar w:fldCharType="begin"/>
            </w:r>
            <w:r w:rsidR="00AB2794">
              <w:rPr>
                <w:noProof/>
                <w:webHidden/>
              </w:rPr>
              <w:instrText xml:space="preserve"> PAGEREF _Toc421789123 \h </w:instrText>
            </w:r>
            <w:r w:rsidR="00AB2794">
              <w:rPr>
                <w:noProof/>
                <w:webHidden/>
              </w:rPr>
            </w:r>
            <w:r w:rsidR="00AB2794">
              <w:rPr>
                <w:noProof/>
                <w:webHidden/>
              </w:rPr>
              <w:fldChar w:fldCharType="separate"/>
            </w:r>
            <w:r w:rsidR="00AB2794">
              <w:rPr>
                <w:noProof/>
                <w:webHidden/>
              </w:rPr>
              <w:t>10</w:t>
            </w:r>
            <w:r w:rsidR="00AB2794">
              <w:rPr>
                <w:noProof/>
                <w:webHidden/>
              </w:rPr>
              <w:fldChar w:fldCharType="end"/>
            </w:r>
          </w:hyperlink>
        </w:p>
        <w:p w14:paraId="4B54433B" w14:textId="77777777" w:rsidR="00AB2794" w:rsidRDefault="00C77FE9">
          <w:pPr>
            <w:pStyle w:val="TOC2"/>
            <w:tabs>
              <w:tab w:val="right" w:leader="dot" w:pos="10790"/>
            </w:tabs>
            <w:rPr>
              <w:noProof/>
              <w:sz w:val="22"/>
              <w:szCs w:val="22"/>
              <w:lang w:eastAsia="en-US"/>
            </w:rPr>
          </w:pPr>
          <w:hyperlink w:anchor="_Toc421789124" w:history="1">
            <w:r w:rsidR="00AB2794" w:rsidRPr="001C3725">
              <w:rPr>
                <w:rStyle w:val="Hyperlink"/>
                <w:noProof/>
              </w:rPr>
              <w:t>The Warriors Three</w:t>
            </w:r>
            <w:r w:rsidR="00AB2794">
              <w:rPr>
                <w:noProof/>
                <w:webHidden/>
              </w:rPr>
              <w:tab/>
            </w:r>
            <w:r w:rsidR="00AB2794">
              <w:rPr>
                <w:noProof/>
                <w:webHidden/>
              </w:rPr>
              <w:fldChar w:fldCharType="begin"/>
            </w:r>
            <w:r w:rsidR="00AB2794">
              <w:rPr>
                <w:noProof/>
                <w:webHidden/>
              </w:rPr>
              <w:instrText xml:space="preserve"> PAGEREF _Toc421789124 \h </w:instrText>
            </w:r>
            <w:r w:rsidR="00AB2794">
              <w:rPr>
                <w:noProof/>
                <w:webHidden/>
              </w:rPr>
            </w:r>
            <w:r w:rsidR="00AB2794">
              <w:rPr>
                <w:noProof/>
                <w:webHidden/>
              </w:rPr>
              <w:fldChar w:fldCharType="separate"/>
            </w:r>
            <w:r w:rsidR="00AB2794">
              <w:rPr>
                <w:noProof/>
                <w:webHidden/>
              </w:rPr>
              <w:t>10</w:t>
            </w:r>
            <w:r w:rsidR="00AB2794">
              <w:rPr>
                <w:noProof/>
                <w:webHidden/>
              </w:rPr>
              <w:fldChar w:fldCharType="end"/>
            </w:r>
          </w:hyperlink>
        </w:p>
        <w:p w14:paraId="7AA41D19" w14:textId="77777777" w:rsidR="00AB2794" w:rsidRDefault="00C77FE9">
          <w:pPr>
            <w:pStyle w:val="TOC2"/>
            <w:tabs>
              <w:tab w:val="right" w:leader="dot" w:pos="10790"/>
            </w:tabs>
            <w:rPr>
              <w:noProof/>
              <w:sz w:val="22"/>
              <w:szCs w:val="22"/>
              <w:lang w:eastAsia="en-US"/>
            </w:rPr>
          </w:pPr>
          <w:hyperlink w:anchor="_Toc421789125" w:history="1">
            <w:r w:rsidR="00AB2794" w:rsidRPr="001C3725">
              <w:rPr>
                <w:rStyle w:val="Hyperlink"/>
                <w:noProof/>
              </w:rPr>
              <w:t>The Fantastic Four</w:t>
            </w:r>
            <w:r w:rsidR="00AB2794">
              <w:rPr>
                <w:noProof/>
                <w:webHidden/>
              </w:rPr>
              <w:tab/>
            </w:r>
            <w:r w:rsidR="00AB2794">
              <w:rPr>
                <w:noProof/>
                <w:webHidden/>
              </w:rPr>
              <w:fldChar w:fldCharType="begin"/>
            </w:r>
            <w:r w:rsidR="00AB2794">
              <w:rPr>
                <w:noProof/>
                <w:webHidden/>
              </w:rPr>
              <w:instrText xml:space="preserve"> PAGEREF _Toc421789125 \h </w:instrText>
            </w:r>
            <w:r w:rsidR="00AB2794">
              <w:rPr>
                <w:noProof/>
                <w:webHidden/>
              </w:rPr>
            </w:r>
            <w:r w:rsidR="00AB2794">
              <w:rPr>
                <w:noProof/>
                <w:webHidden/>
              </w:rPr>
              <w:fldChar w:fldCharType="separate"/>
            </w:r>
            <w:r w:rsidR="00AB2794">
              <w:rPr>
                <w:noProof/>
                <w:webHidden/>
              </w:rPr>
              <w:t>11</w:t>
            </w:r>
            <w:r w:rsidR="00AB2794">
              <w:rPr>
                <w:noProof/>
                <w:webHidden/>
              </w:rPr>
              <w:fldChar w:fldCharType="end"/>
            </w:r>
          </w:hyperlink>
        </w:p>
        <w:p w14:paraId="04FD5327" w14:textId="77777777" w:rsidR="00AB2794" w:rsidRDefault="00C77FE9">
          <w:pPr>
            <w:pStyle w:val="TOC2"/>
            <w:tabs>
              <w:tab w:val="right" w:leader="dot" w:pos="10790"/>
            </w:tabs>
            <w:rPr>
              <w:noProof/>
              <w:sz w:val="22"/>
              <w:szCs w:val="22"/>
              <w:lang w:eastAsia="en-US"/>
            </w:rPr>
          </w:pPr>
          <w:hyperlink w:anchor="_Toc421789126" w:history="1">
            <w:r w:rsidR="00AB2794" w:rsidRPr="001C3725">
              <w:rPr>
                <w:rStyle w:val="Hyperlink"/>
                <w:noProof/>
              </w:rPr>
              <w:t>Social Groupings</w:t>
            </w:r>
            <w:r w:rsidR="00AB2794">
              <w:rPr>
                <w:noProof/>
                <w:webHidden/>
              </w:rPr>
              <w:tab/>
            </w:r>
            <w:r w:rsidR="00AB2794">
              <w:rPr>
                <w:noProof/>
                <w:webHidden/>
              </w:rPr>
              <w:fldChar w:fldCharType="begin"/>
            </w:r>
            <w:r w:rsidR="00AB2794">
              <w:rPr>
                <w:noProof/>
                <w:webHidden/>
              </w:rPr>
              <w:instrText xml:space="preserve"> PAGEREF _Toc421789126 \h </w:instrText>
            </w:r>
            <w:r w:rsidR="00AB2794">
              <w:rPr>
                <w:noProof/>
                <w:webHidden/>
              </w:rPr>
            </w:r>
            <w:r w:rsidR="00AB2794">
              <w:rPr>
                <w:noProof/>
                <w:webHidden/>
              </w:rPr>
              <w:fldChar w:fldCharType="separate"/>
            </w:r>
            <w:r w:rsidR="00AB2794">
              <w:rPr>
                <w:noProof/>
                <w:webHidden/>
              </w:rPr>
              <w:t>12</w:t>
            </w:r>
            <w:r w:rsidR="00AB2794">
              <w:rPr>
                <w:noProof/>
                <w:webHidden/>
              </w:rPr>
              <w:fldChar w:fldCharType="end"/>
            </w:r>
          </w:hyperlink>
        </w:p>
        <w:p w14:paraId="056BB771" w14:textId="77777777" w:rsidR="00AB2794" w:rsidRDefault="00C77FE9">
          <w:pPr>
            <w:pStyle w:val="TOC1"/>
            <w:tabs>
              <w:tab w:val="right" w:leader="dot" w:pos="10790"/>
            </w:tabs>
            <w:rPr>
              <w:noProof/>
              <w:sz w:val="22"/>
              <w:szCs w:val="22"/>
              <w:lang w:eastAsia="en-US"/>
            </w:rPr>
          </w:pPr>
          <w:hyperlink w:anchor="_Toc421789127" w:history="1">
            <w:r w:rsidR="00AB2794" w:rsidRPr="001C3725">
              <w:rPr>
                <w:rStyle w:val="Hyperlink"/>
                <w:noProof/>
              </w:rPr>
              <w:t>Conclusion</w:t>
            </w:r>
            <w:r w:rsidR="00AB2794">
              <w:rPr>
                <w:noProof/>
                <w:webHidden/>
              </w:rPr>
              <w:tab/>
            </w:r>
            <w:r w:rsidR="00AB2794">
              <w:rPr>
                <w:noProof/>
                <w:webHidden/>
              </w:rPr>
              <w:fldChar w:fldCharType="begin"/>
            </w:r>
            <w:r w:rsidR="00AB2794">
              <w:rPr>
                <w:noProof/>
                <w:webHidden/>
              </w:rPr>
              <w:instrText xml:space="preserve"> PAGEREF _Toc421789127 \h </w:instrText>
            </w:r>
            <w:r w:rsidR="00AB2794">
              <w:rPr>
                <w:noProof/>
                <w:webHidden/>
              </w:rPr>
            </w:r>
            <w:r w:rsidR="00AB2794">
              <w:rPr>
                <w:noProof/>
                <w:webHidden/>
              </w:rPr>
              <w:fldChar w:fldCharType="separate"/>
            </w:r>
            <w:r w:rsidR="00AB2794">
              <w:rPr>
                <w:noProof/>
                <w:webHidden/>
              </w:rPr>
              <w:t>13</w:t>
            </w:r>
            <w:r w:rsidR="00AB2794">
              <w:rPr>
                <w:noProof/>
                <w:webHidden/>
              </w:rPr>
              <w:fldChar w:fldCharType="end"/>
            </w:r>
          </w:hyperlink>
        </w:p>
        <w:p w14:paraId="10692D57" w14:textId="77777777" w:rsidR="00AB2794" w:rsidRDefault="00C77FE9">
          <w:pPr>
            <w:pStyle w:val="TOC1"/>
            <w:tabs>
              <w:tab w:val="right" w:leader="dot" w:pos="10790"/>
            </w:tabs>
            <w:rPr>
              <w:noProof/>
              <w:sz w:val="22"/>
              <w:szCs w:val="22"/>
              <w:lang w:eastAsia="en-US"/>
            </w:rPr>
          </w:pPr>
          <w:hyperlink w:anchor="_Toc421789128" w:history="1">
            <w:r w:rsidR="00AB2794" w:rsidRPr="001C3725">
              <w:rPr>
                <w:rStyle w:val="Hyperlink"/>
                <w:noProof/>
              </w:rPr>
              <w:t>Bibliography</w:t>
            </w:r>
            <w:r w:rsidR="00AB2794">
              <w:rPr>
                <w:noProof/>
                <w:webHidden/>
              </w:rPr>
              <w:tab/>
            </w:r>
            <w:r w:rsidR="00AB2794">
              <w:rPr>
                <w:noProof/>
                <w:webHidden/>
              </w:rPr>
              <w:fldChar w:fldCharType="begin"/>
            </w:r>
            <w:r w:rsidR="00AB2794">
              <w:rPr>
                <w:noProof/>
                <w:webHidden/>
              </w:rPr>
              <w:instrText xml:space="preserve"> PAGEREF _Toc421789128 \h </w:instrText>
            </w:r>
            <w:r w:rsidR="00AB2794">
              <w:rPr>
                <w:noProof/>
                <w:webHidden/>
              </w:rPr>
            </w:r>
            <w:r w:rsidR="00AB2794">
              <w:rPr>
                <w:noProof/>
                <w:webHidden/>
              </w:rPr>
              <w:fldChar w:fldCharType="separate"/>
            </w:r>
            <w:r w:rsidR="00AB2794">
              <w:rPr>
                <w:noProof/>
                <w:webHidden/>
              </w:rPr>
              <w:t>13</w:t>
            </w:r>
            <w:r w:rsidR="00AB2794">
              <w:rPr>
                <w:noProof/>
                <w:webHidden/>
              </w:rPr>
              <w:fldChar w:fldCharType="end"/>
            </w:r>
          </w:hyperlink>
        </w:p>
        <w:p w14:paraId="42B8EA0F" w14:textId="2A5B36D5" w:rsidR="00E335E0" w:rsidRDefault="00E335E0">
          <w:r>
            <w:rPr>
              <w:b/>
              <w:bCs/>
              <w:noProof/>
            </w:rPr>
            <w:fldChar w:fldCharType="end"/>
          </w:r>
        </w:p>
      </w:sdtContent>
    </w:sdt>
    <w:p w14:paraId="4519D4BD" w14:textId="77777777" w:rsidR="00EC5511" w:rsidRDefault="00EC5511">
      <w:pPr>
        <w:rPr>
          <w:rFonts w:asciiTheme="majorHAnsi" w:eastAsiaTheme="majorEastAsia" w:hAnsiTheme="majorHAnsi" w:cstheme="majorBidi"/>
          <w:color w:val="262626" w:themeColor="text1" w:themeTint="D9"/>
          <w:sz w:val="40"/>
          <w:szCs w:val="40"/>
        </w:rPr>
      </w:pPr>
      <w:r>
        <w:br w:type="page"/>
      </w:r>
    </w:p>
    <w:p w14:paraId="71AF2233" w14:textId="4F7E8DFC" w:rsidR="004D1EFC" w:rsidRDefault="00F62AB5" w:rsidP="00E1140B">
      <w:pPr>
        <w:pStyle w:val="Heading1"/>
        <w:jc w:val="both"/>
      </w:pPr>
      <w:bookmarkStart w:id="1" w:name="_Toc421789111"/>
      <w:r>
        <w:lastRenderedPageBreak/>
        <w:t>Introduction</w:t>
      </w:r>
      <w:bookmarkEnd w:id="1"/>
    </w:p>
    <w:p w14:paraId="66BFE7BA" w14:textId="504FC286" w:rsidR="004D1EFC" w:rsidRPr="00972840" w:rsidRDefault="00E1140B" w:rsidP="00E50129">
      <w:pPr>
        <w:spacing w:before="240"/>
        <w:jc w:val="both"/>
      </w:pPr>
      <w:r w:rsidRPr="00972840">
        <w:t>This document will walk through the process of cleaning up a set of data that pertains to Marvel character appearances in comic books over time, as well as formatting the data for use in a market basket style data mining model looking at the frequencies various characters appear together.</w:t>
      </w:r>
      <w:r w:rsidR="00E75225" w:rsidRPr="00972840">
        <w:t xml:space="preserve"> </w:t>
      </w:r>
      <w:r w:rsidR="00CC5C41" w:rsidRPr="00972840">
        <w:t>It will include both a how-to for the data cleanup and mining model, as well as a written section where I</w:t>
      </w:r>
      <w:r w:rsidR="00E75225" w:rsidRPr="00972840">
        <w:t xml:space="preserve"> analyze the findings in the mining mo</w:t>
      </w:r>
      <w:r w:rsidR="00CC5C41" w:rsidRPr="00972840">
        <w:t>del created with the clean data. Additionally, I’ll include a</w:t>
      </w:r>
      <w:r w:rsidR="00E75225" w:rsidRPr="00972840">
        <w:t xml:space="preserve"> few SQL scripts to explore the data from the mining model.</w:t>
      </w:r>
    </w:p>
    <w:p w14:paraId="6B29A54E" w14:textId="0EAE757E" w:rsidR="004D1EFC" w:rsidRDefault="00125806">
      <w:pPr>
        <w:pStyle w:val="Heading1"/>
      </w:pPr>
      <w:bookmarkStart w:id="2" w:name="_Toc421789112"/>
      <w:r>
        <w:t>Raw Data</w:t>
      </w:r>
      <w:bookmarkEnd w:id="2"/>
    </w:p>
    <w:p w14:paraId="466B9298" w14:textId="408587E2" w:rsidR="00D45D93" w:rsidRPr="00972840" w:rsidRDefault="009D6C69" w:rsidP="00E50129">
      <w:pPr>
        <w:pStyle w:val="ListBullet"/>
        <w:numPr>
          <w:ilvl w:val="0"/>
          <w:numId w:val="0"/>
        </w:numPr>
        <w:spacing w:before="240"/>
        <w:jc w:val="both"/>
        <w:rPr>
          <w:color w:val="auto"/>
        </w:rPr>
      </w:pPr>
      <w:r w:rsidRPr="00972840">
        <w:rPr>
          <w:color w:val="auto"/>
        </w:rPr>
        <w:t xml:space="preserve">The raw data we are using for this project is found in a flat file available to the public located </w:t>
      </w:r>
      <w:r w:rsidR="00ED7A69" w:rsidRPr="00972840">
        <w:rPr>
          <w:color w:val="auto"/>
        </w:rPr>
        <w:t xml:space="preserve">on the </w:t>
      </w:r>
      <w:hyperlink r:id="rId9" w:history="1">
        <w:proofErr w:type="spellStart"/>
        <w:r w:rsidR="00ED7A69" w:rsidRPr="00972840">
          <w:rPr>
            <w:rStyle w:val="Hyperlink"/>
            <w:color w:val="374C80" w:themeColor="accent1" w:themeShade="BF"/>
            <w:lang w:val="en"/>
          </w:rPr>
          <w:t>Universitat</w:t>
        </w:r>
        <w:proofErr w:type="spellEnd"/>
        <w:r w:rsidR="00ED7A69" w:rsidRPr="00972840">
          <w:rPr>
            <w:rStyle w:val="Hyperlink"/>
            <w:color w:val="374C80" w:themeColor="accent1" w:themeShade="BF"/>
            <w:lang w:val="en"/>
          </w:rPr>
          <w:t xml:space="preserve"> De Les </w:t>
        </w:r>
        <w:proofErr w:type="spellStart"/>
        <w:r w:rsidR="00ED7A69" w:rsidRPr="00972840">
          <w:rPr>
            <w:rStyle w:val="Hyperlink"/>
            <w:color w:val="374C80" w:themeColor="accent1" w:themeShade="BF"/>
            <w:lang w:val="en"/>
          </w:rPr>
          <w:t>Illes</w:t>
        </w:r>
        <w:proofErr w:type="spellEnd"/>
        <w:r w:rsidR="00ED7A69" w:rsidRPr="00972840">
          <w:rPr>
            <w:rStyle w:val="Hyperlink"/>
            <w:color w:val="374C80" w:themeColor="accent1" w:themeShade="BF"/>
            <w:lang w:val="en"/>
          </w:rPr>
          <w:t xml:space="preserve"> </w:t>
        </w:r>
        <w:proofErr w:type="spellStart"/>
        <w:r w:rsidR="00ED7A69" w:rsidRPr="00972840">
          <w:rPr>
            <w:rStyle w:val="Hyperlink"/>
            <w:color w:val="374C80" w:themeColor="accent1" w:themeShade="BF"/>
            <w:lang w:val="en"/>
          </w:rPr>
          <w:t>Balears</w:t>
        </w:r>
        <w:proofErr w:type="spellEnd"/>
        <w:r w:rsidR="00ED7A69" w:rsidRPr="00972840">
          <w:rPr>
            <w:rStyle w:val="Hyperlink"/>
            <w:color w:val="374C80" w:themeColor="accent1" w:themeShade="BF"/>
          </w:rPr>
          <w:t xml:space="preserve"> Math Department</w:t>
        </w:r>
      </w:hyperlink>
      <w:r w:rsidR="00ED7A69" w:rsidRPr="00972840">
        <w:rPr>
          <w:color w:val="auto"/>
        </w:rPr>
        <w:t xml:space="preserve"> website</w:t>
      </w:r>
      <w:r w:rsidR="00364DD4" w:rsidRPr="00972840">
        <w:rPr>
          <w:color w:val="auto"/>
        </w:rPr>
        <w:t xml:space="preserve"> (named porgat.txt)</w:t>
      </w:r>
      <w:r w:rsidR="00D45D93" w:rsidRPr="00972840">
        <w:rPr>
          <w:color w:val="auto"/>
        </w:rPr>
        <w:t xml:space="preserve">, was obtained from the </w:t>
      </w:r>
      <w:hyperlink r:id="rId10" w:history="1">
        <w:r w:rsidR="00D45D93" w:rsidRPr="00972840">
          <w:rPr>
            <w:rStyle w:val="Hyperlink"/>
            <w:color w:val="374C80" w:themeColor="accent1" w:themeShade="BF"/>
          </w:rPr>
          <w:t>Marvel Chronology Project</w:t>
        </w:r>
      </w:hyperlink>
      <w:r w:rsidR="00D45D93" w:rsidRPr="00972840">
        <w:rPr>
          <w:color w:val="auto"/>
        </w:rPr>
        <w:t xml:space="preserve">, and originally used for the </w:t>
      </w:r>
      <w:hyperlink r:id="rId11" w:history="1">
        <w:r w:rsidR="00D45D93" w:rsidRPr="00972840">
          <w:rPr>
            <w:rStyle w:val="Hyperlink"/>
            <w:color w:val="auto"/>
          </w:rPr>
          <w:t>Marvel Character Social Graph</w:t>
        </w:r>
      </w:hyperlink>
      <w:r w:rsidR="00D45D93" w:rsidRPr="00972840">
        <w:rPr>
          <w:color w:val="auto"/>
        </w:rPr>
        <w:t>.</w:t>
      </w:r>
    </w:p>
    <w:p w14:paraId="0C93FBD4" w14:textId="61E7DAE5" w:rsidR="004D1EFC" w:rsidRPr="00972840" w:rsidRDefault="00D45D93" w:rsidP="00C52449">
      <w:pPr>
        <w:pStyle w:val="ListBullet"/>
        <w:numPr>
          <w:ilvl w:val="0"/>
          <w:numId w:val="0"/>
        </w:numPr>
        <w:jc w:val="both"/>
        <w:rPr>
          <w:color w:val="auto"/>
        </w:rPr>
      </w:pPr>
      <w:r w:rsidRPr="00972840">
        <w:rPr>
          <w:color w:val="auto"/>
        </w:rPr>
        <w:t>The data</w:t>
      </w:r>
      <w:r w:rsidR="00ED7A69" w:rsidRPr="00972840">
        <w:rPr>
          <w:color w:val="auto"/>
        </w:rPr>
        <w:t xml:space="preserve"> is a file that contains all of the information we will be importing into a new SQL database. </w:t>
      </w:r>
      <w:r w:rsidR="00FA3BDD" w:rsidRPr="00972840">
        <w:rPr>
          <w:color w:val="auto"/>
        </w:rPr>
        <w:t xml:space="preserve">In addition, there are two </w:t>
      </w:r>
      <w:r w:rsidR="00706230" w:rsidRPr="00972840">
        <w:rPr>
          <w:color w:val="auto"/>
        </w:rPr>
        <w:t xml:space="preserve">other </w:t>
      </w:r>
      <w:r w:rsidR="00FA3BDD" w:rsidRPr="00972840">
        <w:rPr>
          <w:color w:val="auto"/>
        </w:rPr>
        <w:t>flat file</w:t>
      </w:r>
      <w:r w:rsidR="00B21EEE" w:rsidRPr="00972840">
        <w:rPr>
          <w:color w:val="auto"/>
        </w:rPr>
        <w:t>s</w:t>
      </w:r>
      <w:r w:rsidR="00FA3BDD" w:rsidRPr="00972840">
        <w:rPr>
          <w:color w:val="374C80" w:themeColor="accent1" w:themeShade="BF"/>
        </w:rPr>
        <w:t xml:space="preserve">, </w:t>
      </w:r>
      <w:hyperlink r:id="rId12" w:history="1">
        <w:r w:rsidR="00FA3BDD" w:rsidRPr="00972840">
          <w:rPr>
            <w:rStyle w:val="Hyperlink"/>
            <w:color w:val="374C80" w:themeColor="accent1" w:themeShade="BF"/>
          </w:rPr>
          <w:t>Character Vertexes</w:t>
        </w:r>
      </w:hyperlink>
      <w:r w:rsidR="00FA3BDD" w:rsidRPr="00972840">
        <w:rPr>
          <w:color w:val="auto"/>
        </w:rPr>
        <w:t xml:space="preserve"> and </w:t>
      </w:r>
      <w:hyperlink r:id="rId13" w:history="1">
        <w:r w:rsidR="00FA3BDD" w:rsidRPr="00972840">
          <w:rPr>
            <w:rStyle w:val="Hyperlink"/>
            <w:color w:val="374C80" w:themeColor="accent1" w:themeShade="BF"/>
          </w:rPr>
          <w:t>Comic Book Vertexes</w:t>
        </w:r>
      </w:hyperlink>
      <w:r w:rsidR="00FA3BDD" w:rsidRPr="00972840">
        <w:rPr>
          <w:color w:val="auto"/>
        </w:rPr>
        <w:t xml:space="preserve"> which help us make sense of what the information in the main flat file means. </w:t>
      </w:r>
      <w:r w:rsidR="00706230" w:rsidRPr="00972840">
        <w:rPr>
          <w:color w:val="auto"/>
        </w:rPr>
        <w:t>At first glance</w:t>
      </w:r>
      <w:r w:rsidR="00ED7A69" w:rsidRPr="00972840">
        <w:rPr>
          <w:color w:val="auto"/>
        </w:rPr>
        <w:t xml:space="preserve"> this is an overwhelming document and it can be difficult to make sense of what it going on, so let’s spend a moment dissecting it.</w:t>
      </w:r>
      <w:r w:rsidR="00802FCA" w:rsidRPr="00972840">
        <w:rPr>
          <w:color w:val="auto"/>
        </w:rPr>
        <w:t xml:space="preserve"> </w:t>
      </w:r>
    </w:p>
    <w:p w14:paraId="54DF22FC" w14:textId="40760236" w:rsidR="00ED7A69" w:rsidRPr="00972840" w:rsidRDefault="00ED7A69" w:rsidP="00ED7A69">
      <w:pPr>
        <w:pStyle w:val="ListBullet"/>
        <w:numPr>
          <w:ilvl w:val="0"/>
          <w:numId w:val="0"/>
        </w:numPr>
        <w:jc w:val="both"/>
        <w:rPr>
          <w:color w:val="auto"/>
        </w:rPr>
      </w:pPr>
      <w:r w:rsidRPr="00972840">
        <w:rPr>
          <w:color w:val="auto"/>
        </w:rPr>
        <w:t>We know we are looking at data pertaining to Marvel character appearances in comic books</w:t>
      </w:r>
      <w:r w:rsidR="00166E51" w:rsidRPr="00972840">
        <w:rPr>
          <w:color w:val="auto"/>
        </w:rPr>
        <w:t xml:space="preserve"> based on the previous application of the data</w:t>
      </w:r>
      <w:r w:rsidRPr="00972840">
        <w:rPr>
          <w:color w:val="auto"/>
        </w:rPr>
        <w:t xml:space="preserve">, so it will need to have at least three categories of information </w:t>
      </w:r>
      <w:r w:rsidR="00802FCA" w:rsidRPr="00972840">
        <w:rPr>
          <w:color w:val="auto"/>
        </w:rPr>
        <w:t>to be</w:t>
      </w:r>
      <w:r w:rsidRPr="00972840">
        <w:rPr>
          <w:color w:val="auto"/>
        </w:rPr>
        <w:t xml:space="preserve"> use</w:t>
      </w:r>
      <w:r w:rsidR="00802FCA" w:rsidRPr="00972840">
        <w:rPr>
          <w:color w:val="auto"/>
        </w:rPr>
        <w:t>ful</w:t>
      </w:r>
      <w:r w:rsidRPr="00972840">
        <w:rPr>
          <w:color w:val="auto"/>
        </w:rPr>
        <w:t xml:space="preserve"> as </w:t>
      </w:r>
      <w:r w:rsidR="008B03C5" w:rsidRPr="00972840">
        <w:rPr>
          <w:color w:val="auto"/>
        </w:rPr>
        <w:t xml:space="preserve">database </w:t>
      </w:r>
      <w:r w:rsidRPr="00972840">
        <w:rPr>
          <w:color w:val="auto"/>
        </w:rPr>
        <w:t xml:space="preserve">tables:  </w:t>
      </w:r>
      <w:r w:rsidRPr="00972840">
        <w:rPr>
          <w:b/>
          <w:color w:val="auto"/>
        </w:rPr>
        <w:t>Character</w:t>
      </w:r>
      <w:r w:rsidR="00802FCA" w:rsidRPr="00972840">
        <w:rPr>
          <w:b/>
          <w:color w:val="auto"/>
        </w:rPr>
        <w:t>s</w:t>
      </w:r>
      <w:r w:rsidRPr="00972840">
        <w:rPr>
          <w:color w:val="auto"/>
        </w:rPr>
        <w:t xml:space="preserve">, </w:t>
      </w:r>
      <w:r w:rsidRPr="00972840">
        <w:rPr>
          <w:b/>
          <w:color w:val="auto"/>
        </w:rPr>
        <w:t>Comics</w:t>
      </w:r>
      <w:r w:rsidRPr="00972840">
        <w:rPr>
          <w:color w:val="auto"/>
        </w:rPr>
        <w:t xml:space="preserve"> and </w:t>
      </w:r>
      <w:r w:rsidRPr="00972840">
        <w:rPr>
          <w:b/>
          <w:color w:val="auto"/>
        </w:rPr>
        <w:t>Appearances</w:t>
      </w:r>
      <w:r w:rsidRPr="00972840">
        <w:rPr>
          <w:color w:val="auto"/>
        </w:rPr>
        <w:t xml:space="preserve">. The first row of information </w:t>
      </w:r>
      <w:r w:rsidR="00802FCA" w:rsidRPr="00972840">
        <w:rPr>
          <w:color w:val="auto"/>
        </w:rPr>
        <w:t xml:space="preserve">in the text file </w:t>
      </w:r>
      <w:r w:rsidRPr="00972840">
        <w:rPr>
          <w:color w:val="auto"/>
        </w:rPr>
        <w:t xml:space="preserve">contains </w:t>
      </w:r>
      <w:r w:rsidR="000E1BF3" w:rsidRPr="00972840">
        <w:rPr>
          <w:b/>
          <w:color w:val="auto"/>
        </w:rPr>
        <w:t>*</w:t>
      </w:r>
      <w:r w:rsidR="00802FCA" w:rsidRPr="00972840">
        <w:rPr>
          <w:rFonts w:ascii="Courier New" w:hAnsi="Courier New" w:cs="Courier New"/>
          <w:b/>
          <w:color w:val="auto"/>
        </w:rPr>
        <w:t>Vertices</w:t>
      </w:r>
      <w:r w:rsidRPr="00972840">
        <w:rPr>
          <w:rFonts w:ascii="Courier New" w:hAnsi="Courier New" w:cs="Courier New"/>
          <w:b/>
          <w:color w:val="auto"/>
        </w:rPr>
        <w:t xml:space="preserve"> 19428 6486</w:t>
      </w:r>
      <w:r w:rsidR="00802FCA" w:rsidRPr="00972840">
        <w:rPr>
          <w:color w:val="auto"/>
        </w:rPr>
        <w:t>.</w:t>
      </w:r>
    </w:p>
    <w:p w14:paraId="4EDFB825" w14:textId="687A0069" w:rsidR="003D7D18" w:rsidRPr="00972840" w:rsidRDefault="003D7D18" w:rsidP="00ED7A69">
      <w:pPr>
        <w:pStyle w:val="ListBullet"/>
        <w:numPr>
          <w:ilvl w:val="0"/>
          <w:numId w:val="0"/>
        </w:numPr>
        <w:jc w:val="both"/>
        <w:rPr>
          <w:color w:val="auto"/>
        </w:rPr>
      </w:pPr>
      <w:r w:rsidRPr="00972840">
        <w:rPr>
          <w:color w:val="auto"/>
        </w:rPr>
        <w:t xml:space="preserve">The rest of the list </w:t>
      </w:r>
      <w:r w:rsidRPr="00972840">
        <w:rPr>
          <w:i/>
          <w:color w:val="auto"/>
        </w:rPr>
        <w:t>appears</w:t>
      </w:r>
      <w:r w:rsidRPr="00972840">
        <w:rPr>
          <w:color w:val="auto"/>
        </w:rPr>
        <w:t xml:space="preserve"> to be divided into two columns, one for an ID, and one for a </w:t>
      </w:r>
      <w:r w:rsidR="00D31541" w:rsidRPr="00972840">
        <w:rPr>
          <w:color w:val="auto"/>
        </w:rPr>
        <w:t>name</w:t>
      </w:r>
      <w:r w:rsidRPr="00972840">
        <w:rPr>
          <w:color w:val="auto"/>
        </w:rPr>
        <w:t xml:space="preserve">. </w:t>
      </w:r>
      <w:r w:rsidR="00802FCA" w:rsidRPr="00972840">
        <w:rPr>
          <w:color w:val="auto"/>
        </w:rPr>
        <w:t xml:space="preserve">When we look for the number </w:t>
      </w:r>
      <w:r w:rsidRPr="00972840">
        <w:rPr>
          <w:rFonts w:ascii="Courier New" w:hAnsi="Courier New" w:cs="Courier New"/>
          <w:b/>
          <w:color w:val="auto"/>
        </w:rPr>
        <w:t>6486</w:t>
      </w:r>
      <w:r w:rsidRPr="00972840">
        <w:rPr>
          <w:rFonts w:cs="Courier New"/>
          <w:b/>
          <w:color w:val="auto"/>
        </w:rPr>
        <w:t xml:space="preserve"> </w:t>
      </w:r>
      <w:r w:rsidR="00802FCA" w:rsidRPr="00972840">
        <w:rPr>
          <w:color w:val="auto"/>
        </w:rPr>
        <w:t>in this data file, we can see it is a transitional point in the data</w:t>
      </w:r>
      <w:r w:rsidRPr="00972840">
        <w:rPr>
          <w:color w:val="auto"/>
        </w:rPr>
        <w:t xml:space="preserve"> where the second column restarts from the end of the alphabet to the beginning of the alphabet:</w:t>
      </w:r>
    </w:p>
    <w:p w14:paraId="5769D288" w14:textId="77777777" w:rsidR="003D7D18" w:rsidRPr="00972840" w:rsidRDefault="003D7D18" w:rsidP="00EE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lang w:eastAsia="en-US"/>
        </w:rPr>
      </w:pPr>
      <w:r w:rsidRPr="00972840">
        <w:rPr>
          <w:rFonts w:ascii="Courier New" w:eastAsia="Times New Roman" w:hAnsi="Courier New" w:cs="Courier New"/>
          <w:b/>
          <w:lang w:eastAsia="en-US"/>
        </w:rPr>
        <w:t>6486 "ZONE"</w:t>
      </w:r>
    </w:p>
    <w:p w14:paraId="69ED9B0B" w14:textId="11BE98BB" w:rsidR="003D7D18" w:rsidRPr="00972840" w:rsidRDefault="003D7D18" w:rsidP="00EE5A0F">
      <w:pPr>
        <w:pStyle w:val="ListBullet"/>
        <w:numPr>
          <w:ilvl w:val="0"/>
          <w:numId w:val="0"/>
        </w:numPr>
        <w:ind w:left="720"/>
        <w:jc w:val="both"/>
        <w:rPr>
          <w:rFonts w:ascii="Courier New" w:hAnsi="Courier New" w:cs="Courier New"/>
          <w:b/>
          <w:color w:val="auto"/>
        </w:rPr>
      </w:pPr>
      <w:r w:rsidRPr="00972840">
        <w:rPr>
          <w:rFonts w:ascii="Courier New" w:eastAsia="Times New Roman" w:hAnsi="Courier New" w:cs="Courier New"/>
          <w:b/>
          <w:color w:val="auto"/>
          <w:lang w:eastAsia="en-US"/>
        </w:rPr>
        <w:t>6487 "AA2 35"</w:t>
      </w:r>
      <w:r w:rsidRPr="00972840">
        <w:rPr>
          <w:rFonts w:ascii="Courier New" w:hAnsi="Courier New" w:cs="Courier New"/>
          <w:b/>
          <w:color w:val="auto"/>
        </w:rPr>
        <w:t xml:space="preserve"> </w:t>
      </w:r>
    </w:p>
    <w:p w14:paraId="32525E02" w14:textId="00685F5D" w:rsidR="00D31541" w:rsidRPr="00972840" w:rsidRDefault="00D31541" w:rsidP="00ED7A69">
      <w:pPr>
        <w:pStyle w:val="ListBullet"/>
        <w:numPr>
          <w:ilvl w:val="0"/>
          <w:numId w:val="0"/>
        </w:numPr>
        <w:jc w:val="both"/>
        <w:rPr>
          <w:color w:val="auto"/>
        </w:rPr>
      </w:pPr>
      <w:r w:rsidRPr="00972840">
        <w:rPr>
          <w:color w:val="auto"/>
        </w:rPr>
        <w:t xml:space="preserve">From </w:t>
      </w:r>
      <w:r w:rsidRPr="00972840">
        <w:rPr>
          <w:rFonts w:ascii="Courier New" w:hAnsi="Courier New" w:cs="Courier New"/>
          <w:b/>
          <w:color w:val="auto"/>
        </w:rPr>
        <w:t xml:space="preserve">1 – </w:t>
      </w:r>
      <w:r w:rsidRPr="00972840">
        <w:rPr>
          <w:rFonts w:ascii="Courier New" w:eastAsia="Times New Roman" w:hAnsi="Courier New" w:cs="Courier New"/>
          <w:b/>
          <w:color w:val="auto"/>
          <w:lang w:eastAsia="en-US"/>
        </w:rPr>
        <w:t>6486</w:t>
      </w:r>
      <w:r w:rsidRPr="00972840">
        <w:rPr>
          <w:rFonts w:eastAsia="Times New Roman" w:cs="Courier New"/>
          <w:color w:val="auto"/>
          <w:lang w:eastAsia="en-US"/>
        </w:rPr>
        <w:t xml:space="preserve">, the second column appears to contain </w:t>
      </w:r>
      <w:r w:rsidR="00364DD4" w:rsidRPr="00972840">
        <w:rPr>
          <w:rFonts w:eastAsia="Times New Roman" w:cs="Courier New"/>
          <w:color w:val="auto"/>
          <w:lang w:eastAsia="en-US"/>
        </w:rPr>
        <w:t xml:space="preserve">hero </w:t>
      </w:r>
      <w:r w:rsidRPr="00972840">
        <w:rPr>
          <w:rFonts w:eastAsia="Times New Roman" w:cs="Courier New"/>
          <w:color w:val="auto"/>
          <w:lang w:eastAsia="en-US"/>
        </w:rPr>
        <w:t xml:space="preserve">names, however from </w:t>
      </w:r>
      <w:r w:rsidRPr="00972840">
        <w:rPr>
          <w:rFonts w:ascii="Courier New" w:eastAsia="Times New Roman" w:hAnsi="Courier New" w:cs="Courier New"/>
          <w:b/>
          <w:color w:val="auto"/>
          <w:lang w:eastAsia="en-US"/>
        </w:rPr>
        <w:t>6487</w:t>
      </w:r>
      <w:r w:rsidRPr="00972840">
        <w:rPr>
          <w:rFonts w:eastAsia="Times New Roman" w:cs="Courier New"/>
          <w:color w:val="auto"/>
          <w:lang w:eastAsia="en-US"/>
        </w:rPr>
        <w:t xml:space="preserve"> onward, it appears the second column switches to a </w:t>
      </w:r>
      <w:r w:rsidR="00367F4C" w:rsidRPr="00972840">
        <w:rPr>
          <w:rFonts w:eastAsia="Times New Roman" w:cs="Courier New"/>
          <w:color w:val="auto"/>
          <w:lang w:eastAsia="en-US"/>
        </w:rPr>
        <w:t>random abbreviation</w:t>
      </w:r>
      <w:r w:rsidRPr="00972840">
        <w:rPr>
          <w:rFonts w:eastAsia="Times New Roman" w:cs="Courier New"/>
          <w:color w:val="auto"/>
          <w:lang w:eastAsia="en-US"/>
        </w:rPr>
        <w:t>.</w:t>
      </w:r>
      <w:r w:rsidRPr="00972840">
        <w:rPr>
          <w:color w:val="auto"/>
        </w:rPr>
        <w:t xml:space="preserve"> </w:t>
      </w:r>
      <w:r w:rsidR="00802FCA" w:rsidRPr="00972840">
        <w:rPr>
          <w:color w:val="auto"/>
        </w:rPr>
        <w:t xml:space="preserve">If we compare the first set of data in this list (items </w:t>
      </w:r>
      <w:r w:rsidR="00802FCA" w:rsidRPr="00972840">
        <w:rPr>
          <w:rFonts w:ascii="Courier New" w:hAnsi="Courier New" w:cs="Courier New"/>
          <w:b/>
          <w:color w:val="auto"/>
        </w:rPr>
        <w:t xml:space="preserve">1 – </w:t>
      </w:r>
      <w:r w:rsidRPr="00972840">
        <w:rPr>
          <w:rFonts w:ascii="Courier New" w:eastAsia="Times New Roman" w:hAnsi="Courier New" w:cs="Courier New"/>
          <w:b/>
          <w:color w:val="auto"/>
          <w:lang w:eastAsia="en-US"/>
        </w:rPr>
        <w:t>6486</w:t>
      </w:r>
      <w:r w:rsidR="00802FCA" w:rsidRPr="00972840">
        <w:rPr>
          <w:color w:val="auto"/>
        </w:rPr>
        <w:t>)</w:t>
      </w:r>
      <w:r w:rsidR="00FA3BDD" w:rsidRPr="00972840">
        <w:rPr>
          <w:color w:val="auto"/>
        </w:rPr>
        <w:t xml:space="preserve"> to the information in the </w:t>
      </w:r>
      <w:r w:rsidR="006A62D2" w:rsidRPr="00972840">
        <w:rPr>
          <w:i/>
          <w:color w:val="auto"/>
        </w:rPr>
        <w:t>Character</w:t>
      </w:r>
      <w:r w:rsidR="00FA3BDD" w:rsidRPr="00972840">
        <w:rPr>
          <w:i/>
          <w:color w:val="auto"/>
        </w:rPr>
        <w:t xml:space="preserve"> Vertexes </w:t>
      </w:r>
      <w:r w:rsidR="00FA3BDD" w:rsidRPr="00972840">
        <w:rPr>
          <w:color w:val="auto"/>
        </w:rPr>
        <w:t xml:space="preserve">file, we can determine that each item in this first section is a </w:t>
      </w:r>
      <w:r w:rsidRPr="00972840">
        <w:rPr>
          <w:color w:val="auto"/>
        </w:rPr>
        <w:t xml:space="preserve">shortened name of a comic book </w:t>
      </w:r>
      <w:r w:rsidRPr="00972840">
        <w:rPr>
          <w:i/>
          <w:color w:val="auto"/>
        </w:rPr>
        <w:t>character</w:t>
      </w:r>
      <w:r w:rsidRPr="00972840">
        <w:rPr>
          <w:color w:val="auto"/>
        </w:rPr>
        <w:t xml:space="preserve">. The </w:t>
      </w:r>
      <w:r w:rsidR="006A62D2" w:rsidRPr="00972840">
        <w:rPr>
          <w:color w:val="auto"/>
        </w:rPr>
        <w:t>Character</w:t>
      </w:r>
      <w:r w:rsidRPr="00972840">
        <w:rPr>
          <w:color w:val="auto"/>
        </w:rPr>
        <w:t xml:space="preserve"> Vertexes file contains a longer version of these character names. We will use this data for our </w:t>
      </w:r>
      <w:r w:rsidR="006A62D2" w:rsidRPr="00972840">
        <w:rPr>
          <w:b/>
          <w:color w:val="auto"/>
        </w:rPr>
        <w:t>Marvel</w:t>
      </w:r>
      <w:r w:rsidR="00364DD4" w:rsidRPr="00972840">
        <w:rPr>
          <w:b/>
          <w:color w:val="auto"/>
        </w:rPr>
        <w:t xml:space="preserve"> </w:t>
      </w:r>
      <w:r w:rsidR="006A62D2" w:rsidRPr="00972840">
        <w:rPr>
          <w:b/>
          <w:color w:val="auto"/>
        </w:rPr>
        <w:t>Characters</w:t>
      </w:r>
      <w:r w:rsidR="006A62D2" w:rsidRPr="00972840">
        <w:rPr>
          <w:color w:val="auto"/>
        </w:rPr>
        <w:t xml:space="preserve"> table</w:t>
      </w:r>
      <w:r w:rsidR="00B21EEE" w:rsidRPr="00972840">
        <w:rPr>
          <w:color w:val="auto"/>
        </w:rPr>
        <w:t>, which should have 6486 characters in it</w:t>
      </w:r>
      <w:r w:rsidR="00753D65" w:rsidRPr="00972840">
        <w:rPr>
          <w:color w:val="auto"/>
        </w:rPr>
        <w:t xml:space="preserve"> </w:t>
      </w:r>
      <w:r w:rsidR="004465B5" w:rsidRPr="00972840">
        <w:rPr>
          <w:color w:val="auto"/>
        </w:rPr>
        <w:t>assuming</w:t>
      </w:r>
      <w:r w:rsidR="00753D65" w:rsidRPr="00972840">
        <w:rPr>
          <w:color w:val="auto"/>
        </w:rPr>
        <w:t xml:space="preserve"> we treat the number column as an index</w:t>
      </w:r>
      <w:r w:rsidR="006A62D2" w:rsidRPr="00972840">
        <w:rPr>
          <w:color w:val="auto"/>
        </w:rPr>
        <w:t>.</w:t>
      </w:r>
    </w:p>
    <w:p w14:paraId="60F2A9CF" w14:textId="110899CE" w:rsidR="00802FCA" w:rsidRPr="00972840" w:rsidRDefault="00367F4C" w:rsidP="00ED7A69">
      <w:pPr>
        <w:pStyle w:val="ListBullet"/>
        <w:numPr>
          <w:ilvl w:val="0"/>
          <w:numId w:val="0"/>
        </w:numPr>
        <w:jc w:val="both"/>
        <w:rPr>
          <w:color w:val="auto"/>
        </w:rPr>
      </w:pPr>
      <w:r w:rsidRPr="00972840">
        <w:rPr>
          <w:color w:val="auto"/>
        </w:rPr>
        <w:t>As stated previously, from</w:t>
      </w:r>
      <w:r w:rsidR="000A4756" w:rsidRPr="00972840">
        <w:rPr>
          <w:color w:val="auto"/>
        </w:rPr>
        <w:t xml:space="preserve"> </w:t>
      </w:r>
      <w:r w:rsidR="000A4756" w:rsidRPr="00972840">
        <w:rPr>
          <w:rFonts w:ascii="Courier New" w:eastAsia="Times New Roman" w:hAnsi="Courier New" w:cs="Courier New"/>
          <w:b/>
          <w:color w:val="auto"/>
          <w:lang w:eastAsia="en-US"/>
        </w:rPr>
        <w:t>6487</w:t>
      </w:r>
      <w:r w:rsidR="000A4756" w:rsidRPr="00972840">
        <w:rPr>
          <w:rFonts w:eastAsia="Times New Roman" w:cs="Courier New"/>
          <w:color w:val="auto"/>
          <w:lang w:eastAsia="en-US"/>
        </w:rPr>
        <w:t xml:space="preserve"> </w:t>
      </w:r>
      <w:r w:rsidRPr="00972840">
        <w:rPr>
          <w:rFonts w:eastAsia="Times New Roman" w:cs="Courier New"/>
          <w:color w:val="auto"/>
          <w:lang w:eastAsia="en-US"/>
        </w:rPr>
        <w:t xml:space="preserve">onwards </w:t>
      </w:r>
      <w:r w:rsidR="00E04559" w:rsidRPr="00972840">
        <w:rPr>
          <w:rFonts w:cs="Courier New"/>
          <w:color w:val="auto"/>
        </w:rPr>
        <w:t>the second</w:t>
      </w:r>
      <w:r w:rsidR="00E04559" w:rsidRPr="00972840">
        <w:rPr>
          <w:color w:val="auto"/>
        </w:rPr>
        <w:t xml:space="preserve"> column changes to random abbreviations. </w:t>
      </w:r>
      <w:r w:rsidR="00593F49" w:rsidRPr="00972840">
        <w:rPr>
          <w:color w:val="auto"/>
        </w:rPr>
        <w:t xml:space="preserve">If we look for </w:t>
      </w:r>
      <w:r w:rsidR="006D22D6" w:rsidRPr="00972840">
        <w:rPr>
          <w:color w:val="auto"/>
        </w:rPr>
        <w:t>index</w:t>
      </w:r>
      <w:r w:rsidR="00593F49" w:rsidRPr="00972840">
        <w:rPr>
          <w:rFonts w:eastAsia="Times New Roman" w:cs="Courier New"/>
          <w:color w:val="auto"/>
          <w:lang w:eastAsia="en-US"/>
        </w:rPr>
        <w:t xml:space="preserve"> </w:t>
      </w:r>
      <w:r w:rsidR="00593F49" w:rsidRPr="00972840">
        <w:rPr>
          <w:rFonts w:ascii="Courier New" w:hAnsi="Courier New" w:cs="Courier New"/>
          <w:b/>
          <w:color w:val="auto"/>
        </w:rPr>
        <w:t>19428</w:t>
      </w:r>
      <w:r w:rsidR="00593F49" w:rsidRPr="00972840">
        <w:rPr>
          <w:rFonts w:cs="Courier New"/>
          <w:color w:val="auto"/>
        </w:rPr>
        <w:t xml:space="preserve"> (our other known vertex), we can see that the format of the data in this file changes completely beyond that point and this appears to be the end of the intended section. </w:t>
      </w:r>
      <w:r w:rsidR="00593F49" w:rsidRPr="00972840">
        <w:rPr>
          <w:color w:val="auto"/>
        </w:rPr>
        <w:t xml:space="preserve">If we compare the data in the second column of this section to the information in the </w:t>
      </w:r>
      <w:r w:rsidR="00593F49" w:rsidRPr="00972840">
        <w:rPr>
          <w:i/>
          <w:color w:val="auto"/>
        </w:rPr>
        <w:t>Comic Book Vertexes</w:t>
      </w:r>
      <w:r w:rsidR="00593F49" w:rsidRPr="00972840">
        <w:rPr>
          <w:color w:val="auto"/>
        </w:rPr>
        <w:t xml:space="preserve">, we can determine that </w:t>
      </w:r>
      <w:r w:rsidR="00593F49" w:rsidRPr="00972840">
        <w:rPr>
          <w:rFonts w:ascii="Courier New" w:eastAsia="Times New Roman" w:hAnsi="Courier New" w:cs="Courier New"/>
          <w:b/>
          <w:color w:val="auto"/>
          <w:lang w:eastAsia="en-US"/>
        </w:rPr>
        <w:t>6487</w:t>
      </w:r>
      <w:r w:rsidR="00593F49" w:rsidRPr="00972840">
        <w:rPr>
          <w:rFonts w:ascii="Courier New" w:eastAsia="Times New Roman" w:hAnsi="Courier New" w:cs="Courier New"/>
          <w:color w:val="auto"/>
          <w:lang w:eastAsia="en-US"/>
        </w:rPr>
        <w:t xml:space="preserve"> - </w:t>
      </w:r>
      <w:r w:rsidR="00593F49" w:rsidRPr="00972840">
        <w:rPr>
          <w:rFonts w:ascii="Courier New" w:hAnsi="Courier New" w:cs="Courier New"/>
          <w:b/>
          <w:color w:val="auto"/>
        </w:rPr>
        <w:t>19428</w:t>
      </w:r>
      <w:r w:rsidR="00593F49" w:rsidRPr="00972840">
        <w:rPr>
          <w:rFonts w:cs="Courier New"/>
          <w:color w:val="auto"/>
        </w:rPr>
        <w:t xml:space="preserve"> </w:t>
      </w:r>
      <w:r w:rsidR="00593F49" w:rsidRPr="00972840">
        <w:rPr>
          <w:color w:val="auto"/>
        </w:rPr>
        <w:t xml:space="preserve">are short form names of published comic books. </w:t>
      </w:r>
      <w:r w:rsidR="000E1BF3" w:rsidRPr="00972840">
        <w:rPr>
          <w:color w:val="auto"/>
        </w:rPr>
        <w:t xml:space="preserve">This data is what we will use for our </w:t>
      </w:r>
      <w:r w:rsidR="00364DD4" w:rsidRPr="00972840">
        <w:rPr>
          <w:b/>
          <w:color w:val="auto"/>
        </w:rPr>
        <w:t xml:space="preserve">Comic </w:t>
      </w:r>
      <w:r w:rsidR="000E1BF3" w:rsidRPr="00972840">
        <w:rPr>
          <w:b/>
          <w:color w:val="auto"/>
        </w:rPr>
        <w:t>Names</w:t>
      </w:r>
      <w:r w:rsidR="000E1BF3" w:rsidRPr="00972840">
        <w:rPr>
          <w:color w:val="auto"/>
        </w:rPr>
        <w:t xml:space="preserve"> table</w:t>
      </w:r>
      <w:r w:rsidRPr="00972840">
        <w:rPr>
          <w:color w:val="auto"/>
        </w:rPr>
        <w:t xml:space="preserve">, which will have 12,941 comics in it (the </w:t>
      </w:r>
      <w:r w:rsidR="00593F49" w:rsidRPr="00972840">
        <w:rPr>
          <w:color w:val="auto"/>
        </w:rPr>
        <w:t>end of the comic index minus the beginning of the comic index)</w:t>
      </w:r>
      <w:r w:rsidR="000E1BF3" w:rsidRPr="00972840">
        <w:rPr>
          <w:color w:val="auto"/>
        </w:rPr>
        <w:t>.</w:t>
      </w:r>
    </w:p>
    <w:p w14:paraId="2430B3A2" w14:textId="63714566" w:rsidR="004D1EFC" w:rsidRPr="00972840" w:rsidRDefault="003D7D18" w:rsidP="008B03C5">
      <w:pPr>
        <w:pStyle w:val="ListBullet"/>
        <w:numPr>
          <w:ilvl w:val="0"/>
          <w:numId w:val="0"/>
        </w:numPr>
        <w:jc w:val="both"/>
        <w:rPr>
          <w:color w:val="auto"/>
        </w:rPr>
      </w:pPr>
      <w:r w:rsidRPr="00972840">
        <w:rPr>
          <w:color w:val="auto"/>
        </w:rPr>
        <w:t xml:space="preserve">After item </w:t>
      </w:r>
      <w:r w:rsidRPr="00972840">
        <w:rPr>
          <w:rFonts w:ascii="Courier New" w:hAnsi="Courier New" w:cs="Courier New"/>
          <w:b/>
          <w:color w:val="auto"/>
        </w:rPr>
        <w:t>19428</w:t>
      </w:r>
      <w:r w:rsidRPr="00972840">
        <w:rPr>
          <w:rFonts w:cs="Courier New"/>
          <w:color w:val="auto"/>
        </w:rPr>
        <w:t xml:space="preserve">, we come to </w:t>
      </w:r>
      <w:r w:rsidRPr="00972840">
        <w:rPr>
          <w:rFonts w:ascii="Courier New" w:hAnsi="Courier New" w:cs="Courier New"/>
          <w:b/>
          <w:color w:val="auto"/>
        </w:rPr>
        <w:t>*</w:t>
      </w:r>
      <w:proofErr w:type="spellStart"/>
      <w:r w:rsidRPr="00972840">
        <w:rPr>
          <w:rFonts w:ascii="Courier New" w:hAnsi="Courier New" w:cs="Courier New"/>
          <w:b/>
          <w:color w:val="auto"/>
        </w:rPr>
        <w:t>Edgeslist</w:t>
      </w:r>
      <w:proofErr w:type="spellEnd"/>
      <w:r w:rsidR="00D45D93" w:rsidRPr="00972840">
        <w:rPr>
          <w:rFonts w:cs="Courier New"/>
          <w:color w:val="auto"/>
        </w:rPr>
        <w:t xml:space="preserve">, which restarts an index count at </w:t>
      </w:r>
      <w:r w:rsidR="00D45D93" w:rsidRPr="00972840">
        <w:rPr>
          <w:rFonts w:ascii="Courier New" w:hAnsi="Courier New" w:cs="Courier New"/>
          <w:b/>
          <w:color w:val="auto"/>
        </w:rPr>
        <w:t>1</w:t>
      </w:r>
      <w:r w:rsidR="00D45D93" w:rsidRPr="00972840">
        <w:rPr>
          <w:rFonts w:cs="Courier New"/>
          <w:color w:val="auto"/>
        </w:rPr>
        <w:t xml:space="preserve"> and ends at </w:t>
      </w:r>
      <w:r w:rsidR="00D45D93" w:rsidRPr="00972840">
        <w:rPr>
          <w:rFonts w:ascii="Courier New" w:eastAsia="Times New Roman" w:hAnsi="Courier New" w:cs="Courier New"/>
          <w:b/>
          <w:color w:val="auto"/>
          <w:lang w:eastAsia="en-US"/>
        </w:rPr>
        <w:t>6487</w:t>
      </w:r>
      <w:r w:rsidR="00D45D93" w:rsidRPr="00972840">
        <w:rPr>
          <w:rFonts w:eastAsia="Times New Roman" w:cs="Courier New"/>
          <w:color w:val="auto"/>
          <w:lang w:eastAsia="en-US"/>
        </w:rPr>
        <w:t xml:space="preserve"> </w:t>
      </w:r>
      <w:r w:rsidR="00D45D93" w:rsidRPr="00972840">
        <w:rPr>
          <w:rFonts w:cs="Courier New"/>
          <w:color w:val="auto"/>
        </w:rPr>
        <w:t xml:space="preserve">(our character indexes). Each character index then has up to 15 columns of data per line pertaining to indexes in the range of </w:t>
      </w:r>
      <w:r w:rsidR="00D45D93" w:rsidRPr="00972840">
        <w:rPr>
          <w:rFonts w:ascii="Courier New" w:eastAsia="Times New Roman" w:hAnsi="Courier New" w:cs="Courier New"/>
          <w:b/>
          <w:color w:val="auto"/>
          <w:lang w:eastAsia="en-US"/>
        </w:rPr>
        <w:t>6487</w:t>
      </w:r>
      <w:r w:rsidR="00D45D93" w:rsidRPr="00972840">
        <w:rPr>
          <w:rFonts w:ascii="Courier New" w:eastAsia="Times New Roman" w:hAnsi="Courier New" w:cs="Courier New"/>
          <w:color w:val="auto"/>
          <w:lang w:eastAsia="en-US"/>
        </w:rPr>
        <w:t xml:space="preserve"> – </w:t>
      </w:r>
      <w:r w:rsidR="00D45D93" w:rsidRPr="00972840">
        <w:rPr>
          <w:rFonts w:ascii="Courier New" w:hAnsi="Courier New" w:cs="Courier New"/>
          <w:b/>
          <w:color w:val="auto"/>
        </w:rPr>
        <w:t>19428</w:t>
      </w:r>
      <w:r w:rsidR="00D45D93" w:rsidRPr="00972840">
        <w:rPr>
          <w:rFonts w:cs="Courier New"/>
          <w:color w:val="auto"/>
        </w:rPr>
        <w:t xml:space="preserve"> (our comic book indexes). This data is going to take some handlin</w:t>
      </w:r>
      <w:r w:rsidR="008B03C5" w:rsidRPr="00972840">
        <w:rPr>
          <w:rFonts w:cs="Courier New"/>
          <w:color w:val="auto"/>
        </w:rPr>
        <w:t>g in Excel before we can use it</w:t>
      </w:r>
      <w:r w:rsidR="00D45D93" w:rsidRPr="00972840">
        <w:rPr>
          <w:rFonts w:cs="Courier New"/>
          <w:color w:val="auto"/>
        </w:rPr>
        <w:t xml:space="preserve"> but we can at least determine that this is a list of Character</w:t>
      </w:r>
      <w:r w:rsidR="008B03C5" w:rsidRPr="00972840">
        <w:rPr>
          <w:rFonts w:cs="Courier New"/>
          <w:color w:val="auto"/>
        </w:rPr>
        <w:t xml:space="preserve"> </w:t>
      </w:r>
      <w:r w:rsidR="00D45D93" w:rsidRPr="00972840">
        <w:rPr>
          <w:rFonts w:cs="Courier New"/>
          <w:color w:val="auto"/>
        </w:rPr>
        <w:t>IDs and the Comic</w:t>
      </w:r>
      <w:r w:rsidR="008B03C5" w:rsidRPr="00972840">
        <w:rPr>
          <w:rFonts w:cs="Courier New"/>
          <w:color w:val="auto"/>
        </w:rPr>
        <w:t xml:space="preserve"> </w:t>
      </w:r>
      <w:r w:rsidR="00D45D93" w:rsidRPr="00972840">
        <w:rPr>
          <w:rFonts w:cs="Courier New"/>
          <w:color w:val="auto"/>
        </w:rPr>
        <w:t>IDs in which they appear</w:t>
      </w:r>
      <w:r w:rsidR="008B03C5" w:rsidRPr="00972840">
        <w:rPr>
          <w:rFonts w:cs="Courier New"/>
          <w:color w:val="auto"/>
        </w:rPr>
        <w:t>,</w:t>
      </w:r>
      <w:r w:rsidR="004E096B" w:rsidRPr="00972840">
        <w:rPr>
          <w:rFonts w:cs="Courier New"/>
          <w:color w:val="auto"/>
        </w:rPr>
        <w:t xml:space="preserve"> and will make up our </w:t>
      </w:r>
      <w:r w:rsidR="00364DD4" w:rsidRPr="00972840">
        <w:rPr>
          <w:rFonts w:cs="Courier New"/>
          <w:b/>
          <w:color w:val="auto"/>
        </w:rPr>
        <w:t>Appearances</w:t>
      </w:r>
      <w:r w:rsidR="004E096B" w:rsidRPr="00972840">
        <w:rPr>
          <w:rFonts w:cs="Courier New"/>
          <w:color w:val="auto"/>
        </w:rPr>
        <w:t xml:space="preserve"> table. Due to the amount </w:t>
      </w:r>
      <w:r w:rsidR="004E096B" w:rsidRPr="00972840">
        <w:rPr>
          <w:rFonts w:cs="Courier New"/>
          <w:color w:val="auto"/>
        </w:rPr>
        <w:lastRenderedPageBreak/>
        <w:t xml:space="preserve">of work needed to clean this </w:t>
      </w:r>
      <w:r w:rsidR="008B03C5" w:rsidRPr="00972840">
        <w:rPr>
          <w:rFonts w:cs="Courier New"/>
          <w:color w:val="auto"/>
        </w:rPr>
        <w:t xml:space="preserve">section of </w:t>
      </w:r>
      <w:r w:rsidR="004E096B" w:rsidRPr="00972840">
        <w:rPr>
          <w:rFonts w:cs="Courier New"/>
          <w:color w:val="auto"/>
        </w:rPr>
        <w:t>data, we don’t have a total count of appearances expected in this table yet, but it’s safe to assume with 6,486 characters, and 12,941 comics books this is a large number.</w:t>
      </w:r>
    </w:p>
    <w:p w14:paraId="19D23F8A" w14:textId="5E69FA74" w:rsidR="007E7FE4" w:rsidRPr="00972840" w:rsidRDefault="00567423" w:rsidP="002E44BE">
      <w:pPr>
        <w:jc w:val="both"/>
      </w:pPr>
      <w:bookmarkStart w:id="3" w:name="_Toc316914651"/>
      <w:bookmarkStart w:id="4" w:name="_Toc316916021"/>
      <w:bookmarkStart w:id="5" w:name="_Toc316919854"/>
      <w:bookmarkStart w:id="6" w:name="_Toc318188229"/>
      <w:bookmarkStart w:id="7" w:name="_Toc318188329"/>
      <w:bookmarkStart w:id="8" w:name="_Toc318189314"/>
      <w:bookmarkStart w:id="9" w:name="_Toc321147013"/>
      <w:bookmarkStart w:id="10" w:name="_Toc321147151"/>
      <w:r w:rsidRPr="00972840">
        <w:rPr>
          <w:noProof/>
          <w:lang w:eastAsia="en-US"/>
        </w:rPr>
        <w:drawing>
          <wp:anchor distT="0" distB="0" distL="114300" distR="114300" simplePos="0" relativeHeight="251668480" behindDoc="1" locked="0" layoutInCell="1" allowOverlap="1" wp14:anchorId="1A3ABA22" wp14:editId="7AD350D4">
            <wp:simplePos x="0" y="0"/>
            <wp:positionH relativeFrom="margin">
              <wp:align>right</wp:align>
            </wp:positionH>
            <wp:positionV relativeFrom="paragraph">
              <wp:posOffset>8890</wp:posOffset>
            </wp:positionV>
            <wp:extent cx="4533900" cy="2847975"/>
            <wp:effectExtent l="0" t="0" r="0" b="952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2E44BE" w:rsidRPr="00972840">
        <w:t xml:space="preserve">When all is said and done, we’ve just completed the first big task in figuring out how to clean and work with this data. We can take the information we’ve just learned, and create three new flat files, one pertaining to each </w:t>
      </w:r>
      <w:r w:rsidR="007E7FE4" w:rsidRPr="00972840">
        <w:t>section</w:t>
      </w:r>
      <w:r w:rsidR="002E44BE" w:rsidRPr="00972840">
        <w:t xml:space="preserve"> of the data.</w:t>
      </w:r>
    </w:p>
    <w:p w14:paraId="0ACBB489" w14:textId="426AD75D" w:rsidR="006D617B" w:rsidRPr="00972840" w:rsidRDefault="00A67566" w:rsidP="006D617B">
      <w:pPr>
        <w:jc w:val="both"/>
      </w:pPr>
      <w:r w:rsidRPr="00972840">
        <w:rPr>
          <w:noProof/>
          <w:lang w:eastAsia="en-US"/>
        </w:rPr>
        <mc:AlternateContent>
          <mc:Choice Requires="wps">
            <w:drawing>
              <wp:anchor distT="0" distB="0" distL="114300" distR="114300" simplePos="0" relativeHeight="251670528" behindDoc="1" locked="0" layoutInCell="1" allowOverlap="1" wp14:anchorId="246AF4FF" wp14:editId="5FB873BC">
                <wp:simplePos x="0" y="0"/>
                <wp:positionH relativeFrom="margin">
                  <wp:align>right</wp:align>
                </wp:positionH>
                <wp:positionV relativeFrom="paragraph">
                  <wp:posOffset>1298318</wp:posOffset>
                </wp:positionV>
                <wp:extent cx="4533900" cy="63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noFill/>
                        <a:ln>
                          <a:noFill/>
                        </a:ln>
                        <a:effectLst/>
                      </wps:spPr>
                      <wps:txbx>
                        <w:txbxContent>
                          <w:p w14:paraId="01C37568" w14:textId="4CAE2B3F" w:rsidR="001E0D12" w:rsidRPr="00B13B03" w:rsidRDefault="001E0D12" w:rsidP="00567423">
                            <w:pPr>
                              <w:pStyle w:val="Caption"/>
                              <w:jc w:val="center"/>
                              <w:rPr>
                                <w:color w:val="242852" w:themeColor="text2"/>
                                <w:szCs w:val="21"/>
                              </w:rPr>
                            </w:pPr>
                            <w:r>
                              <w:t xml:space="preserve">Figure </w:t>
                            </w:r>
                            <w:r w:rsidR="00C77FE9">
                              <w:fldChar w:fldCharType="begin"/>
                            </w:r>
                            <w:r w:rsidR="00C77FE9">
                              <w:instrText xml:space="preserve"> SEQ Figure \* ARABIC </w:instrText>
                            </w:r>
                            <w:r w:rsidR="00C77FE9">
                              <w:fldChar w:fldCharType="separate"/>
                            </w:r>
                            <w:r w:rsidR="000E1845">
                              <w:rPr>
                                <w:noProof/>
                              </w:rPr>
                              <w:t>1</w:t>
                            </w:r>
                            <w:r w:rsidR="00C77FE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AF4FF" id="Text Box 1" o:spid="_x0000_s1027" type="#_x0000_t202" style="position:absolute;left:0;text-align:left;margin-left:305.8pt;margin-top:102.25pt;width:357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" filled="f" stroked="f">
                <v:textbox style="mso-fit-shape-to-text:t" inset="0,0,0,0">
                  <w:txbxContent>
                    <w:p w14:paraId="01C37568" w14:textId="4CAE2B3F" w:rsidR="001E0D12" w:rsidRPr="00B13B03" w:rsidRDefault="001E0D12" w:rsidP="00567423">
                      <w:pPr>
                        <w:pStyle w:val="Caption"/>
                        <w:jc w:val="center"/>
                        <w:rPr>
                          <w:color w:val="242852" w:themeColor="text2"/>
                          <w:szCs w:val="21"/>
                        </w:rPr>
                      </w:pPr>
                      <w:r>
                        <w:t xml:space="preserve">Figure </w:t>
                      </w:r>
                      <w:r w:rsidR="0065299D">
                        <w:fldChar w:fldCharType="begin"/>
                      </w:r>
                      <w:r w:rsidR="0065299D">
                        <w:instrText xml:space="preserve"> SEQ Figure \* ARABIC </w:instrText>
                      </w:r>
                      <w:r w:rsidR="0065299D">
                        <w:fldChar w:fldCharType="separate"/>
                      </w:r>
                      <w:r w:rsidR="000E1845">
                        <w:rPr>
                          <w:noProof/>
                        </w:rPr>
                        <w:t>1</w:t>
                      </w:r>
                      <w:r w:rsidR="0065299D">
                        <w:rPr>
                          <w:noProof/>
                        </w:rPr>
                        <w:fldChar w:fldCharType="end"/>
                      </w:r>
                    </w:p>
                  </w:txbxContent>
                </v:textbox>
                <w10:wrap type="square" anchorx="margin"/>
              </v:shape>
            </w:pict>
          </mc:Fallback>
        </mc:AlternateContent>
      </w:r>
      <w:r w:rsidR="007E7FE4" w:rsidRPr="00972840">
        <w:t xml:space="preserve">In this </w:t>
      </w:r>
      <w:r w:rsidRPr="00972840">
        <w:t>project</w:t>
      </w:r>
      <w:r w:rsidR="007E7FE4" w:rsidRPr="00972840">
        <w:t xml:space="preserve"> (and in the companion documents), these newly created text files are na</w:t>
      </w:r>
      <w:r w:rsidR="0090697C" w:rsidRPr="00972840">
        <w:t>med</w:t>
      </w:r>
      <w:r w:rsidR="002E44BE" w:rsidRPr="00972840">
        <w:t xml:space="preserve"> </w:t>
      </w:r>
      <w:r w:rsidR="007E7FE4" w:rsidRPr="00972840">
        <w:t xml:space="preserve">the same way they’re named in </w:t>
      </w:r>
      <w:r w:rsidR="00567423" w:rsidRPr="00972840">
        <w:t>Figure 1</w:t>
      </w:r>
      <w:r w:rsidR="007E7FE4" w:rsidRPr="00972840">
        <w:t xml:space="preserve">, and they contain the information specified </w:t>
      </w:r>
      <w:r w:rsidR="00596BD7" w:rsidRPr="00972840">
        <w:t>within</w:t>
      </w:r>
      <w:r w:rsidR="007E7FE4" w:rsidRPr="00972840">
        <w:t xml:space="preserve"> each section of the original file.</w:t>
      </w:r>
      <w:r w:rsidRPr="00972840">
        <w:t xml:space="preserve"> Once a little more cleanup is </w:t>
      </w:r>
      <w:r w:rsidR="0090697C" w:rsidRPr="00972840">
        <w:t>completed</w:t>
      </w:r>
      <w:r w:rsidRPr="00972840">
        <w:t>, these are the files that will be directly imported into a new SQL database</w:t>
      </w:r>
      <w:r w:rsidR="00D01C88" w:rsidRPr="00972840">
        <w:t xml:space="preserve"> for our model</w:t>
      </w:r>
      <w:r w:rsidRPr="00972840">
        <w:t>.</w:t>
      </w:r>
    </w:p>
    <w:p w14:paraId="0FC571A1" w14:textId="0CFA7265" w:rsidR="00C87566" w:rsidRDefault="00C87566" w:rsidP="00C87566">
      <w:pPr>
        <w:pStyle w:val="Heading1"/>
      </w:pPr>
      <w:bookmarkStart w:id="11" w:name="_Toc421789113"/>
      <w:r>
        <w:t>Data Clean</w:t>
      </w:r>
      <w:r w:rsidR="00C44EF6">
        <w:t>u</w:t>
      </w:r>
      <w:r>
        <w:t>p</w:t>
      </w:r>
      <w:bookmarkEnd w:id="11"/>
    </w:p>
    <w:p w14:paraId="23EDE4E3" w14:textId="72B8C0BF" w:rsidR="002E44BE" w:rsidRPr="00972840" w:rsidRDefault="002A6CF6" w:rsidP="00E50129">
      <w:pPr>
        <w:spacing w:before="240"/>
        <w:jc w:val="both"/>
      </w:pPr>
      <w:r w:rsidRPr="00972840">
        <w:t>Now the real fun can begin! There</w:t>
      </w:r>
      <w:r w:rsidR="00093738" w:rsidRPr="00972840">
        <w:t xml:space="preserve"> are</w:t>
      </w:r>
      <w:r w:rsidRPr="00972840">
        <w:t xml:space="preserve"> few distinct observations to investigate and correct (or begin correcting if we can) pertaining to each category of data that was just dissected. To make this part easier to follow, we’ll break it down document by document.</w:t>
      </w:r>
      <w:r w:rsidR="00320CD0" w:rsidRPr="00972840">
        <w:rPr>
          <w:noProof/>
          <w:lang w:eastAsia="en-US"/>
        </w:rPr>
        <w:t xml:space="preserve"> </w:t>
      </w:r>
    </w:p>
    <w:p w14:paraId="1941DA16" w14:textId="1A66D277" w:rsidR="00914197" w:rsidRPr="00972840" w:rsidRDefault="002A6CF6" w:rsidP="00972840">
      <w:pPr>
        <w:pStyle w:val="Heading2"/>
      </w:pPr>
      <w:bookmarkStart w:id="12" w:name="_Toc421789114"/>
      <w:r w:rsidRPr="00972840">
        <w:t>MarvelCharacters.txt</w:t>
      </w:r>
      <w:bookmarkEnd w:id="12"/>
      <w:r w:rsidR="00320CD0" w:rsidRPr="00972840">
        <w:t xml:space="preserve"> </w:t>
      </w:r>
    </w:p>
    <w:p w14:paraId="1E72B4FA" w14:textId="75A4E895" w:rsidR="002A6CF6" w:rsidRPr="00972840" w:rsidRDefault="00587A83" w:rsidP="00972840">
      <w:pPr>
        <w:spacing w:before="240"/>
        <w:jc w:val="both"/>
      </w:pPr>
      <w:r w:rsidRPr="00972840">
        <w:rPr>
          <w:noProof/>
          <w:lang w:eastAsia="en-US"/>
        </w:rPr>
        <w:drawing>
          <wp:anchor distT="0" distB="0" distL="114300" distR="114300" simplePos="0" relativeHeight="251674624" behindDoc="0" locked="0" layoutInCell="1" allowOverlap="1" wp14:anchorId="799209A3" wp14:editId="2A7E380B">
            <wp:simplePos x="0" y="0"/>
            <wp:positionH relativeFrom="margin">
              <wp:align>right</wp:align>
            </wp:positionH>
            <wp:positionV relativeFrom="paragraph">
              <wp:posOffset>86238</wp:posOffset>
            </wp:positionV>
            <wp:extent cx="1767205" cy="2790825"/>
            <wp:effectExtent l="19050" t="19050" r="2349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6984"/>
                    <a:stretch/>
                  </pic:blipFill>
                  <pic:spPr bwMode="auto">
                    <a:xfrm>
                      <a:off x="0" y="0"/>
                      <a:ext cx="1767205" cy="2790825"/>
                    </a:xfrm>
                    <a:prstGeom prst="rect">
                      <a:avLst/>
                    </a:prstGeom>
                    <a:ln w="3175"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1C88" w:rsidRPr="00972840">
        <w:t xml:space="preserve">Let’s take a closer look at the information in this file. We’re going to want to begin thinking of each column of data in this text file as a column in a SQL table. The first column (which is the index column), we will refer to as </w:t>
      </w:r>
      <w:proofErr w:type="spellStart"/>
      <w:r w:rsidR="00D01C88" w:rsidRPr="00972840">
        <w:rPr>
          <w:rFonts w:ascii="Courier New" w:hAnsi="Courier New" w:cs="Courier New"/>
          <w:b/>
        </w:rPr>
        <w:t>CharID</w:t>
      </w:r>
      <w:proofErr w:type="spellEnd"/>
      <w:r w:rsidR="00D01C88" w:rsidRPr="00972840">
        <w:t xml:space="preserve">. The second column is the character name, so we will call this column </w:t>
      </w:r>
      <w:proofErr w:type="spellStart"/>
      <w:r w:rsidR="00D01C88" w:rsidRPr="00972840">
        <w:rPr>
          <w:rFonts w:ascii="Courier New" w:hAnsi="Courier New" w:cs="Courier New"/>
          <w:b/>
        </w:rPr>
        <w:t>CharName</w:t>
      </w:r>
      <w:proofErr w:type="spellEnd"/>
      <w:r w:rsidR="00D01C88" w:rsidRPr="00972840">
        <w:t>.</w:t>
      </w:r>
      <w:r w:rsidR="00213A11" w:rsidRPr="00972840">
        <w:t xml:space="preserve"> It’s difficult to work with data in bulk in a plain text file, so we’ll </w:t>
      </w:r>
      <w:r w:rsidR="00320CD0" w:rsidRPr="00972840">
        <w:t>paste the data</w:t>
      </w:r>
      <w:r w:rsidR="00213A11" w:rsidRPr="00972840">
        <w:t xml:space="preserve"> in</w:t>
      </w:r>
      <w:r w:rsidR="00320CD0" w:rsidRPr="00972840">
        <w:t>to</w:t>
      </w:r>
      <w:r w:rsidR="00213A11" w:rsidRPr="00972840">
        <w:t xml:space="preserve"> Excel</w:t>
      </w:r>
      <w:r w:rsidR="00320CD0" w:rsidRPr="00972840">
        <w:t>, and delimit the pasted data using</w:t>
      </w:r>
      <w:r w:rsidR="00320CD0" w:rsidRPr="00972840">
        <w:rPr>
          <w:b/>
        </w:rPr>
        <w:t xml:space="preserve"> “</w:t>
      </w:r>
      <w:r w:rsidR="00320CD0" w:rsidRPr="00972840">
        <w:t xml:space="preserve"> (quotation mark) as the delimiter</w:t>
      </w:r>
      <w:r w:rsidR="00213A11" w:rsidRPr="00972840">
        <w:t xml:space="preserve"> which should parse the data out into two separate columns for us.</w:t>
      </w:r>
      <w:r w:rsidR="005836C4" w:rsidRPr="00972840">
        <w:t xml:space="preserve"> We use the quotation mark since that is what is surrounding the data in each field of the </w:t>
      </w:r>
      <w:proofErr w:type="spellStart"/>
      <w:r w:rsidR="005836C4" w:rsidRPr="00972840">
        <w:rPr>
          <w:rFonts w:ascii="Courier New" w:hAnsi="Courier New" w:cs="Courier New"/>
          <w:b/>
        </w:rPr>
        <w:t>CharName</w:t>
      </w:r>
      <w:proofErr w:type="spellEnd"/>
      <w:r w:rsidR="005836C4" w:rsidRPr="00972840">
        <w:t xml:space="preserve"> column – using it as the delimiter will not only get rid of the quotation marks, it will parse </w:t>
      </w:r>
      <w:proofErr w:type="spellStart"/>
      <w:r w:rsidR="005836C4" w:rsidRPr="00972840">
        <w:rPr>
          <w:rFonts w:ascii="Courier New" w:hAnsi="Courier New" w:cs="Courier New"/>
          <w:b/>
        </w:rPr>
        <w:t>CharID</w:t>
      </w:r>
      <w:proofErr w:type="spellEnd"/>
      <w:r w:rsidR="005836C4" w:rsidRPr="00972840">
        <w:t xml:space="preserve"> and </w:t>
      </w:r>
      <w:proofErr w:type="spellStart"/>
      <w:r w:rsidR="005836C4" w:rsidRPr="00972840">
        <w:rPr>
          <w:rFonts w:ascii="Courier New" w:hAnsi="Courier New" w:cs="Courier New"/>
          <w:b/>
        </w:rPr>
        <w:t>CharName</w:t>
      </w:r>
      <w:proofErr w:type="spellEnd"/>
      <w:r w:rsidR="005836C4" w:rsidRPr="00972840">
        <w:t xml:space="preserve"> into two different columns.</w:t>
      </w:r>
    </w:p>
    <w:p w14:paraId="147D3DFA" w14:textId="3DB7A494" w:rsidR="00213A11" w:rsidRPr="00972840" w:rsidRDefault="00947E4B" w:rsidP="00D01C88">
      <w:pPr>
        <w:jc w:val="both"/>
      </w:pPr>
      <w:r w:rsidRPr="00972840">
        <w:rPr>
          <w:noProof/>
          <w:lang w:eastAsia="en-US"/>
        </w:rPr>
        <mc:AlternateContent>
          <mc:Choice Requires="wps">
            <w:drawing>
              <wp:anchor distT="0" distB="0" distL="114300" distR="114300" simplePos="0" relativeHeight="251676672" behindDoc="0" locked="0" layoutInCell="1" allowOverlap="1" wp14:anchorId="373056DF" wp14:editId="44817704">
                <wp:simplePos x="0" y="0"/>
                <wp:positionH relativeFrom="margin">
                  <wp:align>right</wp:align>
                </wp:positionH>
                <wp:positionV relativeFrom="paragraph">
                  <wp:posOffset>1057275</wp:posOffset>
                </wp:positionV>
                <wp:extent cx="1767205" cy="276225"/>
                <wp:effectExtent l="0" t="0" r="4445" b="9525"/>
                <wp:wrapSquare wrapText="bothSides"/>
                <wp:docPr id="10" name="Text Box 10"/>
                <wp:cNvGraphicFramePr/>
                <a:graphic xmlns:a="http://schemas.openxmlformats.org/drawingml/2006/main">
                  <a:graphicData uri="http://schemas.microsoft.com/office/word/2010/wordprocessingShape">
                    <wps:wsp>
                      <wps:cNvSpPr txBox="1"/>
                      <wps:spPr>
                        <a:xfrm>
                          <a:off x="0" y="0"/>
                          <a:ext cx="1767205" cy="276225"/>
                        </a:xfrm>
                        <a:prstGeom prst="rect">
                          <a:avLst/>
                        </a:prstGeom>
                        <a:solidFill>
                          <a:prstClr val="white"/>
                        </a:solidFill>
                        <a:ln>
                          <a:noFill/>
                        </a:ln>
                        <a:effectLst/>
                      </wps:spPr>
                      <wps:txbx>
                        <w:txbxContent>
                          <w:p w14:paraId="40EF36F6" w14:textId="63993F90" w:rsidR="001E0D12" w:rsidRPr="00964001" w:rsidRDefault="001E0D12" w:rsidP="00320CD0">
                            <w:pPr>
                              <w:pStyle w:val="Caption"/>
                              <w:jc w:val="center"/>
                              <w:rPr>
                                <w:noProof/>
                                <w:color w:val="629DD1" w:themeColor="accent2"/>
                                <w:sz w:val="36"/>
                                <w:szCs w:val="36"/>
                              </w:rPr>
                            </w:pPr>
                            <w:r>
                              <w:t>Example of raw Character data pasted into Excel, prior to modifications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56DF" id="Text Box 10" o:spid="_x0000_s1028" type="#_x0000_t202" style="position:absolute;left:0;text-align:left;margin-left:87.95pt;margin-top:83.25pt;width:139.15pt;height:21.7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" stroked="f">
                <v:textbox inset="0,0,0,0">
                  <w:txbxContent>
                    <w:p w14:paraId="40EF36F6" w14:textId="63993F90" w:rsidR="001E0D12" w:rsidRPr="00964001" w:rsidRDefault="001E0D12" w:rsidP="00320CD0">
                      <w:pPr>
                        <w:pStyle w:val="Caption"/>
                        <w:jc w:val="center"/>
                        <w:rPr>
                          <w:noProof/>
                          <w:color w:val="629DD1" w:themeColor="accent2"/>
                          <w:sz w:val="36"/>
                          <w:szCs w:val="36"/>
                        </w:rPr>
                      </w:pPr>
                      <w:r>
                        <w:t>Example of raw Character data pasted into Excel, prior to modifications</w:t>
                      </w:r>
                    </w:p>
                  </w:txbxContent>
                </v:textbox>
                <w10:wrap type="square" anchorx="margin"/>
              </v:shape>
            </w:pict>
          </mc:Fallback>
        </mc:AlternateContent>
      </w:r>
      <w:r w:rsidR="00213A11" w:rsidRPr="00972840">
        <w:t xml:space="preserve">Since this data was copied directly from the source file, the names in the </w:t>
      </w:r>
      <w:proofErr w:type="spellStart"/>
      <w:r w:rsidR="00213A11" w:rsidRPr="00972840">
        <w:rPr>
          <w:rFonts w:ascii="Courier New" w:hAnsi="Courier New" w:cs="Courier New"/>
          <w:b/>
        </w:rPr>
        <w:t>CharName</w:t>
      </w:r>
      <w:proofErr w:type="spellEnd"/>
      <w:r w:rsidR="00213A11" w:rsidRPr="00972840">
        <w:t xml:space="preserve"> column are shortened, and don’t include the full name of the Marvel characters we want to investigate. This is annoying, but not a work stoppage. Luckily, the </w:t>
      </w:r>
      <w:r w:rsidR="00213A11" w:rsidRPr="00972840">
        <w:rPr>
          <w:i/>
        </w:rPr>
        <w:t>Character Vertexes</w:t>
      </w:r>
      <w:r w:rsidR="00213A11" w:rsidRPr="00972840">
        <w:t xml:space="preserve"> text file we used to compare this data with earlier </w:t>
      </w:r>
      <w:r w:rsidR="00213A11" w:rsidRPr="00972840">
        <w:rPr>
          <w:i/>
        </w:rPr>
        <w:t>does</w:t>
      </w:r>
      <w:r w:rsidR="00213A11" w:rsidRPr="00972840">
        <w:t xml:space="preserve"> have the full name</w:t>
      </w:r>
      <w:r w:rsidR="00461CA2" w:rsidRPr="00972840">
        <w:rPr>
          <w:noProof/>
          <w:lang w:eastAsia="en-US"/>
        </w:rPr>
        <w:t xml:space="preserve"> </w:t>
      </w:r>
      <w:r w:rsidR="00213A11" w:rsidRPr="00972840">
        <w:t>s of each character in the second column!</w:t>
      </w:r>
      <w:r w:rsidR="002056B2" w:rsidRPr="00972840">
        <w:t xml:space="preserve"> After opening that file in Excel (</w:t>
      </w:r>
      <w:r w:rsidR="005836C4" w:rsidRPr="00972840">
        <w:t xml:space="preserve">this time </w:t>
      </w:r>
      <w:proofErr w:type="gramStart"/>
      <w:r w:rsidR="005836C4" w:rsidRPr="00972840">
        <w:t>using</w:t>
      </w:r>
      <w:r w:rsidR="005836C4" w:rsidRPr="00972840">
        <w:rPr>
          <w:b/>
        </w:rPr>
        <w:t xml:space="preserve"> :</w:t>
      </w:r>
      <w:proofErr w:type="gramEnd"/>
      <w:r w:rsidR="005836C4" w:rsidRPr="00972840">
        <w:rPr>
          <w:b/>
        </w:rPr>
        <w:t xml:space="preserve"> </w:t>
      </w:r>
      <w:r w:rsidR="0085143B" w:rsidRPr="00972840">
        <w:rPr>
          <w:b/>
        </w:rPr>
        <w:t xml:space="preserve">(colon) </w:t>
      </w:r>
      <w:r w:rsidR="005836C4" w:rsidRPr="00972840">
        <w:t>as the delimiter since there are no quotation marks</w:t>
      </w:r>
      <w:r w:rsidR="00B53553" w:rsidRPr="00972840">
        <w:t xml:space="preserve"> in this file</w:t>
      </w:r>
      <w:r w:rsidR="005836C4" w:rsidRPr="00972840">
        <w:t xml:space="preserve">), we can copy the data from the second </w:t>
      </w:r>
      <w:r w:rsidR="005836C4" w:rsidRPr="00972840">
        <w:lastRenderedPageBreak/>
        <w:t xml:space="preserve">column of Character Vertexes over the data in the </w:t>
      </w:r>
      <w:proofErr w:type="spellStart"/>
      <w:r w:rsidR="005836C4" w:rsidRPr="00972840">
        <w:rPr>
          <w:rFonts w:ascii="Courier New" w:hAnsi="Courier New" w:cs="Courier New"/>
          <w:b/>
        </w:rPr>
        <w:t>CharName</w:t>
      </w:r>
      <w:proofErr w:type="spellEnd"/>
      <w:r w:rsidR="005836C4" w:rsidRPr="00972840">
        <w:t xml:space="preserve"> column of </w:t>
      </w:r>
      <w:r w:rsidR="005836C4" w:rsidRPr="00492ADB">
        <w:rPr>
          <w:b/>
          <w:color w:val="234F77" w:themeColor="accent2" w:themeShade="80"/>
          <w:sz w:val="20"/>
        </w:rPr>
        <w:t>MarvelCharacters.txt</w:t>
      </w:r>
      <w:r w:rsidR="005836C4" w:rsidRPr="00492ADB">
        <w:rPr>
          <w:b/>
          <w:sz w:val="22"/>
        </w:rPr>
        <w:t>.</w:t>
      </w:r>
      <w:r w:rsidR="00B53553" w:rsidRPr="00972840">
        <w:t xml:space="preserve"> Now we have a </w:t>
      </w:r>
      <w:proofErr w:type="spellStart"/>
      <w:r w:rsidR="00B53553" w:rsidRPr="00972840">
        <w:rPr>
          <w:rFonts w:ascii="Courier New" w:hAnsi="Courier New" w:cs="Courier New"/>
          <w:b/>
        </w:rPr>
        <w:t>CharName</w:t>
      </w:r>
      <w:proofErr w:type="spellEnd"/>
      <w:r w:rsidR="00B53553" w:rsidRPr="00972840">
        <w:t xml:space="preserve"> column that actually contains full character names.</w:t>
      </w:r>
    </w:p>
    <w:p w14:paraId="1E24710F" w14:textId="04D1F815" w:rsidR="005C2FAB" w:rsidRPr="00972840" w:rsidRDefault="00587A83" w:rsidP="00D01C88">
      <w:pPr>
        <w:jc w:val="both"/>
      </w:pPr>
      <w:r w:rsidRPr="00972840">
        <w:rPr>
          <w:noProof/>
          <w:color w:val="A31F09"/>
          <w:lang w:eastAsia="en-US"/>
        </w:rPr>
        <mc:AlternateContent>
          <mc:Choice Requires="wps">
            <w:drawing>
              <wp:anchor distT="0" distB="0" distL="114300" distR="114300" simplePos="0" relativeHeight="251673600" behindDoc="0" locked="0" layoutInCell="1" allowOverlap="1" wp14:anchorId="2B424B80" wp14:editId="741D7290">
                <wp:simplePos x="0" y="0"/>
                <wp:positionH relativeFrom="margin">
                  <wp:posOffset>2774950</wp:posOffset>
                </wp:positionH>
                <wp:positionV relativeFrom="paragraph">
                  <wp:posOffset>3022627</wp:posOffset>
                </wp:positionV>
                <wp:extent cx="4063365" cy="152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63365" cy="152400"/>
                        </a:xfrm>
                        <a:prstGeom prst="rect">
                          <a:avLst/>
                        </a:prstGeom>
                        <a:solidFill>
                          <a:prstClr val="white"/>
                        </a:solidFill>
                        <a:ln>
                          <a:noFill/>
                        </a:ln>
                        <a:effectLst/>
                      </wps:spPr>
                      <wps:txbx>
                        <w:txbxContent>
                          <w:p w14:paraId="550BD2C8" w14:textId="3D50E5CF" w:rsidR="001E0D12" w:rsidRPr="00AA1B9E" w:rsidRDefault="001E0D12" w:rsidP="00320CD0">
                            <w:pPr>
                              <w:pStyle w:val="Caption"/>
                              <w:jc w:val="center"/>
                              <w:rPr>
                                <w:noProof/>
                                <w:sz w:val="21"/>
                                <w:szCs w:val="21"/>
                              </w:rPr>
                            </w:pPr>
                            <w:r>
                              <w:t>Example of MarvelCharacters.txt after cleanup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24B80" id="Text Box 4" o:spid="_x0000_s1029" type="#_x0000_t202" style="position:absolute;left:0;text-align:left;margin-left:218.5pt;margin-top:238pt;width:319.95pt;height:12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" stroked="f">
                <v:textbox inset="0,0,0,0">
                  <w:txbxContent>
                    <w:p w14:paraId="550BD2C8" w14:textId="3D50E5CF" w:rsidR="001E0D12" w:rsidRPr="00AA1B9E" w:rsidRDefault="001E0D12" w:rsidP="00320CD0">
                      <w:pPr>
                        <w:pStyle w:val="Caption"/>
                        <w:jc w:val="center"/>
                        <w:rPr>
                          <w:noProof/>
                          <w:sz w:val="21"/>
                          <w:szCs w:val="21"/>
                        </w:rPr>
                      </w:pPr>
                      <w:r>
                        <w:t>Example of MarvelCharacters.txt after cleanup</w:t>
                      </w:r>
                    </w:p>
                  </w:txbxContent>
                </v:textbox>
                <w10:wrap type="square" anchorx="margin"/>
              </v:shape>
            </w:pict>
          </mc:Fallback>
        </mc:AlternateContent>
      </w:r>
      <w:r w:rsidRPr="00972840">
        <w:rPr>
          <w:noProof/>
          <w:lang w:eastAsia="en-US"/>
        </w:rPr>
        <w:drawing>
          <wp:anchor distT="0" distB="0" distL="114300" distR="114300" simplePos="0" relativeHeight="251671552" behindDoc="0" locked="0" layoutInCell="1" allowOverlap="1" wp14:anchorId="5B19E524" wp14:editId="08AEA08A">
            <wp:simplePos x="0" y="0"/>
            <wp:positionH relativeFrom="margin">
              <wp:posOffset>2775139</wp:posOffset>
            </wp:positionH>
            <wp:positionV relativeFrom="paragraph">
              <wp:posOffset>204078</wp:posOffset>
            </wp:positionV>
            <wp:extent cx="4063365" cy="2781300"/>
            <wp:effectExtent l="19050" t="19050" r="1333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3365" cy="278130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B53553" w:rsidRPr="00972840">
        <w:t xml:space="preserve">There is one further step to take. The </w:t>
      </w:r>
      <w:proofErr w:type="spellStart"/>
      <w:r w:rsidR="00B53553" w:rsidRPr="00972840">
        <w:rPr>
          <w:rFonts w:ascii="Courier New" w:hAnsi="Courier New" w:cs="Courier New"/>
          <w:b/>
        </w:rPr>
        <w:t>CharName</w:t>
      </w:r>
      <w:proofErr w:type="spellEnd"/>
      <w:r w:rsidR="00B53553" w:rsidRPr="00972840">
        <w:t xml:space="preserve"> column contains two names for many characters; both the super-hero/villain name, as well as the real name. While this is fine of a market basket analysis, it’s nice to be able to see this information parsed out into separate fields. Using “</w:t>
      </w:r>
      <w:r w:rsidR="00B53553" w:rsidRPr="00972840">
        <w:rPr>
          <w:i/>
        </w:rPr>
        <w:t>Text to Column</w:t>
      </w:r>
      <w:r w:rsidR="00B53553" w:rsidRPr="00972840">
        <w:t xml:space="preserve">” in Excel on the </w:t>
      </w:r>
      <w:proofErr w:type="spellStart"/>
      <w:r w:rsidR="00B53553" w:rsidRPr="007B28E8">
        <w:rPr>
          <w:rFonts w:ascii="Courier New" w:hAnsi="Courier New" w:cs="Courier New"/>
          <w:b/>
        </w:rPr>
        <w:t>CharID</w:t>
      </w:r>
      <w:proofErr w:type="spellEnd"/>
      <w:r w:rsidR="00B53553" w:rsidRPr="00972840">
        <w:t xml:space="preserve"> column, and with </w:t>
      </w:r>
      <w:r w:rsidR="00B53553" w:rsidRPr="009B2B64">
        <w:rPr>
          <w:b/>
        </w:rPr>
        <w:t xml:space="preserve">/ </w:t>
      </w:r>
      <w:r w:rsidR="004F271C" w:rsidRPr="009B2B64">
        <w:rPr>
          <w:b/>
        </w:rPr>
        <w:t>(forward slash)</w:t>
      </w:r>
      <w:r w:rsidR="004F271C" w:rsidRPr="00972840">
        <w:rPr>
          <w:b/>
        </w:rPr>
        <w:t xml:space="preserve"> </w:t>
      </w:r>
      <w:r w:rsidR="00B53553" w:rsidRPr="00972840">
        <w:t>as the delimiter will parse the super name from the real name, and add a third column</w:t>
      </w:r>
      <w:r w:rsidR="00A92E16">
        <w:t xml:space="preserve"> we’ll name</w:t>
      </w:r>
      <w:r w:rsidR="00B53553" w:rsidRPr="00972840">
        <w:t xml:space="preserve"> </w:t>
      </w:r>
      <w:proofErr w:type="spellStart"/>
      <w:r w:rsidR="00B53553" w:rsidRPr="007B28E8">
        <w:rPr>
          <w:rFonts w:ascii="Courier New" w:hAnsi="Courier New" w:cs="Courier New"/>
          <w:b/>
        </w:rPr>
        <w:t>CharRealName</w:t>
      </w:r>
      <w:proofErr w:type="spellEnd"/>
      <w:r w:rsidR="00B53553" w:rsidRPr="00972840">
        <w:t xml:space="preserve"> to our dataset. Finally, we use a formula </w:t>
      </w:r>
      <w:r w:rsidR="005C2FAB" w:rsidRPr="00972840">
        <w:t>that will</w:t>
      </w:r>
      <w:r w:rsidR="00B53553" w:rsidRPr="00972840">
        <w:t xml:space="preserve"> change the structure of</w:t>
      </w:r>
      <w:r w:rsidR="002162CF">
        <w:t xml:space="preserve"> the</w:t>
      </w:r>
      <w:r w:rsidR="00B53553" w:rsidRPr="00972840">
        <w:t xml:space="preserve"> </w:t>
      </w:r>
      <w:proofErr w:type="spellStart"/>
      <w:r w:rsidR="00B53553" w:rsidRPr="007B28E8">
        <w:rPr>
          <w:rFonts w:ascii="Courier New" w:hAnsi="Courier New" w:cs="Courier New"/>
          <w:b/>
        </w:rPr>
        <w:t>CharRealName</w:t>
      </w:r>
      <w:proofErr w:type="spellEnd"/>
      <w:r w:rsidR="002162CF">
        <w:t xml:space="preserve"> column </w:t>
      </w:r>
      <w:r w:rsidR="00B53553" w:rsidRPr="00972840">
        <w:t xml:space="preserve">from </w:t>
      </w:r>
      <w:r w:rsidR="00877E58" w:rsidRPr="002162CF">
        <w:rPr>
          <w:b/>
        </w:rPr>
        <w:t>[</w:t>
      </w:r>
      <w:proofErr w:type="spellStart"/>
      <w:r w:rsidR="00B53553" w:rsidRPr="007B28E8">
        <w:rPr>
          <w:rFonts w:ascii="Courier New" w:hAnsi="Courier New" w:cs="Courier New"/>
          <w:b/>
        </w:rPr>
        <w:t>LastName</w:t>
      </w:r>
      <w:proofErr w:type="spellEnd"/>
      <w:r w:rsidR="00B53553" w:rsidRPr="00972840">
        <w:t xml:space="preserve">, </w:t>
      </w:r>
      <w:r w:rsidR="00B53553" w:rsidRPr="007B28E8">
        <w:rPr>
          <w:rFonts w:ascii="Courier New" w:hAnsi="Courier New" w:cs="Courier New"/>
          <w:b/>
        </w:rPr>
        <w:t>FirstName</w:t>
      </w:r>
      <w:r w:rsidR="00877E58">
        <w:rPr>
          <w:rFonts w:ascii="Courier New" w:hAnsi="Courier New" w:cs="Courier New"/>
          <w:b/>
        </w:rPr>
        <w:t>]</w:t>
      </w:r>
      <w:r w:rsidR="00B53553" w:rsidRPr="00972840">
        <w:t xml:space="preserve"> to </w:t>
      </w:r>
      <w:r w:rsidR="00877E58">
        <w:t>[</w:t>
      </w:r>
      <w:r w:rsidR="00B53553" w:rsidRPr="007B28E8">
        <w:rPr>
          <w:rFonts w:ascii="Courier New" w:hAnsi="Courier New" w:cs="Courier New"/>
          <w:b/>
        </w:rPr>
        <w:t>FirstName</w:t>
      </w:r>
      <w:r w:rsidR="00B53553" w:rsidRPr="00972840">
        <w:t xml:space="preserve"> </w:t>
      </w:r>
      <w:proofErr w:type="spellStart"/>
      <w:r w:rsidR="00B53553" w:rsidRPr="007B28E8">
        <w:rPr>
          <w:rFonts w:ascii="Courier New" w:hAnsi="Courier New" w:cs="Courier New"/>
          <w:b/>
        </w:rPr>
        <w:t>LastName</w:t>
      </w:r>
      <w:proofErr w:type="spellEnd"/>
      <w:r w:rsidR="00877E58">
        <w:rPr>
          <w:rFonts w:ascii="Courier New" w:hAnsi="Courier New" w:cs="Courier New"/>
          <w:b/>
        </w:rPr>
        <w:t>]</w:t>
      </w:r>
      <w:r w:rsidR="00B53553" w:rsidRPr="00972840">
        <w:t xml:space="preserve">. After this final change, the format of </w:t>
      </w:r>
      <w:r w:rsidR="00B53553" w:rsidRPr="00492ADB">
        <w:rPr>
          <w:b/>
          <w:color w:val="234F77" w:themeColor="accent2" w:themeShade="80"/>
        </w:rPr>
        <w:t>MarvelCharacters.txt</w:t>
      </w:r>
      <w:r w:rsidR="00B53553" w:rsidRPr="00492ADB">
        <w:t xml:space="preserve"> </w:t>
      </w:r>
      <w:r w:rsidR="00B53553" w:rsidRPr="00972840">
        <w:t xml:space="preserve">should </w:t>
      </w:r>
      <w:r w:rsidR="00461CA2" w:rsidRPr="00972840">
        <w:t xml:space="preserve">roughly </w:t>
      </w:r>
      <w:r w:rsidR="00B53553" w:rsidRPr="00972840">
        <w:t>match the format of the file included in the project file</w:t>
      </w:r>
      <w:r w:rsidR="00492ADB">
        <w:t>s</w:t>
      </w:r>
      <w:r w:rsidR="00B53553" w:rsidRPr="00972840">
        <w:t>, which is the final format</w:t>
      </w:r>
      <w:r w:rsidR="005C2FAB" w:rsidRPr="00972840">
        <w:t xml:space="preserve"> for this table that</w:t>
      </w:r>
      <w:r w:rsidR="00B53553" w:rsidRPr="00972840">
        <w:t xml:space="preserve"> we will import into SQL.</w:t>
      </w:r>
      <w:r w:rsidR="00461CA2" w:rsidRPr="00972840">
        <w:t xml:space="preserve"> </w:t>
      </w:r>
    </w:p>
    <w:p w14:paraId="758545C7" w14:textId="2BB81991" w:rsidR="00B53553" w:rsidRPr="00972840" w:rsidRDefault="00587A83" w:rsidP="00D01C88">
      <w:pPr>
        <w:jc w:val="both"/>
        <w:rPr>
          <w:i/>
        </w:rPr>
      </w:pPr>
      <w:r w:rsidRPr="00492ADB">
        <w:rPr>
          <w:noProof/>
          <w:lang w:eastAsia="en-US"/>
        </w:rPr>
        <w:drawing>
          <wp:anchor distT="0" distB="0" distL="114300" distR="114300" simplePos="0" relativeHeight="251677696" behindDoc="0" locked="0" layoutInCell="1" allowOverlap="1" wp14:anchorId="3BD80735" wp14:editId="674E05C6">
            <wp:simplePos x="0" y="0"/>
            <wp:positionH relativeFrom="margin">
              <wp:align>right</wp:align>
            </wp:positionH>
            <wp:positionV relativeFrom="paragraph">
              <wp:posOffset>779780</wp:posOffset>
            </wp:positionV>
            <wp:extent cx="1047750" cy="1637665"/>
            <wp:effectExtent l="19050" t="19050" r="19050" b="196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47750" cy="163766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5C2FAB" w:rsidRPr="00972840">
        <w:rPr>
          <w:b/>
          <w:i/>
          <w:color w:val="A31F09"/>
        </w:rPr>
        <w:t>Callouts:</w:t>
      </w:r>
      <w:r w:rsidR="005C2FAB" w:rsidRPr="00972840">
        <w:rPr>
          <w:i/>
          <w:color w:val="A31F09"/>
        </w:rPr>
        <w:t xml:space="preserve"> </w:t>
      </w:r>
      <w:r w:rsidR="00461CA2" w:rsidRPr="00972840">
        <w:rPr>
          <w:i/>
          <w:color w:val="A31F09"/>
        </w:rPr>
        <w:t>I did do a little bit of additional cleanup</w:t>
      </w:r>
      <w:r w:rsidR="007321DF" w:rsidRPr="00972840">
        <w:rPr>
          <w:i/>
          <w:color w:val="A31F09"/>
        </w:rPr>
        <w:t xml:space="preserve">, as well as looked up a few more character real names in the </w:t>
      </w:r>
      <w:proofErr w:type="spellStart"/>
      <w:r w:rsidR="005C2FAB" w:rsidRPr="00972840">
        <w:rPr>
          <w:i/>
          <w:color w:val="A31F09"/>
        </w:rPr>
        <w:t>Wikia</w:t>
      </w:r>
      <w:proofErr w:type="spellEnd"/>
      <w:r w:rsidR="005C2FAB" w:rsidRPr="00972840">
        <w:rPr>
          <w:i/>
          <w:color w:val="A31F09"/>
        </w:rPr>
        <w:t xml:space="preserve"> </w:t>
      </w:r>
      <w:r w:rsidR="007321DF" w:rsidRPr="00972840">
        <w:rPr>
          <w:i/>
          <w:color w:val="A31F09"/>
        </w:rPr>
        <w:t>Marvel Database for</w:t>
      </w:r>
      <w:r w:rsidR="00461CA2" w:rsidRPr="00972840">
        <w:rPr>
          <w:i/>
          <w:color w:val="A31F09"/>
        </w:rPr>
        <w:t xml:space="preserve"> the third column while testing this data, so it may not match exactly</w:t>
      </w:r>
      <w:r w:rsidR="007321DF" w:rsidRPr="00972840">
        <w:rPr>
          <w:i/>
          <w:color w:val="A31F09"/>
        </w:rPr>
        <w:t xml:space="preserve"> to what it would look like gener</w:t>
      </w:r>
      <w:r w:rsidR="002030DB" w:rsidRPr="00972840">
        <w:rPr>
          <w:i/>
          <w:color w:val="A31F09"/>
        </w:rPr>
        <w:t>ating the file using these exact step</w:t>
      </w:r>
      <w:r w:rsidR="00D91755" w:rsidRPr="00972840">
        <w:rPr>
          <w:i/>
          <w:color w:val="A31F09"/>
        </w:rPr>
        <w:t>s</w:t>
      </w:r>
      <w:r w:rsidR="00461CA2" w:rsidRPr="00972840">
        <w:rPr>
          <w:i/>
          <w:color w:val="A31F09"/>
        </w:rPr>
        <w:t>.</w:t>
      </w:r>
      <w:r w:rsidR="005C2FAB" w:rsidRPr="00972840">
        <w:rPr>
          <w:i/>
          <w:color w:val="A31F09"/>
        </w:rPr>
        <w:t xml:space="preserve"> Additionally, since I saved the file as a text file from Excel, I lost the formula I used to change the </w:t>
      </w:r>
      <w:r w:rsidR="00D91755" w:rsidRPr="00972840">
        <w:rPr>
          <w:i/>
          <w:color w:val="A31F09"/>
        </w:rPr>
        <w:t>name formatting</w:t>
      </w:r>
      <w:r w:rsidR="005C2FAB" w:rsidRPr="00972840">
        <w:rPr>
          <w:i/>
          <w:color w:val="A31F09"/>
        </w:rPr>
        <w:t xml:space="preserve"> of the real name column.</w:t>
      </w:r>
      <w:r w:rsidR="00FA611A" w:rsidRPr="00972840">
        <w:rPr>
          <w:i/>
          <w:color w:val="A31F09"/>
        </w:rPr>
        <w:t xml:space="preserve"> There is an immense amount to discuss in this </w:t>
      </w:r>
      <w:r w:rsidR="00D91755" w:rsidRPr="00972840">
        <w:rPr>
          <w:i/>
          <w:color w:val="A31F09"/>
        </w:rPr>
        <w:t>document</w:t>
      </w:r>
      <w:r w:rsidR="00FA611A" w:rsidRPr="00972840">
        <w:rPr>
          <w:i/>
          <w:color w:val="A31F09"/>
        </w:rPr>
        <w:t>, so I am keeping the steps for the data cleanup as concise as possible</w:t>
      </w:r>
      <w:r w:rsidR="007A0598" w:rsidRPr="00972840">
        <w:rPr>
          <w:i/>
          <w:color w:val="A31F09"/>
        </w:rPr>
        <w:t xml:space="preserve"> while including the pre-cleaned files in the submission.</w:t>
      </w:r>
    </w:p>
    <w:p w14:paraId="45E03BC9" w14:textId="22E0F8DE" w:rsidR="00972840" w:rsidRPr="00972840" w:rsidRDefault="00A76CC4" w:rsidP="00972840">
      <w:pPr>
        <w:pStyle w:val="Heading2"/>
      </w:pPr>
      <w:bookmarkStart w:id="13" w:name="_Toc421789115"/>
      <w:r>
        <w:t>ComicNames</w:t>
      </w:r>
      <w:r w:rsidRPr="002A6CF6">
        <w:t>.txt</w:t>
      </w:r>
      <w:bookmarkEnd w:id="13"/>
    </w:p>
    <w:p w14:paraId="32174C22" w14:textId="47CCC715" w:rsidR="00A76CC4" w:rsidRPr="00492ADB" w:rsidRDefault="00587A83" w:rsidP="00972840">
      <w:pPr>
        <w:spacing w:before="240"/>
        <w:jc w:val="both"/>
      </w:pPr>
      <w:r w:rsidRPr="00492ADB">
        <w:rPr>
          <w:noProof/>
          <w:lang w:eastAsia="en-US"/>
        </w:rPr>
        <mc:AlternateContent>
          <mc:Choice Requires="wps">
            <w:drawing>
              <wp:anchor distT="0" distB="0" distL="114300" distR="114300" simplePos="0" relativeHeight="251679744" behindDoc="0" locked="0" layoutInCell="1" allowOverlap="1" wp14:anchorId="499A988C" wp14:editId="54870C6E">
                <wp:simplePos x="0" y="0"/>
                <wp:positionH relativeFrom="margin">
                  <wp:align>right</wp:align>
                </wp:positionH>
                <wp:positionV relativeFrom="paragraph">
                  <wp:posOffset>1135853</wp:posOffset>
                </wp:positionV>
                <wp:extent cx="1047750" cy="14287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1047750" cy="142875"/>
                        </a:xfrm>
                        <a:prstGeom prst="rect">
                          <a:avLst/>
                        </a:prstGeom>
                        <a:solidFill>
                          <a:prstClr val="white"/>
                        </a:solidFill>
                        <a:ln>
                          <a:noFill/>
                        </a:ln>
                        <a:effectLst/>
                      </wps:spPr>
                      <wps:txbx>
                        <w:txbxContent>
                          <w:p w14:paraId="200C0039" w14:textId="32CD426A" w:rsidR="001E0D12" w:rsidRPr="009D34A3" w:rsidRDefault="001E0D12" w:rsidP="006A1D2D">
                            <w:pPr>
                              <w:pStyle w:val="Caption"/>
                              <w:jc w:val="center"/>
                              <w:rPr>
                                <w:noProof/>
                                <w:color w:val="629DD1" w:themeColor="accent2"/>
                                <w:sz w:val="36"/>
                                <w:szCs w:val="36"/>
                              </w:rPr>
                            </w:pPr>
                            <w:r>
                              <w:t>Before cleanup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A988C" id="Text Box 13" o:spid="_x0000_s1030" type="#_x0000_t202" style="position:absolute;left:0;text-align:left;margin-left:31.3pt;margin-top:89.45pt;width:82.5pt;height:11.2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" stroked="f">
                <v:textbox inset="0,0,0,0">
                  <w:txbxContent>
                    <w:p w14:paraId="200C0039" w14:textId="32CD426A" w:rsidR="001E0D12" w:rsidRPr="009D34A3" w:rsidRDefault="001E0D12" w:rsidP="006A1D2D">
                      <w:pPr>
                        <w:pStyle w:val="Caption"/>
                        <w:jc w:val="center"/>
                        <w:rPr>
                          <w:noProof/>
                          <w:color w:val="629DD1" w:themeColor="accent2"/>
                          <w:sz w:val="36"/>
                          <w:szCs w:val="36"/>
                        </w:rPr>
                      </w:pPr>
                      <w:r>
                        <w:t>Before cleanup</w:t>
                      </w:r>
                    </w:p>
                  </w:txbxContent>
                </v:textbox>
                <w10:wrap type="square" anchorx="margin"/>
              </v:shape>
            </w:pict>
          </mc:Fallback>
        </mc:AlternateContent>
      </w:r>
      <w:r w:rsidR="00647072" w:rsidRPr="00492ADB">
        <w:t>We have a very similar cleanup process for comic names as we did with character names. It starts with the same basic process</w:t>
      </w:r>
      <w:r w:rsidR="00605E8A" w:rsidRPr="00492ADB">
        <w:t xml:space="preserve"> of pasting the raw data into Excel, and using “</w:t>
      </w:r>
      <w:r w:rsidR="00605E8A" w:rsidRPr="00492ADB">
        <w:rPr>
          <w:i/>
        </w:rPr>
        <w:t>Text to Column</w:t>
      </w:r>
      <w:r w:rsidR="00605E8A" w:rsidRPr="00492ADB">
        <w:t>” with</w:t>
      </w:r>
      <w:r w:rsidR="0099535A" w:rsidRPr="00492ADB">
        <w:t xml:space="preserve"> a</w:t>
      </w:r>
      <w:r w:rsidR="00605E8A" w:rsidRPr="00492ADB">
        <w:t xml:space="preserve"> </w:t>
      </w:r>
      <w:r w:rsidR="00605E8A" w:rsidRPr="0002633D">
        <w:rPr>
          <w:b/>
        </w:rPr>
        <w:t>quotation mark</w:t>
      </w:r>
      <w:r w:rsidR="00605E8A" w:rsidRPr="00492ADB">
        <w:t xml:space="preserve"> delimiter to parse the data into two columns.</w:t>
      </w:r>
      <w:r w:rsidR="00711248" w:rsidRPr="00492ADB">
        <w:t xml:space="preserve"> The </w:t>
      </w:r>
      <w:r w:rsidR="00711248" w:rsidRPr="00492ADB">
        <w:rPr>
          <w:i/>
        </w:rPr>
        <w:t>Comic Vertexes</w:t>
      </w:r>
      <w:r w:rsidR="00711248" w:rsidRPr="00492ADB">
        <w:t xml:space="preserve"> document does not contain information about the long names of comic books, so t</w:t>
      </w:r>
      <w:r w:rsidR="0002633D">
        <w:t xml:space="preserve">hat’s not much help to us in </w:t>
      </w:r>
      <w:r w:rsidR="00711248" w:rsidRPr="00492ADB">
        <w:t xml:space="preserve">the way the </w:t>
      </w:r>
      <w:r w:rsidR="00711248" w:rsidRPr="00492ADB">
        <w:rPr>
          <w:i/>
        </w:rPr>
        <w:t>Character Vertexes</w:t>
      </w:r>
      <w:r w:rsidR="00C445B6" w:rsidRPr="00492ADB">
        <w:t xml:space="preserve"> document was for the last </w:t>
      </w:r>
      <w:r w:rsidR="00C502A7" w:rsidRPr="00492ADB">
        <w:t>file</w:t>
      </w:r>
      <w:r w:rsidR="00C445B6" w:rsidRPr="00492ADB">
        <w:t>.</w:t>
      </w:r>
      <w:r w:rsidR="0099535A" w:rsidRPr="00492ADB">
        <w:t xml:space="preserve"> At this point, we now have </w:t>
      </w:r>
      <w:proofErr w:type="spellStart"/>
      <w:r w:rsidR="0099535A" w:rsidRPr="00014A09">
        <w:rPr>
          <w:rFonts w:ascii="Courier New" w:hAnsi="Courier New" w:cs="Courier New"/>
          <w:b/>
        </w:rPr>
        <w:t>ComicID</w:t>
      </w:r>
      <w:proofErr w:type="spellEnd"/>
      <w:r w:rsidR="0099535A" w:rsidRPr="00492ADB">
        <w:t xml:space="preserve"> (which begins with index 6487) and </w:t>
      </w:r>
      <w:proofErr w:type="spellStart"/>
      <w:r w:rsidR="0099535A" w:rsidRPr="00014A09">
        <w:rPr>
          <w:rFonts w:ascii="Courier New" w:hAnsi="Courier New" w:cs="Courier New"/>
          <w:b/>
        </w:rPr>
        <w:t>ComicShortName</w:t>
      </w:r>
      <w:proofErr w:type="spellEnd"/>
      <w:r w:rsidR="0099535A" w:rsidRPr="00492ADB">
        <w:t xml:space="preserve"> as our two columns.</w:t>
      </w:r>
    </w:p>
    <w:p w14:paraId="6EB7C8D7" w14:textId="7D5EAE24" w:rsidR="0099535A" w:rsidRPr="00492ADB" w:rsidRDefault="00587A83" w:rsidP="00D01C88">
      <w:pPr>
        <w:jc w:val="both"/>
        <w:rPr>
          <w:i/>
          <w:color w:val="A31F09"/>
        </w:rPr>
      </w:pPr>
      <w:r w:rsidRPr="00492ADB">
        <w:rPr>
          <w:noProof/>
          <w:lang w:eastAsia="en-US"/>
        </w:rPr>
        <mc:AlternateContent>
          <mc:Choice Requires="wps">
            <w:drawing>
              <wp:anchor distT="0" distB="0" distL="114300" distR="114300" simplePos="0" relativeHeight="251682816" behindDoc="1" locked="0" layoutInCell="1" allowOverlap="1" wp14:anchorId="66FC88E8" wp14:editId="3820EF77">
                <wp:simplePos x="0" y="0"/>
                <wp:positionH relativeFrom="margin">
                  <wp:align>right</wp:align>
                </wp:positionH>
                <wp:positionV relativeFrom="paragraph">
                  <wp:posOffset>1706705</wp:posOffset>
                </wp:positionV>
                <wp:extent cx="3190875" cy="187325"/>
                <wp:effectExtent l="0" t="0" r="9525" b="3175"/>
                <wp:wrapTight wrapText="bothSides">
                  <wp:wrapPolygon edited="0">
                    <wp:start x="0" y="0"/>
                    <wp:lineTo x="0" y="19769"/>
                    <wp:lineTo x="21536" y="19769"/>
                    <wp:lineTo x="2153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190875" cy="187325"/>
                        </a:xfrm>
                        <a:prstGeom prst="rect">
                          <a:avLst/>
                        </a:prstGeom>
                        <a:solidFill>
                          <a:prstClr val="white"/>
                        </a:solidFill>
                        <a:ln>
                          <a:noFill/>
                        </a:ln>
                        <a:effectLst/>
                      </wps:spPr>
                      <wps:txbx>
                        <w:txbxContent>
                          <w:p w14:paraId="2CB2D941" w14:textId="606427E3" w:rsidR="001E0D12" w:rsidRPr="00DE202A" w:rsidRDefault="001E0D12" w:rsidP="000239D3">
                            <w:pPr>
                              <w:pStyle w:val="Caption"/>
                              <w:jc w:val="center"/>
                              <w:rPr>
                                <w:noProof/>
                                <w:sz w:val="21"/>
                                <w:szCs w:val="21"/>
                              </w:rPr>
                            </w:pPr>
                            <w:r>
                              <w:t>After cleanup and addition of third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C88E8" id="Text Box 15" o:spid="_x0000_s1031" type="#_x0000_t202" style="position:absolute;left:0;text-align:left;margin-left:200.05pt;margin-top:134.4pt;width:251.25pt;height:14.7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" stroked="f">
                <v:textbox inset="0,0,0,0">
                  <w:txbxContent>
                    <w:p w14:paraId="2CB2D941" w14:textId="606427E3" w:rsidR="001E0D12" w:rsidRPr="00DE202A" w:rsidRDefault="001E0D12" w:rsidP="000239D3">
                      <w:pPr>
                        <w:pStyle w:val="Caption"/>
                        <w:jc w:val="center"/>
                        <w:rPr>
                          <w:noProof/>
                          <w:sz w:val="21"/>
                          <w:szCs w:val="21"/>
                        </w:rPr>
                      </w:pPr>
                      <w:r>
                        <w:t>After cleanup and addition of third column</w:t>
                      </w:r>
                    </w:p>
                  </w:txbxContent>
                </v:textbox>
                <w10:wrap type="tight" anchorx="margin"/>
              </v:shape>
            </w:pict>
          </mc:Fallback>
        </mc:AlternateContent>
      </w:r>
      <w:r w:rsidRPr="00492ADB">
        <w:rPr>
          <w:noProof/>
          <w:lang w:eastAsia="en-US"/>
        </w:rPr>
        <w:drawing>
          <wp:anchor distT="0" distB="0" distL="114300" distR="114300" simplePos="0" relativeHeight="251680768" behindDoc="1" locked="0" layoutInCell="1" allowOverlap="1" wp14:anchorId="6FBC6492" wp14:editId="344B89F9">
            <wp:simplePos x="0" y="0"/>
            <wp:positionH relativeFrom="margin">
              <wp:align>right</wp:align>
            </wp:positionH>
            <wp:positionV relativeFrom="paragraph">
              <wp:posOffset>81996</wp:posOffset>
            </wp:positionV>
            <wp:extent cx="3190875" cy="1563370"/>
            <wp:effectExtent l="19050" t="19050" r="28575" b="17780"/>
            <wp:wrapTight wrapText="bothSides">
              <wp:wrapPolygon edited="0">
                <wp:start x="-129" y="-263"/>
                <wp:lineTo x="-129" y="21582"/>
                <wp:lineTo x="21664" y="21582"/>
                <wp:lineTo x="21664" y="-263"/>
                <wp:lineTo x="-129" y="-26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90875" cy="1563370"/>
                    </a:xfrm>
                    <a:prstGeom prst="rect">
                      <a:avLst/>
                    </a:prstGeom>
                    <a:ln w="3175" cap="sq">
                      <a:solidFill>
                        <a:srgbClr val="000000"/>
                      </a:solidFill>
                      <a:prstDash val="solid"/>
                      <a:miter lim="800000"/>
                    </a:ln>
                    <a:effectLst/>
                  </pic:spPr>
                </pic:pic>
              </a:graphicData>
            </a:graphic>
          </wp:anchor>
        </w:drawing>
      </w:r>
      <w:r w:rsidR="0099535A" w:rsidRPr="00492ADB">
        <w:rPr>
          <w:b/>
          <w:i/>
          <w:color w:val="A31F09"/>
        </w:rPr>
        <w:t>Callouts</w:t>
      </w:r>
      <w:r w:rsidR="0099535A" w:rsidRPr="00492ADB">
        <w:rPr>
          <w:i/>
          <w:color w:val="A31F09"/>
        </w:rPr>
        <w:t xml:space="preserve">: I used the Marvel Chronology Project and Marvel Database </w:t>
      </w:r>
      <w:proofErr w:type="spellStart"/>
      <w:r w:rsidR="0099535A" w:rsidRPr="00492ADB">
        <w:rPr>
          <w:i/>
          <w:color w:val="A31F09"/>
        </w:rPr>
        <w:t>Wikia</w:t>
      </w:r>
      <w:proofErr w:type="spellEnd"/>
      <w:r w:rsidR="0099535A" w:rsidRPr="00492ADB">
        <w:rPr>
          <w:i/>
          <w:color w:val="A31F09"/>
        </w:rPr>
        <w:t xml:space="preserve"> to look up these shortened comic book name abbreviations, and created a third column in this document for </w:t>
      </w:r>
      <w:proofErr w:type="spellStart"/>
      <w:r w:rsidR="0099535A" w:rsidRPr="00492ADB">
        <w:rPr>
          <w:b/>
          <w:i/>
          <w:color w:val="A31F09"/>
        </w:rPr>
        <w:t>ComicName</w:t>
      </w:r>
      <w:proofErr w:type="spellEnd"/>
      <w:r w:rsidR="0099535A" w:rsidRPr="00492ADB">
        <w:rPr>
          <w:i/>
          <w:color w:val="A31F09"/>
        </w:rPr>
        <w:t>. I had a really hard time making much sense of the data without this additional column, since the abbreviations are not very descriptive of what the comic series actually is. Needless to say, I didn’t get through every comic name since there are so many of them, so some comics don’</w:t>
      </w:r>
      <w:r w:rsidR="007F1626" w:rsidRPr="00492ADB">
        <w:rPr>
          <w:i/>
          <w:color w:val="A31F09"/>
        </w:rPr>
        <w:t>t have a long form name. Most of this work was done by copying the short name</w:t>
      </w:r>
      <w:r w:rsidR="002017FE" w:rsidRPr="00492ADB">
        <w:rPr>
          <w:i/>
          <w:color w:val="A31F09"/>
        </w:rPr>
        <w:t xml:space="preserve"> column</w:t>
      </w:r>
      <w:r w:rsidR="007F1626" w:rsidRPr="00492ADB">
        <w:rPr>
          <w:i/>
          <w:color w:val="A31F09"/>
        </w:rPr>
        <w:t xml:space="preserve"> and using “find and replace”</w:t>
      </w:r>
      <w:r w:rsidR="00690523" w:rsidRPr="00492ADB">
        <w:rPr>
          <w:i/>
          <w:color w:val="A31F09"/>
        </w:rPr>
        <w:t>.</w:t>
      </w:r>
    </w:p>
    <w:p w14:paraId="2CAA3221" w14:textId="30E4CA07" w:rsidR="00A76CC4" w:rsidRPr="002A6CF6" w:rsidRDefault="00A76CC4" w:rsidP="002F5464">
      <w:pPr>
        <w:pStyle w:val="Heading2"/>
        <w:spacing w:after="240"/>
        <w:rPr>
          <w:color w:val="5B63B7" w:themeColor="text2" w:themeTint="99"/>
        </w:rPr>
      </w:pPr>
      <w:bookmarkStart w:id="14" w:name="_Toc421789116"/>
      <w:r>
        <w:rPr>
          <w:color w:val="5B63B7" w:themeColor="text2" w:themeTint="99"/>
        </w:rPr>
        <w:lastRenderedPageBreak/>
        <w:t>C</w:t>
      </w:r>
      <w:r w:rsidR="00BF6F79">
        <w:rPr>
          <w:color w:val="5B63B7" w:themeColor="text2" w:themeTint="99"/>
        </w:rPr>
        <w:t>haracterAppearances</w:t>
      </w:r>
      <w:r w:rsidRPr="002A6CF6">
        <w:rPr>
          <w:color w:val="5B63B7" w:themeColor="text2" w:themeTint="99"/>
        </w:rPr>
        <w:t>.txt</w:t>
      </w:r>
      <w:bookmarkEnd w:id="14"/>
    </w:p>
    <w:p w14:paraId="55F17F37" w14:textId="066A3614" w:rsidR="00A76CC4" w:rsidRPr="002162CF" w:rsidRDefault="007B28E8" w:rsidP="00D01C88">
      <w:pPr>
        <w:jc w:val="both"/>
      </w:pPr>
      <w:r w:rsidRPr="002162CF">
        <w:rPr>
          <w:noProof/>
          <w:lang w:eastAsia="en-US"/>
        </w:rPr>
        <mc:AlternateContent>
          <mc:Choice Requires="wps">
            <w:drawing>
              <wp:anchor distT="0" distB="0" distL="114300" distR="114300" simplePos="0" relativeHeight="251685888" behindDoc="0" locked="0" layoutInCell="1" allowOverlap="1" wp14:anchorId="57313B23" wp14:editId="674DEE1B">
                <wp:simplePos x="0" y="0"/>
                <wp:positionH relativeFrom="margin">
                  <wp:align>right</wp:align>
                </wp:positionH>
                <wp:positionV relativeFrom="paragraph">
                  <wp:posOffset>1807210</wp:posOffset>
                </wp:positionV>
                <wp:extent cx="3619500" cy="1524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619500" cy="152400"/>
                        </a:xfrm>
                        <a:prstGeom prst="rect">
                          <a:avLst/>
                        </a:prstGeom>
                        <a:solidFill>
                          <a:prstClr val="white"/>
                        </a:solidFill>
                        <a:ln>
                          <a:noFill/>
                        </a:ln>
                        <a:effectLst/>
                      </wps:spPr>
                      <wps:txbx>
                        <w:txbxContent>
                          <w:p w14:paraId="2F140E6B" w14:textId="44C5DF64" w:rsidR="001E0D12" w:rsidRPr="00112BA3" w:rsidRDefault="001E0D12" w:rsidP="0060395F">
                            <w:pPr>
                              <w:pStyle w:val="Caption"/>
                              <w:jc w:val="center"/>
                              <w:rPr>
                                <w:noProof/>
                                <w:color w:val="629DD1" w:themeColor="accent2"/>
                                <w:sz w:val="36"/>
                                <w:szCs w:val="36"/>
                              </w:rPr>
                            </w:pPr>
                            <w:r>
                              <w:t>Before cleanup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13B23" id="Text Box 17" o:spid="_x0000_s1032" type="#_x0000_t202" style="position:absolute;left:0;text-align:left;margin-left:233.8pt;margin-top:142.3pt;width:285pt;height:12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" stroked="f">
                <v:textbox inset="0,0,0,0">
                  <w:txbxContent>
                    <w:p w14:paraId="2F140E6B" w14:textId="44C5DF64" w:rsidR="001E0D12" w:rsidRPr="00112BA3" w:rsidRDefault="001E0D12" w:rsidP="0060395F">
                      <w:pPr>
                        <w:pStyle w:val="Caption"/>
                        <w:jc w:val="center"/>
                        <w:rPr>
                          <w:noProof/>
                          <w:color w:val="629DD1" w:themeColor="accent2"/>
                          <w:sz w:val="36"/>
                          <w:szCs w:val="36"/>
                        </w:rPr>
                      </w:pPr>
                      <w:r>
                        <w:t>Before cleanup</w:t>
                      </w:r>
                    </w:p>
                  </w:txbxContent>
                </v:textbox>
                <w10:wrap type="square" anchorx="margin"/>
              </v:shape>
            </w:pict>
          </mc:Fallback>
        </mc:AlternateContent>
      </w:r>
      <w:r w:rsidR="008B1438" w:rsidRPr="002162CF">
        <w:rPr>
          <w:noProof/>
          <w:lang w:eastAsia="en-US"/>
        </w:rPr>
        <w:drawing>
          <wp:anchor distT="0" distB="0" distL="114300" distR="114300" simplePos="0" relativeHeight="251683840" behindDoc="0" locked="0" layoutInCell="1" allowOverlap="1" wp14:anchorId="760DF9D3" wp14:editId="5331CD4C">
            <wp:simplePos x="0" y="0"/>
            <wp:positionH relativeFrom="margin">
              <wp:posOffset>3238500</wp:posOffset>
            </wp:positionH>
            <wp:positionV relativeFrom="paragraph">
              <wp:posOffset>6985</wp:posOffset>
            </wp:positionV>
            <wp:extent cx="3619500" cy="1742440"/>
            <wp:effectExtent l="19050" t="19050" r="19050"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19500" cy="174244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2F5464" w:rsidRPr="002162CF">
        <w:t>This was by far the most difficult file of the three</w:t>
      </w:r>
      <w:r w:rsidR="00C44EF6" w:rsidRPr="002162CF">
        <w:t xml:space="preserve"> tables</w:t>
      </w:r>
      <w:r w:rsidR="002F5464" w:rsidRPr="002162CF">
        <w:t xml:space="preserve"> to create and cleanup.</w:t>
      </w:r>
      <w:r w:rsidR="008624DC" w:rsidRPr="002162CF">
        <w:t xml:space="preserve"> The vast majority of this cleanup work was done with formulas in Excel using </w:t>
      </w:r>
      <w:r w:rsidR="008624DC" w:rsidRPr="002162CF">
        <w:rPr>
          <w:b/>
          <w:color w:val="234F77" w:themeColor="accent2" w:themeShade="80"/>
        </w:rPr>
        <w:t>CharacterAppearances.xlsx</w:t>
      </w:r>
      <w:r w:rsidR="008624DC" w:rsidRPr="002162CF">
        <w:rPr>
          <w:color w:val="234F77" w:themeColor="accent2" w:themeShade="80"/>
        </w:rPr>
        <w:t xml:space="preserve"> </w:t>
      </w:r>
      <w:r w:rsidR="00844560" w:rsidRPr="002162CF">
        <w:t xml:space="preserve">(included with </w:t>
      </w:r>
      <w:r w:rsidR="00D02541">
        <w:t>project</w:t>
      </w:r>
      <w:r w:rsidR="00844560" w:rsidRPr="002162CF">
        <w:t xml:space="preserve"> files) </w:t>
      </w:r>
      <w:r w:rsidR="008624DC" w:rsidRPr="002162CF">
        <w:t xml:space="preserve">to get </w:t>
      </w:r>
      <w:r w:rsidR="008624DC" w:rsidRPr="002162CF">
        <w:rPr>
          <w:b/>
        </w:rPr>
        <w:t>one comic appearance per character per line</w:t>
      </w:r>
      <w:r w:rsidR="008624DC" w:rsidRPr="002162CF">
        <w:t>. The data is presented as one character per line, with each line containing up to 15 comics they appeared in, delimited by spaces. Each character may have more than one line if they have more than 15 appearances.</w:t>
      </w:r>
    </w:p>
    <w:p w14:paraId="72EEE938" w14:textId="302BF8E6" w:rsidR="008624DC" w:rsidRPr="002162CF" w:rsidRDefault="00141587" w:rsidP="00D01C88">
      <w:pPr>
        <w:jc w:val="both"/>
      </w:pPr>
      <w:r w:rsidRPr="002162CF">
        <w:rPr>
          <w:noProof/>
          <w:lang w:eastAsia="en-US"/>
        </w:rPr>
        <w:drawing>
          <wp:anchor distT="0" distB="0" distL="114300" distR="114300" simplePos="0" relativeHeight="251686912" behindDoc="0" locked="0" layoutInCell="1" allowOverlap="1" wp14:anchorId="0E7E80C8" wp14:editId="250ED9B4">
            <wp:simplePos x="0" y="0"/>
            <wp:positionH relativeFrom="margin">
              <wp:posOffset>5343525</wp:posOffset>
            </wp:positionH>
            <wp:positionV relativeFrom="paragraph">
              <wp:posOffset>877570</wp:posOffset>
            </wp:positionV>
            <wp:extent cx="1514475" cy="1121410"/>
            <wp:effectExtent l="19050" t="19050" r="28575" b="215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14475" cy="1121410"/>
                    </a:xfrm>
                    <a:prstGeom prst="rect">
                      <a:avLst/>
                    </a:prstGeom>
                    <a:ln w="3175" cap="sq">
                      <a:solidFill>
                        <a:srgbClr val="000000"/>
                      </a:solidFill>
                      <a:prstDash val="solid"/>
                      <a:miter lim="800000"/>
                    </a:ln>
                    <a:effectLst/>
                  </pic:spPr>
                </pic:pic>
              </a:graphicData>
            </a:graphic>
          </wp:anchor>
        </w:drawing>
      </w:r>
      <w:r w:rsidRPr="002162CF">
        <w:rPr>
          <w:noProof/>
          <w:lang w:eastAsia="en-US"/>
        </w:rPr>
        <mc:AlternateContent>
          <mc:Choice Requires="wps">
            <w:drawing>
              <wp:anchor distT="0" distB="0" distL="114300" distR="114300" simplePos="0" relativeHeight="251688960" behindDoc="0" locked="0" layoutInCell="1" allowOverlap="1" wp14:anchorId="121EB016" wp14:editId="7F135E1F">
                <wp:simplePos x="0" y="0"/>
                <wp:positionH relativeFrom="column">
                  <wp:posOffset>5362575</wp:posOffset>
                </wp:positionH>
                <wp:positionV relativeFrom="paragraph">
                  <wp:posOffset>2058670</wp:posOffset>
                </wp:positionV>
                <wp:extent cx="1514475" cy="123825"/>
                <wp:effectExtent l="0" t="0" r="9525" b="9525"/>
                <wp:wrapSquare wrapText="bothSides"/>
                <wp:docPr id="19" name="Text Box 19"/>
                <wp:cNvGraphicFramePr/>
                <a:graphic xmlns:a="http://schemas.openxmlformats.org/drawingml/2006/main">
                  <a:graphicData uri="http://schemas.microsoft.com/office/word/2010/wordprocessingShape">
                    <wps:wsp>
                      <wps:cNvSpPr txBox="1"/>
                      <wps:spPr>
                        <a:xfrm>
                          <a:off x="0" y="0"/>
                          <a:ext cx="1514475" cy="123825"/>
                        </a:xfrm>
                        <a:prstGeom prst="rect">
                          <a:avLst/>
                        </a:prstGeom>
                        <a:solidFill>
                          <a:prstClr val="white"/>
                        </a:solidFill>
                        <a:ln>
                          <a:noFill/>
                        </a:ln>
                        <a:effectLst/>
                      </wps:spPr>
                      <wps:txbx>
                        <w:txbxContent>
                          <w:p w14:paraId="5AADC39B" w14:textId="34482B18" w:rsidR="001E0D12" w:rsidRPr="00EA39E0" w:rsidRDefault="001E0D12" w:rsidP="008B1438">
                            <w:pPr>
                              <w:pStyle w:val="Caption"/>
                              <w:jc w:val="center"/>
                              <w:rPr>
                                <w:noProof/>
                                <w:sz w:val="21"/>
                                <w:szCs w:val="21"/>
                              </w:rPr>
                            </w:pPr>
                            <w:r>
                              <w:t>After cleanup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EB016" id="Text Box 19" o:spid="_x0000_s1033" type="#_x0000_t202" style="position:absolute;left:0;text-align:left;margin-left:422.25pt;margin-top:162.1pt;width:119.25pt;height:9.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" stroked="f">
                <v:textbox inset="0,0,0,0">
                  <w:txbxContent>
                    <w:p w14:paraId="5AADC39B" w14:textId="34482B18" w:rsidR="001E0D12" w:rsidRPr="00EA39E0" w:rsidRDefault="001E0D12" w:rsidP="008B1438">
                      <w:pPr>
                        <w:pStyle w:val="Caption"/>
                        <w:jc w:val="center"/>
                        <w:rPr>
                          <w:noProof/>
                          <w:sz w:val="21"/>
                          <w:szCs w:val="21"/>
                        </w:rPr>
                      </w:pPr>
                      <w:r>
                        <w:t>After cleanup</w:t>
                      </w:r>
                    </w:p>
                  </w:txbxContent>
                </v:textbox>
                <w10:wrap type="square"/>
              </v:shape>
            </w:pict>
          </mc:Fallback>
        </mc:AlternateContent>
      </w:r>
      <w:r w:rsidR="008624DC" w:rsidRPr="002162CF">
        <w:t>First, we parse out the character indexes from the comic index</w:t>
      </w:r>
      <w:r w:rsidR="00F261E3" w:rsidRPr="002162CF">
        <w:t>es</w:t>
      </w:r>
      <w:r w:rsidR="008624DC" w:rsidRPr="002162CF">
        <w:t xml:space="preserve"> and give them their own column. Then we use a formula to take the </w:t>
      </w:r>
      <w:r w:rsidR="00F261E3" w:rsidRPr="002162CF">
        <w:t>comic indexes</w:t>
      </w:r>
      <w:r w:rsidR="008624DC" w:rsidRPr="002162CF">
        <w:t xml:space="preserve"> and remove the list</w:t>
      </w:r>
      <w:r w:rsidR="00F261E3" w:rsidRPr="002162CF">
        <w:t xml:space="preserve"> of comics</w:t>
      </w:r>
      <w:r w:rsidR="008624DC" w:rsidRPr="002162CF">
        <w:t xml:space="preserve"> one by one so we have access to each comic index individually (this sounds more complicated than it is). We have 15 columns wit</w:t>
      </w:r>
      <w:r w:rsidR="00F261E3" w:rsidRPr="002162CF">
        <w:t>h these reduction formulas, which feed data into an additional 14 columns with formulas that will splice in the character index and the last comic from the reduced list of comic appearances. Any of the values from these clean columns that contain two numbers (</w:t>
      </w:r>
      <w:proofErr w:type="spellStart"/>
      <w:r w:rsidR="00F261E3" w:rsidRPr="00D02541">
        <w:rPr>
          <w:rFonts w:ascii="Courier New" w:hAnsi="Courier New" w:cs="Courier New"/>
          <w:b/>
        </w:rPr>
        <w:t>CharID</w:t>
      </w:r>
      <w:proofErr w:type="spellEnd"/>
      <w:r w:rsidR="00F261E3" w:rsidRPr="002162CF">
        <w:t xml:space="preserve"> and </w:t>
      </w:r>
      <w:proofErr w:type="spellStart"/>
      <w:r w:rsidR="00F261E3" w:rsidRPr="00D02541">
        <w:rPr>
          <w:rFonts w:ascii="Courier New" w:hAnsi="Courier New" w:cs="Courier New"/>
          <w:b/>
        </w:rPr>
        <w:t>ComicID</w:t>
      </w:r>
      <w:proofErr w:type="spellEnd"/>
      <w:r w:rsidR="00F261E3" w:rsidRPr="002162CF">
        <w:t xml:space="preserve">), were then copy/pasted to a new sheet in the workbook so they were all in the same column, and then parsed one more time to separate the </w:t>
      </w:r>
      <w:proofErr w:type="spellStart"/>
      <w:r w:rsidR="00F261E3" w:rsidRPr="00D02541">
        <w:rPr>
          <w:rFonts w:ascii="Courier New" w:hAnsi="Courier New" w:cs="Courier New"/>
          <w:b/>
        </w:rPr>
        <w:t>CharID</w:t>
      </w:r>
      <w:proofErr w:type="spellEnd"/>
      <w:r w:rsidR="00F261E3" w:rsidRPr="002162CF">
        <w:t xml:space="preserve"> and </w:t>
      </w:r>
      <w:proofErr w:type="spellStart"/>
      <w:r w:rsidR="00F261E3" w:rsidRPr="00D02541">
        <w:rPr>
          <w:rFonts w:ascii="Courier New" w:hAnsi="Courier New" w:cs="Courier New"/>
          <w:b/>
        </w:rPr>
        <w:t>ComicID</w:t>
      </w:r>
      <w:proofErr w:type="spellEnd"/>
      <w:r w:rsidR="00F261E3" w:rsidRPr="002162CF">
        <w:t xml:space="preserve"> into two columns. Finally, one more sheet was made where these two columns were copy/pasted, and one additional column was added to count each appearance from one upwards and give each row a unique identifier (</w:t>
      </w:r>
      <w:proofErr w:type="spellStart"/>
      <w:r w:rsidR="00F261E3" w:rsidRPr="00D02541">
        <w:rPr>
          <w:rFonts w:ascii="Courier New" w:hAnsi="Courier New" w:cs="Courier New"/>
          <w:b/>
        </w:rPr>
        <w:t>AppID</w:t>
      </w:r>
      <w:proofErr w:type="spellEnd"/>
      <w:r w:rsidR="00F261E3" w:rsidRPr="002162CF">
        <w:t>).</w:t>
      </w:r>
      <w:r w:rsidR="00FC1953" w:rsidRPr="002162CF">
        <w:t xml:space="preserve"> When everything was completed, the final count of appearances in this table is </w:t>
      </w:r>
      <w:r w:rsidR="00FC1953" w:rsidRPr="00D02541">
        <w:rPr>
          <w:b/>
          <w:i/>
        </w:rPr>
        <w:t>91,952</w:t>
      </w:r>
      <w:r w:rsidR="00FC1953" w:rsidRPr="002162CF">
        <w:t>.</w:t>
      </w:r>
      <w:r w:rsidR="008B1438" w:rsidRPr="002162CF">
        <w:rPr>
          <w:noProof/>
          <w:lang w:eastAsia="en-US"/>
        </w:rPr>
        <w:t xml:space="preserve"> </w:t>
      </w:r>
      <w:r w:rsidR="00D137A5" w:rsidRPr="002162CF">
        <w:t xml:space="preserve">After the final list with </w:t>
      </w:r>
      <w:proofErr w:type="spellStart"/>
      <w:r w:rsidR="00D137A5" w:rsidRPr="00D02541">
        <w:rPr>
          <w:rFonts w:ascii="Courier New" w:hAnsi="Courier New" w:cs="Courier New"/>
          <w:b/>
        </w:rPr>
        <w:t>AppID</w:t>
      </w:r>
      <w:proofErr w:type="spellEnd"/>
      <w:r w:rsidR="00D137A5" w:rsidRPr="002162CF">
        <w:t xml:space="preserve"> included was made, the data was finally copied into a flat file like the first two sets of data named </w:t>
      </w:r>
      <w:r w:rsidR="00D137A5" w:rsidRPr="002162CF">
        <w:rPr>
          <w:b/>
          <w:color w:val="234F77" w:themeColor="accent2" w:themeShade="80"/>
        </w:rPr>
        <w:t>CharacterAppearances.txt</w:t>
      </w:r>
      <w:r w:rsidR="00D137A5" w:rsidRPr="002162CF">
        <w:t>.</w:t>
      </w:r>
    </w:p>
    <w:p w14:paraId="113A3280" w14:textId="45A05039" w:rsidR="00C27847" w:rsidRPr="002162CF" w:rsidRDefault="000A7FEA" w:rsidP="00D01C88">
      <w:pPr>
        <w:jc w:val="both"/>
        <w:rPr>
          <w:i/>
          <w:color w:val="A31F09"/>
        </w:rPr>
      </w:pPr>
      <w:r w:rsidRPr="002162CF">
        <w:rPr>
          <w:b/>
          <w:i/>
          <w:color w:val="A31F09"/>
        </w:rPr>
        <w:t>Callouts:</w:t>
      </w:r>
      <w:r w:rsidRPr="002162CF">
        <w:rPr>
          <w:i/>
          <w:color w:val="A31F09"/>
        </w:rPr>
        <w:t xml:space="preserve"> </w:t>
      </w:r>
      <w:r w:rsidR="00C27847" w:rsidRPr="002162CF">
        <w:rPr>
          <w:i/>
          <w:color w:val="A31F09"/>
        </w:rPr>
        <w:t xml:space="preserve">Since the work to parse this data was so complicated, it’s been retained as an Excel file so it can be looked at more closely if so desired. </w:t>
      </w:r>
      <w:r w:rsidR="00D137A5" w:rsidRPr="002162CF">
        <w:rPr>
          <w:i/>
          <w:color w:val="A31F09"/>
        </w:rPr>
        <w:t xml:space="preserve">There were a lot of various formulas used, and I felt that the majority of that </w:t>
      </w:r>
      <w:r w:rsidR="00F3325E" w:rsidRPr="002162CF">
        <w:rPr>
          <w:i/>
          <w:color w:val="A31F09"/>
        </w:rPr>
        <w:t>explanation</w:t>
      </w:r>
      <w:r w:rsidR="00D137A5" w:rsidRPr="002162CF">
        <w:rPr>
          <w:i/>
          <w:color w:val="A31F09"/>
        </w:rPr>
        <w:t xml:space="preserve"> was outside the scope of this document.</w:t>
      </w:r>
    </w:p>
    <w:p w14:paraId="2B57021D" w14:textId="684472E0" w:rsidR="00674C38" w:rsidRDefault="00674C38" w:rsidP="00674C38">
      <w:pPr>
        <w:pStyle w:val="Heading1"/>
      </w:pPr>
      <w:bookmarkStart w:id="15" w:name="_Toc421789117"/>
      <w:r>
        <w:t>Data Limitations</w:t>
      </w:r>
      <w:bookmarkEnd w:id="15"/>
    </w:p>
    <w:p w14:paraId="7BC7E276" w14:textId="61C29613" w:rsidR="002A6CF6" w:rsidRPr="0002633D" w:rsidRDefault="00A17ACE" w:rsidP="00CD4B03">
      <w:pPr>
        <w:jc w:val="both"/>
      </w:pPr>
      <w:r w:rsidRPr="0002633D">
        <w:t>There are a few limitations on the dataset we’ve just cleaned up, but nothing that should prevent a market basket analysis from being done on this data. We can think of each comic book as a basket of items, and each character as an item in the basket.</w:t>
      </w:r>
      <w:r w:rsidR="00030970" w:rsidRPr="0002633D">
        <w:t xml:space="preserve"> The limitations we have are all “nice to have” features, but we’</w:t>
      </w:r>
      <w:r w:rsidR="00CD4B03" w:rsidRPr="0002633D">
        <w:t xml:space="preserve">ll quickly address them. Much of this desirable information is out there on the Chronology Project or the Marvel Database </w:t>
      </w:r>
      <w:proofErr w:type="spellStart"/>
      <w:r w:rsidR="00CD4B03" w:rsidRPr="0002633D">
        <w:t>Wikia</w:t>
      </w:r>
      <w:proofErr w:type="spellEnd"/>
      <w:r w:rsidR="00CD4B03" w:rsidRPr="0002633D">
        <w:t>, it’s just not parsed or compiled in a manner that makes it</w:t>
      </w:r>
      <w:r w:rsidR="00BC1EB5" w:rsidRPr="0002633D">
        <w:t xml:space="preserve"> immediately</w:t>
      </w:r>
      <w:r w:rsidR="00CD4B03" w:rsidRPr="0002633D">
        <w:t xml:space="preserve"> useful for our purposes.</w:t>
      </w:r>
    </w:p>
    <w:p w14:paraId="78D444E4" w14:textId="7315C127" w:rsidR="00030970" w:rsidRPr="0002633D" w:rsidRDefault="00030970" w:rsidP="002A0362">
      <w:pPr>
        <w:pStyle w:val="ListParagraph"/>
        <w:numPr>
          <w:ilvl w:val="0"/>
          <w:numId w:val="4"/>
        </w:numPr>
        <w:jc w:val="both"/>
      </w:pPr>
      <w:r w:rsidRPr="0002633D">
        <w:rPr>
          <w:b/>
        </w:rPr>
        <w:t>Lack of facts about each character;</w:t>
      </w:r>
      <w:r w:rsidRPr="0002633D">
        <w:t xml:space="preserve"> knowing things like gender or specific universe each character is would add new dimension to the data, and allow other types of analysis to be done on this data, such as decision trees.</w:t>
      </w:r>
    </w:p>
    <w:p w14:paraId="2B53BB64" w14:textId="5B87E55B" w:rsidR="0074709B" w:rsidRPr="0002633D" w:rsidRDefault="00030970" w:rsidP="0074709B">
      <w:pPr>
        <w:pStyle w:val="ListParagraph"/>
        <w:numPr>
          <w:ilvl w:val="0"/>
          <w:numId w:val="4"/>
        </w:numPr>
        <w:jc w:val="both"/>
      </w:pPr>
      <w:r w:rsidRPr="0002633D">
        <w:rPr>
          <w:b/>
        </w:rPr>
        <w:t>Lack of comic publication dates;</w:t>
      </w:r>
      <w:r w:rsidRPr="0002633D">
        <w:t xml:space="preserve"> this limits our exploration of the data</w:t>
      </w:r>
    </w:p>
    <w:p w14:paraId="6A1CA835" w14:textId="3B4FDA0C" w:rsidR="002B49B5" w:rsidRPr="0002633D" w:rsidRDefault="002B49B5" w:rsidP="002A0362">
      <w:pPr>
        <w:pStyle w:val="ListParagraph"/>
        <w:numPr>
          <w:ilvl w:val="0"/>
          <w:numId w:val="4"/>
        </w:numPr>
        <w:jc w:val="both"/>
      </w:pPr>
      <w:r w:rsidRPr="0002633D">
        <w:rPr>
          <w:b/>
        </w:rPr>
        <w:t xml:space="preserve">Lack of long names for </w:t>
      </w:r>
      <w:r w:rsidR="00CF67C2" w:rsidRPr="0002633D">
        <w:rPr>
          <w:b/>
        </w:rPr>
        <w:t>many</w:t>
      </w:r>
      <w:r w:rsidRPr="0002633D">
        <w:rPr>
          <w:b/>
        </w:rPr>
        <w:t xml:space="preserve"> comics and characters;</w:t>
      </w:r>
      <w:r w:rsidRPr="0002633D">
        <w:t xml:space="preserve"> while </w:t>
      </w:r>
      <w:r w:rsidR="00410EA1" w:rsidRPr="0002633D">
        <w:t>I’ve</w:t>
      </w:r>
      <w:r w:rsidRPr="0002633D">
        <w:t xml:space="preserve"> added some of this information and done a lot of legwork</w:t>
      </w:r>
      <w:r w:rsidR="009C408A" w:rsidRPr="0002633D">
        <w:t xml:space="preserve"> to make things readable and</w:t>
      </w:r>
      <w:r w:rsidRPr="0002633D">
        <w:t xml:space="preserve"> to be more specific about things like comic names, there are so many of them that I just didn’t get to them all. At least major things should be covered. </w:t>
      </w:r>
    </w:p>
    <w:p w14:paraId="443DCFF0" w14:textId="1C6F2C39" w:rsidR="00030970" w:rsidRPr="0002633D" w:rsidRDefault="00030970" w:rsidP="002A0362">
      <w:pPr>
        <w:pStyle w:val="ListParagraph"/>
        <w:numPr>
          <w:ilvl w:val="0"/>
          <w:numId w:val="4"/>
        </w:numPr>
        <w:jc w:val="both"/>
      </w:pPr>
      <w:r w:rsidRPr="0002633D">
        <w:rPr>
          <w:b/>
        </w:rPr>
        <w:lastRenderedPageBreak/>
        <w:t>Lack of date of last publication</w:t>
      </w:r>
      <w:r w:rsidR="006F18FB" w:rsidRPr="0002633D">
        <w:rPr>
          <w:b/>
        </w:rPr>
        <w:t xml:space="preserve"> or up to date data</w:t>
      </w:r>
      <w:r w:rsidRPr="0002633D">
        <w:rPr>
          <w:b/>
        </w:rPr>
        <w:t>;</w:t>
      </w:r>
      <w:r w:rsidRPr="0002633D">
        <w:t xml:space="preserve"> once again, dates aren’t needed for this specific type of analysis, but they would certainly add an interesting dynamic to the overall quality and malleability of the data in this set. </w:t>
      </w:r>
    </w:p>
    <w:p w14:paraId="0AE698B0" w14:textId="7793B6AF" w:rsidR="00030970" w:rsidRPr="0002633D" w:rsidRDefault="00030970" w:rsidP="002A0362">
      <w:pPr>
        <w:pStyle w:val="ListParagraph"/>
        <w:numPr>
          <w:ilvl w:val="1"/>
          <w:numId w:val="4"/>
        </w:numPr>
        <w:jc w:val="both"/>
      </w:pPr>
      <w:r w:rsidRPr="0002633D">
        <w:t>We can certainly assume there are a lot of more recent publications since Marvel is still going strong (the last date from this set is either 2002 or 2011 based on my research, but I haven’t located a firm date unfortunately).</w:t>
      </w:r>
    </w:p>
    <w:p w14:paraId="790A327A" w14:textId="2B99C67E" w:rsidR="00EC21A9" w:rsidRDefault="00EC21A9" w:rsidP="00EC21A9">
      <w:pPr>
        <w:pStyle w:val="Heading1"/>
      </w:pPr>
      <w:bookmarkStart w:id="16" w:name="_Toc421789118"/>
      <w:r>
        <w:t>Creating the Database</w:t>
      </w:r>
      <w:bookmarkEnd w:id="16"/>
    </w:p>
    <w:p w14:paraId="42966841" w14:textId="7B3534AD" w:rsidR="00EC21A9" w:rsidRPr="006E7848" w:rsidRDefault="00D36FBF" w:rsidP="00D36FBF">
      <w:pPr>
        <w:autoSpaceDE w:val="0"/>
        <w:autoSpaceDN w:val="0"/>
        <w:adjustRightInd w:val="0"/>
        <w:spacing w:before="240" w:after="0" w:line="240" w:lineRule="auto"/>
        <w:jc w:val="both"/>
        <w:rPr>
          <w:rFonts w:ascii="Consolas" w:hAnsi="Consolas" w:cs="Consolas"/>
          <w:color w:val="0A29D1"/>
        </w:rPr>
      </w:pPr>
      <w:r>
        <w:rPr>
          <w:noProof/>
          <w:lang w:eastAsia="en-US"/>
        </w:rPr>
        <w:drawing>
          <wp:anchor distT="0" distB="0" distL="114300" distR="114300" simplePos="0" relativeHeight="251696128" behindDoc="0" locked="0" layoutInCell="1" allowOverlap="1" wp14:anchorId="0AA8C63D" wp14:editId="2942C8E5">
            <wp:simplePos x="0" y="0"/>
            <wp:positionH relativeFrom="margin">
              <wp:align>right</wp:align>
            </wp:positionH>
            <wp:positionV relativeFrom="paragraph">
              <wp:posOffset>83820</wp:posOffset>
            </wp:positionV>
            <wp:extent cx="3171825" cy="2571750"/>
            <wp:effectExtent l="19050" t="19050" r="28575" b="19050"/>
            <wp:wrapThrough wrapText="bothSides">
              <wp:wrapPolygon edited="0">
                <wp:start x="-130" y="-160"/>
                <wp:lineTo x="-130" y="21600"/>
                <wp:lineTo x="21665" y="21600"/>
                <wp:lineTo x="21665" y="-160"/>
                <wp:lineTo x="-130" y="-16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Data.JPG"/>
                    <pic:cNvPicPr/>
                  </pic:nvPicPr>
                  <pic:blipFill>
                    <a:blip r:embed="rId25">
                      <a:extLst>
                        <a:ext uri="{28A0092B-C50C-407E-A947-70E740481C1C}">
                          <a14:useLocalDpi xmlns:a14="http://schemas.microsoft.com/office/drawing/2010/main" val="0"/>
                        </a:ext>
                      </a:extLst>
                    </a:blip>
                    <a:stretch>
                      <a:fillRect/>
                    </a:stretch>
                  </pic:blipFill>
                  <pic:spPr>
                    <a:xfrm>
                      <a:off x="0" y="0"/>
                      <a:ext cx="3171825" cy="257175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EC21A9" w:rsidRPr="006E7848">
        <w:t xml:space="preserve">The majority of the rest of this document will be focused around the creation and analysis of the data mining model based on the data we just cleaned, however the creation of the SQL database warrants mention. In creating this project, </w:t>
      </w:r>
      <w:r w:rsidR="00AC5D73" w:rsidRPr="006E7848">
        <w:t>flat files were prepped</w:t>
      </w:r>
      <w:r w:rsidR="00E649F3" w:rsidRPr="006E7848">
        <w:t xml:space="preserve"> to be </w:t>
      </w:r>
      <w:r w:rsidR="00AC5D73" w:rsidRPr="006E7848">
        <w:t>imported into</w:t>
      </w:r>
      <w:r w:rsidR="00E649F3" w:rsidRPr="006E7848">
        <w:t xml:space="preserve"> </w:t>
      </w:r>
      <w:r w:rsidR="00EC21A9" w:rsidRPr="006E7848">
        <w:t xml:space="preserve">a new database named </w:t>
      </w:r>
      <w:proofErr w:type="spellStart"/>
      <w:r w:rsidR="004E5DFF" w:rsidRPr="00A122BA">
        <w:rPr>
          <w:rFonts w:ascii="Consolas" w:hAnsi="Consolas" w:cs="Consolas"/>
          <w:color w:val="0A29D1"/>
          <w:sz w:val="19"/>
          <w:szCs w:val="19"/>
        </w:rPr>
        <w:t>MarvelCharApps</w:t>
      </w:r>
      <w:proofErr w:type="spellEnd"/>
      <w:r w:rsidR="004E5DFF" w:rsidRPr="006E7848">
        <w:rPr>
          <w:rFonts w:cs="Consolas"/>
          <w:color w:val="0A29D1"/>
        </w:rPr>
        <w:t xml:space="preserve"> </w:t>
      </w:r>
      <w:r w:rsidR="00E649F3" w:rsidRPr="006E7848">
        <w:t>that was created with simple SQL scripts</w:t>
      </w:r>
      <w:r w:rsidR="00EC21A9" w:rsidRPr="006E7848">
        <w:t xml:space="preserve">. Once created, the flat files </w:t>
      </w:r>
      <w:r w:rsidR="004B325A" w:rsidRPr="006E7848">
        <w:t xml:space="preserve">were </w:t>
      </w:r>
      <w:r w:rsidR="00EC21A9" w:rsidRPr="006E7848">
        <w:t xml:space="preserve">imported into individual tables using </w:t>
      </w:r>
      <w:r w:rsidR="00EC21A9" w:rsidRPr="006E7848">
        <w:rPr>
          <w:b/>
        </w:rPr>
        <w:t>Tasks -&gt; Import Data…</w:t>
      </w:r>
      <w:r w:rsidR="00EC21A9" w:rsidRPr="006E7848">
        <w:t xml:space="preserve"> three separate times.</w:t>
      </w:r>
      <w:r w:rsidR="00597129" w:rsidRPr="006E7848">
        <w:t xml:space="preserve"> No primary or foreign keys are necessary to analyze the data in this database.</w:t>
      </w:r>
      <w:r w:rsidR="00AC6AD6" w:rsidRPr="006E7848">
        <w:t xml:space="preserve"> Once </w:t>
      </w:r>
      <w:r w:rsidR="009D6DF8" w:rsidRPr="006E7848">
        <w:t xml:space="preserve">the flat files are </w:t>
      </w:r>
      <w:r w:rsidR="00AC6AD6" w:rsidRPr="006E7848">
        <w:t xml:space="preserve">imported, we will have three tables: </w:t>
      </w:r>
      <w:proofErr w:type="spellStart"/>
      <w:r w:rsidR="005D3ABE" w:rsidRPr="00A122BA">
        <w:rPr>
          <w:rFonts w:ascii="Consolas" w:hAnsi="Consolas" w:cs="Consolas"/>
          <w:color w:val="0A29D1"/>
          <w:sz w:val="19"/>
          <w:szCs w:val="19"/>
        </w:rPr>
        <w:t>MarvelCharacters</w:t>
      </w:r>
      <w:proofErr w:type="spellEnd"/>
      <w:r w:rsidR="00AC6AD6" w:rsidRPr="006E7848">
        <w:rPr>
          <w:rFonts w:cs="Consolas"/>
        </w:rPr>
        <w:t>,</w:t>
      </w:r>
      <w:r w:rsidR="00AC6AD6" w:rsidRPr="006E7848">
        <w:rPr>
          <w:rFonts w:ascii="Consolas" w:hAnsi="Consolas" w:cs="Consolas"/>
          <w:color w:val="B87EE2"/>
        </w:rPr>
        <w:t xml:space="preserve"> </w:t>
      </w:r>
      <w:proofErr w:type="spellStart"/>
      <w:r w:rsidR="005D3ABE" w:rsidRPr="00A122BA">
        <w:rPr>
          <w:rFonts w:ascii="Consolas" w:hAnsi="Consolas" w:cs="Consolas"/>
          <w:color w:val="0A29D1"/>
          <w:sz w:val="19"/>
          <w:szCs w:val="19"/>
        </w:rPr>
        <w:t>ComicNames</w:t>
      </w:r>
      <w:proofErr w:type="spellEnd"/>
      <w:r w:rsidR="005D3ABE" w:rsidRPr="006E7848">
        <w:rPr>
          <w:rFonts w:cs="Consolas"/>
        </w:rPr>
        <w:t xml:space="preserve">, and </w:t>
      </w:r>
      <w:proofErr w:type="spellStart"/>
      <w:r w:rsidR="005D3ABE" w:rsidRPr="00A122BA">
        <w:rPr>
          <w:rFonts w:ascii="Consolas" w:hAnsi="Consolas" w:cs="Consolas"/>
          <w:color w:val="0A29D1"/>
          <w:sz w:val="19"/>
          <w:szCs w:val="19"/>
        </w:rPr>
        <w:t>CharComicApps</w:t>
      </w:r>
      <w:proofErr w:type="spellEnd"/>
      <w:r w:rsidR="005D3ABE" w:rsidRPr="006E7848">
        <w:rPr>
          <w:rFonts w:cs="Consolas"/>
        </w:rPr>
        <w:t>.</w:t>
      </w:r>
    </w:p>
    <w:p w14:paraId="3A45FB5B" w14:textId="3E6E931B" w:rsidR="00D36FBF" w:rsidRDefault="00365A53" w:rsidP="00D36FBF">
      <w:pPr>
        <w:spacing w:before="240"/>
        <w:jc w:val="both"/>
      </w:pPr>
      <w:r w:rsidRPr="006E7848">
        <w:t>In addition to the flat files included with this document</w:t>
      </w:r>
      <w:r w:rsidR="004B325A" w:rsidRPr="006E7848">
        <w:t>, there</w:t>
      </w:r>
      <w:r w:rsidRPr="006E7848">
        <w:t xml:space="preserve"> are </w:t>
      </w:r>
      <w:r w:rsidR="009E4198" w:rsidRPr="006E7848">
        <w:t xml:space="preserve">some SQL script files </w:t>
      </w:r>
      <w:r w:rsidRPr="006E7848">
        <w:t>and .</w:t>
      </w:r>
      <w:proofErr w:type="spellStart"/>
      <w:r w:rsidRPr="006E7848">
        <w:t>mdf</w:t>
      </w:r>
      <w:proofErr w:type="spellEnd"/>
      <w:r w:rsidRPr="006E7848">
        <w:t>/.</w:t>
      </w:r>
      <w:proofErr w:type="spellStart"/>
      <w:r w:rsidRPr="006E7848">
        <w:t>ldf</w:t>
      </w:r>
      <w:proofErr w:type="spellEnd"/>
      <w:r w:rsidRPr="006E7848">
        <w:t xml:space="preserve"> files that can be used to load this database on another SQL server.</w:t>
      </w:r>
    </w:p>
    <w:p w14:paraId="4104A3CC" w14:textId="36EDD688" w:rsidR="005E4364" w:rsidRDefault="00280FB7" w:rsidP="005E4364">
      <w:pPr>
        <w:pStyle w:val="Heading1"/>
      </w:pPr>
      <w:bookmarkStart w:id="17" w:name="_Toc421789119"/>
      <w:r>
        <w:t>Accuracy Check</w:t>
      </w:r>
      <w:bookmarkEnd w:id="17"/>
    </w:p>
    <w:p w14:paraId="2520BC96" w14:textId="58EB91F8" w:rsidR="005E4364" w:rsidRPr="00A30D13" w:rsidRDefault="00335B66" w:rsidP="00EC21A9">
      <w:pPr>
        <w:spacing w:before="240"/>
        <w:jc w:val="both"/>
      </w:pPr>
      <w:r w:rsidRPr="00A30D13">
        <w:rPr>
          <w:noProof/>
          <w:lang w:eastAsia="en-US"/>
        </w:rPr>
        <w:drawing>
          <wp:anchor distT="0" distB="0" distL="114300" distR="114300" simplePos="0" relativeHeight="251693056" behindDoc="0" locked="0" layoutInCell="1" allowOverlap="1" wp14:anchorId="794C8947" wp14:editId="55F0CB59">
            <wp:simplePos x="0" y="0"/>
            <wp:positionH relativeFrom="margin">
              <wp:posOffset>2800350</wp:posOffset>
            </wp:positionH>
            <wp:positionV relativeFrom="paragraph">
              <wp:posOffset>502285</wp:posOffset>
            </wp:positionV>
            <wp:extent cx="4029075" cy="948690"/>
            <wp:effectExtent l="19050" t="19050" r="28575" b="2286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29075" cy="94869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3C1DEB" w:rsidRPr="00A30D13">
        <w:t xml:space="preserve">Before delving into the data using an analysis services project, we should quickly verify the data in the database actually works as expected. Included in the </w:t>
      </w:r>
      <w:proofErr w:type="spellStart"/>
      <w:r w:rsidR="00B66B58" w:rsidRPr="00A30D13">
        <w:rPr>
          <w:b/>
          <w:color w:val="234F77" w:themeColor="accent2" w:themeShade="80"/>
        </w:rPr>
        <w:t>MarvelAppearances.sql</w:t>
      </w:r>
      <w:proofErr w:type="spellEnd"/>
      <w:r w:rsidR="00B66B58" w:rsidRPr="00A30D13">
        <w:rPr>
          <w:color w:val="234F77" w:themeColor="accent2" w:themeShade="80"/>
        </w:rPr>
        <w:t xml:space="preserve"> </w:t>
      </w:r>
      <w:r w:rsidR="001C2B9F" w:rsidRPr="00A30D13">
        <w:t>file</w:t>
      </w:r>
      <w:r w:rsidR="00B66B58" w:rsidRPr="00A30D13">
        <w:t>, is the following script to display each comic, alongside a list of which characters and how many appeared in each comic book</w:t>
      </w:r>
      <w:r w:rsidR="009836F6" w:rsidRPr="00A30D13">
        <w:t xml:space="preserve">. If this script works, we can proceed </w:t>
      </w:r>
      <w:r w:rsidR="00795AC2">
        <w:t xml:space="preserve">towards creating </w:t>
      </w:r>
      <w:r w:rsidR="009836F6" w:rsidRPr="00A30D13">
        <w:t>the mining model:</w:t>
      </w:r>
      <w:r w:rsidR="004B451C" w:rsidRPr="00A30D13">
        <w:rPr>
          <w:noProof/>
          <w:lang w:eastAsia="en-US"/>
        </w:rPr>
        <w:t xml:space="preserve"> </w:t>
      </w:r>
    </w:p>
    <w:p w14:paraId="44565000" w14:textId="77777777" w:rsidR="00B46642" w:rsidRDefault="00B46642" w:rsidP="00B4664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--CREATE VIEW </w:t>
      </w:r>
      <w:proofErr w:type="spellStart"/>
      <w:r>
        <w:rPr>
          <w:rFonts w:ascii="Consolas" w:hAnsi="Consolas" w:cs="Consolas"/>
          <w:color w:val="008000"/>
          <w:sz w:val="19"/>
          <w:szCs w:val="19"/>
        </w:rPr>
        <w:t>CharacterAppearances</w:t>
      </w:r>
      <w:proofErr w:type="spellEnd"/>
      <w:r>
        <w:rPr>
          <w:rFonts w:ascii="Consolas" w:hAnsi="Consolas" w:cs="Consolas"/>
          <w:color w:val="008000"/>
          <w:sz w:val="19"/>
          <w:szCs w:val="19"/>
        </w:rPr>
        <w:t xml:space="preserve"> AS</w:t>
      </w:r>
    </w:p>
    <w:p w14:paraId="0CDAA511" w14:textId="77777777" w:rsidR="00AC6AD6" w:rsidRPr="00A122BA" w:rsidRDefault="00AC6AD6" w:rsidP="00AC6AD6">
      <w:pPr>
        <w:autoSpaceDE w:val="0"/>
        <w:autoSpaceDN w:val="0"/>
        <w:adjustRightInd w:val="0"/>
        <w:spacing w:after="0" w:line="240" w:lineRule="auto"/>
        <w:ind w:left="720"/>
        <w:rPr>
          <w:rFonts w:ascii="Consolas" w:hAnsi="Consolas" w:cs="Consolas"/>
          <w:b/>
          <w:bCs/>
          <w:color w:val="0CDFDD"/>
          <w:sz w:val="19"/>
          <w:szCs w:val="19"/>
        </w:rPr>
      </w:pPr>
      <w:proofErr w:type="gramStart"/>
      <w:r w:rsidRPr="00A122BA">
        <w:rPr>
          <w:rFonts w:ascii="Consolas" w:hAnsi="Consolas" w:cs="Consolas"/>
          <w:color w:val="7A71D0"/>
          <w:sz w:val="19"/>
          <w:szCs w:val="19"/>
        </w:rPr>
        <w:t>SELECT</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n</w:t>
      </w:r>
      <w:proofErr w:type="gramEnd"/>
      <w:r w:rsidRPr="00A122BA">
        <w:rPr>
          <w:rFonts w:ascii="Consolas" w:hAnsi="Consolas" w:cs="Consolas"/>
          <w:color w:val="808080"/>
          <w:sz w:val="19"/>
          <w:szCs w:val="19"/>
        </w:rPr>
        <w:t>.</w:t>
      </w:r>
      <w:r w:rsidRPr="00A122BA">
        <w:rPr>
          <w:rFonts w:ascii="Consolas" w:hAnsi="Consolas" w:cs="Consolas"/>
          <w:color w:val="0A29D1"/>
          <w:sz w:val="19"/>
          <w:szCs w:val="19"/>
        </w:rPr>
        <w:t>ComicID</w:t>
      </w:r>
      <w:proofErr w:type="spellEnd"/>
    </w:p>
    <w:p w14:paraId="3AFB3D2A" w14:textId="31F9A296" w:rsidR="00AC6AD6" w:rsidRPr="00A122BA" w:rsidRDefault="00997635" w:rsidP="00AC6AD6">
      <w:pPr>
        <w:autoSpaceDE w:val="0"/>
        <w:autoSpaceDN w:val="0"/>
        <w:adjustRightInd w:val="0"/>
        <w:spacing w:after="0" w:line="240" w:lineRule="auto"/>
        <w:ind w:left="720"/>
        <w:rPr>
          <w:rFonts w:ascii="Consolas" w:hAnsi="Consolas" w:cs="Consolas"/>
          <w:b/>
          <w:bCs/>
          <w:color w:val="0CDFDD"/>
          <w:sz w:val="19"/>
          <w:szCs w:val="19"/>
        </w:rPr>
      </w:pPr>
      <w:r w:rsidRPr="00A30D13">
        <w:rPr>
          <w:noProof/>
          <w:lang w:eastAsia="en-US"/>
        </w:rPr>
        <mc:AlternateContent>
          <mc:Choice Requires="wps">
            <w:drawing>
              <wp:anchor distT="0" distB="0" distL="114300" distR="114300" simplePos="0" relativeHeight="251695104" behindDoc="0" locked="0" layoutInCell="1" allowOverlap="1" wp14:anchorId="73ABA018" wp14:editId="14425A68">
                <wp:simplePos x="0" y="0"/>
                <wp:positionH relativeFrom="column">
                  <wp:posOffset>2800350</wp:posOffset>
                </wp:positionH>
                <wp:positionV relativeFrom="paragraph">
                  <wp:posOffset>87657</wp:posOffset>
                </wp:positionV>
                <wp:extent cx="4029075" cy="142875"/>
                <wp:effectExtent l="0" t="0" r="9525" b="9525"/>
                <wp:wrapSquare wrapText="bothSides"/>
                <wp:docPr id="23" name="Text Box 23"/>
                <wp:cNvGraphicFramePr/>
                <a:graphic xmlns:a="http://schemas.openxmlformats.org/drawingml/2006/main">
                  <a:graphicData uri="http://schemas.microsoft.com/office/word/2010/wordprocessingShape">
                    <wps:wsp>
                      <wps:cNvSpPr txBox="1"/>
                      <wps:spPr>
                        <a:xfrm>
                          <a:off x="0" y="0"/>
                          <a:ext cx="4029075" cy="142875"/>
                        </a:xfrm>
                        <a:prstGeom prst="rect">
                          <a:avLst/>
                        </a:prstGeom>
                        <a:solidFill>
                          <a:prstClr val="white"/>
                        </a:solidFill>
                        <a:ln>
                          <a:noFill/>
                        </a:ln>
                        <a:effectLst/>
                      </wps:spPr>
                      <wps:txbx>
                        <w:txbxContent>
                          <w:p w14:paraId="511E454B" w14:textId="1EB43702" w:rsidR="001E0D12" w:rsidRPr="003B2B50" w:rsidRDefault="001E0D12" w:rsidP="003B485E">
                            <w:pPr>
                              <w:pStyle w:val="Caption"/>
                              <w:jc w:val="center"/>
                              <w:rPr>
                                <w:noProof/>
                                <w:sz w:val="21"/>
                                <w:szCs w:val="21"/>
                              </w:rPr>
                            </w:pPr>
                            <w:r>
                              <w:t>Script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BA018" id="Text Box 23" o:spid="_x0000_s1034" type="#_x0000_t202" style="position:absolute;left:0;text-align:left;margin-left:220.5pt;margin-top:6.9pt;width:317.25pt;height:11.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" stroked="f">
                <v:textbox inset="0,0,0,0">
                  <w:txbxContent>
                    <w:p w14:paraId="511E454B" w14:textId="1EB43702" w:rsidR="001E0D12" w:rsidRPr="003B2B50" w:rsidRDefault="001E0D12" w:rsidP="003B485E">
                      <w:pPr>
                        <w:pStyle w:val="Caption"/>
                        <w:jc w:val="center"/>
                        <w:rPr>
                          <w:noProof/>
                          <w:sz w:val="21"/>
                          <w:szCs w:val="21"/>
                        </w:rPr>
                      </w:pPr>
                      <w:r>
                        <w:t>Script results</w:t>
                      </w:r>
                    </w:p>
                  </w:txbxContent>
                </v:textbox>
                <w10:wrap type="square"/>
              </v:shape>
            </w:pict>
          </mc:Fallback>
        </mc:AlternateContent>
      </w:r>
      <w:r w:rsidR="00036A4F">
        <w:rPr>
          <w:rFonts w:ascii="Consolas" w:hAnsi="Consolas" w:cs="Consolas"/>
          <w:b/>
          <w:bCs/>
          <w:color w:val="0CDFDD"/>
          <w:sz w:val="19"/>
          <w:szCs w:val="19"/>
        </w:rPr>
        <w:t xml:space="preserve">    </w:t>
      </w:r>
      <w:r w:rsidR="00AC6AD6" w:rsidRPr="00A122BA">
        <w:rPr>
          <w:rFonts w:ascii="Consolas" w:hAnsi="Consolas" w:cs="Consolas"/>
          <w:b/>
          <w:bCs/>
          <w:color w:val="0CDFDD"/>
          <w:sz w:val="19"/>
          <w:szCs w:val="19"/>
        </w:rPr>
        <w:t xml:space="preserve">  </w:t>
      </w:r>
      <w:r w:rsidR="00AC6AD6" w:rsidRPr="00A122BA">
        <w:rPr>
          <w:rFonts w:ascii="Consolas" w:hAnsi="Consolas" w:cs="Consolas"/>
          <w:color w:val="808080"/>
          <w:sz w:val="19"/>
          <w:szCs w:val="19"/>
        </w:rPr>
        <w:t>,</w:t>
      </w:r>
      <w:r w:rsidR="00AC6AD6" w:rsidRPr="00A122BA">
        <w:rPr>
          <w:rFonts w:ascii="Consolas" w:hAnsi="Consolas" w:cs="Consolas"/>
          <w:b/>
          <w:bCs/>
          <w:color w:val="0CDFDD"/>
          <w:sz w:val="19"/>
          <w:szCs w:val="19"/>
        </w:rPr>
        <w:t xml:space="preserve"> </w:t>
      </w:r>
      <w:proofErr w:type="spellStart"/>
      <w:r w:rsidR="00AC6AD6" w:rsidRPr="00A122BA">
        <w:rPr>
          <w:rFonts w:ascii="Consolas" w:hAnsi="Consolas" w:cs="Consolas"/>
          <w:color w:val="0A29D1"/>
          <w:sz w:val="19"/>
          <w:szCs w:val="19"/>
        </w:rPr>
        <w:t>n</w:t>
      </w:r>
      <w:r w:rsidR="00AC6AD6" w:rsidRPr="00A122BA">
        <w:rPr>
          <w:rFonts w:ascii="Consolas" w:hAnsi="Consolas" w:cs="Consolas"/>
          <w:color w:val="808080"/>
          <w:sz w:val="19"/>
          <w:szCs w:val="19"/>
        </w:rPr>
        <w:t>.</w:t>
      </w:r>
      <w:r w:rsidR="00AC6AD6" w:rsidRPr="00A122BA">
        <w:rPr>
          <w:rFonts w:ascii="Consolas" w:hAnsi="Consolas" w:cs="Consolas"/>
          <w:color w:val="0A29D1"/>
          <w:sz w:val="19"/>
          <w:szCs w:val="19"/>
        </w:rPr>
        <w:t>ComicName</w:t>
      </w:r>
      <w:proofErr w:type="spellEnd"/>
    </w:p>
    <w:p w14:paraId="536652BE" w14:textId="0E32126D" w:rsidR="00AC6AD6" w:rsidRPr="00A122BA" w:rsidRDefault="00AC6AD6" w:rsidP="00AC6AD6">
      <w:pPr>
        <w:autoSpaceDE w:val="0"/>
        <w:autoSpaceDN w:val="0"/>
        <w:adjustRightInd w:val="0"/>
        <w:spacing w:after="0" w:line="240" w:lineRule="auto"/>
        <w:ind w:left="720"/>
        <w:rPr>
          <w:rFonts w:ascii="Consolas" w:hAnsi="Consolas" w:cs="Consolas"/>
          <w:b/>
          <w:bCs/>
          <w:color w:val="0CDFDD"/>
          <w:sz w:val="19"/>
          <w:szCs w:val="19"/>
        </w:rPr>
      </w:pPr>
      <w:r w:rsidRPr="00A122BA">
        <w:rPr>
          <w:rFonts w:ascii="Consolas" w:hAnsi="Consolas" w:cs="Consolas"/>
          <w:b/>
          <w:bCs/>
          <w:color w:val="0CDFDD"/>
          <w:sz w:val="19"/>
          <w:szCs w:val="19"/>
        </w:rPr>
        <w:t xml:space="preserve">      </w:t>
      </w:r>
      <w:r w:rsidRPr="00A122BA">
        <w:rPr>
          <w:rFonts w:ascii="Consolas" w:hAnsi="Consolas" w:cs="Consolas"/>
          <w:color w:val="808080"/>
          <w:sz w:val="19"/>
          <w:szCs w:val="19"/>
        </w:rPr>
        <w:t>,</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c</w:t>
      </w:r>
      <w:r w:rsidRPr="00A122BA">
        <w:rPr>
          <w:rFonts w:ascii="Consolas" w:hAnsi="Consolas" w:cs="Consolas"/>
          <w:color w:val="808080"/>
          <w:sz w:val="19"/>
          <w:szCs w:val="19"/>
        </w:rPr>
        <w:t>.</w:t>
      </w:r>
      <w:r w:rsidRPr="00A122BA">
        <w:rPr>
          <w:rFonts w:ascii="Consolas" w:hAnsi="Consolas" w:cs="Consolas"/>
          <w:color w:val="0A29D1"/>
          <w:sz w:val="19"/>
          <w:szCs w:val="19"/>
        </w:rPr>
        <w:t>CharName</w:t>
      </w:r>
      <w:proofErr w:type="spellEnd"/>
    </w:p>
    <w:p w14:paraId="17811EBD" w14:textId="42B6549B" w:rsidR="00AC6AD6" w:rsidRPr="00A122BA" w:rsidRDefault="00036A4F" w:rsidP="00AC6AD6">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color w:val="808080"/>
          <w:sz w:val="19"/>
          <w:szCs w:val="19"/>
        </w:rPr>
        <w:t xml:space="preserve">      </w:t>
      </w:r>
      <w:r w:rsidR="00AC6AD6" w:rsidRPr="00A122BA">
        <w:rPr>
          <w:rFonts w:ascii="Consolas" w:hAnsi="Consolas" w:cs="Consolas"/>
          <w:color w:val="808080"/>
          <w:sz w:val="19"/>
          <w:szCs w:val="19"/>
        </w:rPr>
        <w:t>,</w:t>
      </w:r>
      <w:r w:rsidR="00AC6AD6" w:rsidRPr="00A122BA">
        <w:rPr>
          <w:rFonts w:ascii="Consolas" w:hAnsi="Consolas" w:cs="Consolas"/>
          <w:b/>
          <w:bCs/>
          <w:color w:val="0CDFDD"/>
          <w:sz w:val="19"/>
          <w:szCs w:val="19"/>
        </w:rPr>
        <w:t xml:space="preserve"> </w:t>
      </w:r>
      <w:proofErr w:type="spellStart"/>
      <w:r w:rsidR="00AC6AD6" w:rsidRPr="00A122BA">
        <w:rPr>
          <w:rFonts w:ascii="Consolas" w:hAnsi="Consolas" w:cs="Consolas"/>
          <w:color w:val="0A29D1"/>
          <w:sz w:val="19"/>
          <w:szCs w:val="19"/>
        </w:rPr>
        <w:t>c</w:t>
      </w:r>
      <w:r w:rsidR="00AC6AD6" w:rsidRPr="00A122BA">
        <w:rPr>
          <w:rFonts w:ascii="Consolas" w:hAnsi="Consolas" w:cs="Consolas"/>
          <w:color w:val="808080"/>
          <w:sz w:val="19"/>
          <w:szCs w:val="19"/>
        </w:rPr>
        <w:t>.</w:t>
      </w:r>
      <w:r w:rsidR="00AC6AD6" w:rsidRPr="00A122BA">
        <w:rPr>
          <w:rFonts w:ascii="Consolas" w:hAnsi="Consolas" w:cs="Consolas"/>
          <w:color w:val="0A29D1"/>
          <w:sz w:val="19"/>
          <w:szCs w:val="19"/>
        </w:rPr>
        <w:t>CharID</w:t>
      </w:r>
      <w:proofErr w:type="spellEnd"/>
    </w:p>
    <w:p w14:paraId="4F84F8B9" w14:textId="0EF887F2" w:rsidR="00AC6AD6" w:rsidRPr="00A122BA" w:rsidRDefault="00036A4F" w:rsidP="00AC6AD6">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b/>
          <w:bCs/>
          <w:color w:val="0CDFDD"/>
          <w:sz w:val="19"/>
          <w:szCs w:val="19"/>
        </w:rPr>
        <w:t xml:space="preserve">      </w:t>
      </w:r>
      <w:r w:rsidR="00AC6AD6" w:rsidRPr="00A122BA">
        <w:rPr>
          <w:rFonts w:ascii="Consolas" w:hAnsi="Consolas" w:cs="Consolas"/>
          <w:color w:val="808080"/>
          <w:sz w:val="19"/>
          <w:szCs w:val="19"/>
        </w:rPr>
        <w:t>,</w:t>
      </w:r>
      <w:r w:rsidR="00AC6AD6" w:rsidRPr="00A122BA">
        <w:rPr>
          <w:rFonts w:ascii="Consolas" w:hAnsi="Consolas" w:cs="Consolas"/>
          <w:b/>
          <w:bCs/>
          <w:color w:val="0CDFDD"/>
          <w:sz w:val="19"/>
          <w:szCs w:val="19"/>
        </w:rPr>
        <w:t xml:space="preserve"> </w:t>
      </w:r>
      <w:r w:rsidR="00AC6AD6" w:rsidRPr="00A122BA">
        <w:rPr>
          <w:rFonts w:ascii="Consolas" w:hAnsi="Consolas" w:cs="Consolas"/>
          <w:color w:val="FF00FF"/>
          <w:sz w:val="19"/>
          <w:szCs w:val="19"/>
        </w:rPr>
        <w:t>ROW_</w:t>
      </w:r>
      <w:proofErr w:type="gramStart"/>
      <w:r w:rsidR="00AC6AD6" w:rsidRPr="00A122BA">
        <w:rPr>
          <w:rFonts w:ascii="Consolas" w:hAnsi="Consolas" w:cs="Consolas"/>
          <w:color w:val="FF00FF"/>
          <w:sz w:val="19"/>
          <w:szCs w:val="19"/>
        </w:rPr>
        <w:t>NUMBER</w:t>
      </w:r>
      <w:r w:rsidR="00AC6AD6" w:rsidRPr="00A122BA">
        <w:rPr>
          <w:rFonts w:ascii="Consolas" w:hAnsi="Consolas" w:cs="Consolas"/>
          <w:color w:val="808080"/>
          <w:sz w:val="19"/>
          <w:szCs w:val="19"/>
        </w:rPr>
        <w:t>(</w:t>
      </w:r>
      <w:proofErr w:type="gramEnd"/>
      <w:r w:rsidR="00AC6AD6" w:rsidRPr="00A122BA">
        <w:rPr>
          <w:rFonts w:ascii="Consolas" w:hAnsi="Consolas" w:cs="Consolas"/>
          <w:color w:val="808080"/>
          <w:sz w:val="19"/>
          <w:szCs w:val="19"/>
        </w:rPr>
        <w:t>)</w:t>
      </w:r>
      <w:r w:rsidR="00AC6AD6" w:rsidRPr="00A122BA">
        <w:rPr>
          <w:rFonts w:ascii="Consolas" w:hAnsi="Consolas" w:cs="Consolas"/>
          <w:b/>
          <w:bCs/>
          <w:color w:val="0CDFDD"/>
          <w:sz w:val="19"/>
          <w:szCs w:val="19"/>
        </w:rPr>
        <w:t xml:space="preserve"> </w:t>
      </w:r>
      <w:r w:rsidR="00AC6AD6" w:rsidRPr="00A122BA">
        <w:rPr>
          <w:rFonts w:ascii="Consolas" w:hAnsi="Consolas" w:cs="Consolas"/>
          <w:color w:val="7A71D0"/>
          <w:sz w:val="19"/>
          <w:szCs w:val="19"/>
        </w:rPr>
        <w:t xml:space="preserve">OVER </w:t>
      </w:r>
      <w:r w:rsidR="00AC6AD6" w:rsidRPr="00A122BA">
        <w:rPr>
          <w:rFonts w:ascii="Consolas" w:hAnsi="Consolas" w:cs="Consolas"/>
          <w:color w:val="808080"/>
          <w:sz w:val="19"/>
          <w:szCs w:val="19"/>
        </w:rPr>
        <w:t>(</w:t>
      </w:r>
      <w:r w:rsidR="00AC6AD6" w:rsidRPr="00A122BA">
        <w:rPr>
          <w:rFonts w:ascii="Consolas" w:hAnsi="Consolas" w:cs="Consolas"/>
          <w:color w:val="7A71D0"/>
          <w:sz w:val="19"/>
          <w:szCs w:val="19"/>
        </w:rPr>
        <w:t>PARTITION</w:t>
      </w:r>
      <w:r w:rsidR="00AC6AD6" w:rsidRPr="00A122BA">
        <w:rPr>
          <w:rFonts w:ascii="Consolas" w:hAnsi="Consolas" w:cs="Consolas"/>
          <w:b/>
          <w:bCs/>
          <w:color w:val="0CDFDD"/>
          <w:sz w:val="19"/>
          <w:szCs w:val="19"/>
        </w:rPr>
        <w:t xml:space="preserve"> </w:t>
      </w:r>
      <w:r w:rsidR="00AC6AD6" w:rsidRPr="00A122BA">
        <w:rPr>
          <w:rFonts w:ascii="Consolas" w:hAnsi="Consolas" w:cs="Consolas"/>
          <w:color w:val="7A71D0"/>
          <w:sz w:val="19"/>
          <w:szCs w:val="19"/>
        </w:rPr>
        <w:t>BY</w:t>
      </w:r>
      <w:r w:rsidR="00AC6AD6" w:rsidRPr="00A122BA">
        <w:rPr>
          <w:rFonts w:ascii="Consolas" w:hAnsi="Consolas" w:cs="Consolas"/>
          <w:b/>
          <w:bCs/>
          <w:color w:val="0CDFDD"/>
          <w:sz w:val="19"/>
          <w:szCs w:val="19"/>
        </w:rPr>
        <w:t xml:space="preserve"> </w:t>
      </w:r>
      <w:proofErr w:type="spellStart"/>
      <w:r w:rsidR="00AC6AD6" w:rsidRPr="00A122BA">
        <w:rPr>
          <w:rFonts w:ascii="Consolas" w:hAnsi="Consolas" w:cs="Consolas"/>
          <w:color w:val="0A29D1"/>
          <w:sz w:val="19"/>
          <w:szCs w:val="19"/>
        </w:rPr>
        <w:t>n</w:t>
      </w:r>
      <w:r w:rsidR="00AC6AD6" w:rsidRPr="00A122BA">
        <w:rPr>
          <w:rFonts w:ascii="Consolas" w:hAnsi="Consolas" w:cs="Consolas"/>
          <w:color w:val="808080"/>
          <w:sz w:val="19"/>
          <w:szCs w:val="19"/>
        </w:rPr>
        <w:t>.</w:t>
      </w:r>
      <w:r w:rsidR="00AC6AD6" w:rsidRPr="00A122BA">
        <w:rPr>
          <w:rFonts w:ascii="Consolas" w:hAnsi="Consolas" w:cs="Consolas"/>
          <w:color w:val="0A29D1"/>
          <w:sz w:val="19"/>
          <w:szCs w:val="19"/>
        </w:rPr>
        <w:t>ComicName</w:t>
      </w:r>
      <w:proofErr w:type="spellEnd"/>
      <w:r w:rsidR="00AC6AD6" w:rsidRPr="00A122BA">
        <w:rPr>
          <w:rFonts w:ascii="Consolas" w:hAnsi="Consolas" w:cs="Consolas"/>
          <w:b/>
          <w:bCs/>
          <w:color w:val="0CDFDD"/>
          <w:sz w:val="19"/>
          <w:szCs w:val="19"/>
        </w:rPr>
        <w:t xml:space="preserve"> </w:t>
      </w:r>
      <w:r w:rsidR="00AC6AD6" w:rsidRPr="00A122BA">
        <w:rPr>
          <w:rFonts w:ascii="Consolas" w:hAnsi="Consolas" w:cs="Consolas"/>
          <w:color w:val="7A71D0"/>
          <w:sz w:val="19"/>
          <w:szCs w:val="19"/>
        </w:rPr>
        <w:t>ORDER</w:t>
      </w:r>
      <w:r w:rsidR="00AC6AD6" w:rsidRPr="00A122BA">
        <w:rPr>
          <w:rFonts w:ascii="Consolas" w:hAnsi="Consolas" w:cs="Consolas"/>
          <w:b/>
          <w:bCs/>
          <w:color w:val="0CDFDD"/>
          <w:sz w:val="19"/>
          <w:szCs w:val="19"/>
        </w:rPr>
        <w:t xml:space="preserve"> </w:t>
      </w:r>
      <w:r w:rsidR="00AC6AD6" w:rsidRPr="00A122BA">
        <w:rPr>
          <w:rFonts w:ascii="Consolas" w:hAnsi="Consolas" w:cs="Consolas"/>
          <w:color w:val="7A71D0"/>
          <w:sz w:val="19"/>
          <w:szCs w:val="19"/>
        </w:rPr>
        <w:t>BY</w:t>
      </w:r>
      <w:r w:rsidR="00AC6AD6" w:rsidRPr="00A122BA">
        <w:rPr>
          <w:rFonts w:ascii="Consolas" w:hAnsi="Consolas" w:cs="Consolas"/>
          <w:b/>
          <w:bCs/>
          <w:color w:val="0CDFDD"/>
          <w:sz w:val="19"/>
          <w:szCs w:val="19"/>
        </w:rPr>
        <w:t xml:space="preserve"> </w:t>
      </w:r>
      <w:proofErr w:type="spellStart"/>
      <w:r w:rsidR="00AC6AD6" w:rsidRPr="00A122BA">
        <w:rPr>
          <w:rFonts w:ascii="Consolas" w:hAnsi="Consolas" w:cs="Consolas"/>
          <w:color w:val="0A29D1"/>
          <w:sz w:val="19"/>
          <w:szCs w:val="19"/>
        </w:rPr>
        <w:t>n</w:t>
      </w:r>
      <w:r w:rsidR="00AC6AD6" w:rsidRPr="00A122BA">
        <w:rPr>
          <w:rFonts w:ascii="Consolas" w:hAnsi="Consolas" w:cs="Consolas"/>
          <w:color w:val="808080"/>
          <w:sz w:val="19"/>
          <w:szCs w:val="19"/>
        </w:rPr>
        <w:t>.</w:t>
      </w:r>
      <w:r w:rsidR="00AC6AD6" w:rsidRPr="00A122BA">
        <w:rPr>
          <w:rFonts w:ascii="Consolas" w:hAnsi="Consolas" w:cs="Consolas"/>
          <w:color w:val="0A29D1"/>
          <w:sz w:val="19"/>
          <w:szCs w:val="19"/>
        </w:rPr>
        <w:t>ComicName</w:t>
      </w:r>
      <w:proofErr w:type="spellEnd"/>
      <w:r w:rsidR="00AC6AD6" w:rsidRPr="00A122BA">
        <w:rPr>
          <w:rFonts w:ascii="Consolas" w:hAnsi="Consolas" w:cs="Consolas"/>
          <w:color w:val="808080"/>
          <w:sz w:val="19"/>
          <w:szCs w:val="19"/>
        </w:rPr>
        <w:t>)</w:t>
      </w:r>
      <w:r w:rsidR="00AC6AD6" w:rsidRPr="00A122BA">
        <w:rPr>
          <w:rFonts w:ascii="Consolas" w:hAnsi="Consolas" w:cs="Consolas"/>
          <w:b/>
          <w:bCs/>
          <w:color w:val="0CDFDD"/>
          <w:sz w:val="19"/>
          <w:szCs w:val="19"/>
        </w:rPr>
        <w:t xml:space="preserve"> </w:t>
      </w:r>
      <w:r w:rsidR="00AC6AD6" w:rsidRPr="00A122BA">
        <w:rPr>
          <w:rFonts w:ascii="Consolas" w:hAnsi="Consolas" w:cs="Consolas"/>
          <w:color w:val="7A71D0"/>
          <w:sz w:val="19"/>
          <w:szCs w:val="19"/>
        </w:rPr>
        <w:t>AS</w:t>
      </w:r>
      <w:r w:rsidR="00AC6AD6" w:rsidRPr="00A122BA">
        <w:rPr>
          <w:rFonts w:ascii="Consolas" w:hAnsi="Consolas" w:cs="Consolas"/>
          <w:b/>
          <w:bCs/>
          <w:color w:val="0CDFDD"/>
          <w:sz w:val="19"/>
          <w:szCs w:val="19"/>
        </w:rPr>
        <w:t xml:space="preserve"> </w:t>
      </w:r>
      <w:proofErr w:type="spellStart"/>
      <w:r w:rsidR="00AC6AD6" w:rsidRPr="00A122BA">
        <w:rPr>
          <w:rFonts w:ascii="Consolas" w:hAnsi="Consolas" w:cs="Consolas"/>
          <w:color w:val="0A29D1"/>
          <w:sz w:val="19"/>
          <w:szCs w:val="19"/>
        </w:rPr>
        <w:t>ComicCharNumber</w:t>
      </w:r>
      <w:proofErr w:type="spellEnd"/>
    </w:p>
    <w:p w14:paraId="3B46B6A9" w14:textId="77777777" w:rsidR="00AC6AD6" w:rsidRPr="00A122BA" w:rsidRDefault="00AC6AD6" w:rsidP="00AC6AD6">
      <w:pPr>
        <w:autoSpaceDE w:val="0"/>
        <w:autoSpaceDN w:val="0"/>
        <w:adjustRightInd w:val="0"/>
        <w:spacing w:after="0" w:line="240" w:lineRule="auto"/>
        <w:ind w:left="720"/>
        <w:rPr>
          <w:rFonts w:ascii="Consolas" w:hAnsi="Consolas" w:cs="Consolas"/>
          <w:b/>
          <w:bCs/>
          <w:color w:val="0CDFDD"/>
          <w:sz w:val="19"/>
          <w:szCs w:val="19"/>
        </w:rPr>
      </w:pPr>
      <w:r w:rsidRPr="00A122BA">
        <w:rPr>
          <w:rFonts w:ascii="Consolas" w:hAnsi="Consolas" w:cs="Consolas"/>
          <w:color w:val="7A71D0"/>
          <w:sz w:val="19"/>
          <w:szCs w:val="19"/>
        </w:rPr>
        <w:t>FROM</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CharComicApps</w:t>
      </w:r>
      <w:proofErr w:type="spellEnd"/>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AS</w:t>
      </w:r>
      <w:r w:rsidRPr="00A122BA">
        <w:rPr>
          <w:rFonts w:ascii="Consolas" w:hAnsi="Consolas" w:cs="Consolas"/>
          <w:b/>
          <w:bCs/>
          <w:color w:val="0CDFDD"/>
          <w:sz w:val="19"/>
          <w:szCs w:val="19"/>
        </w:rPr>
        <w:t xml:space="preserve"> </w:t>
      </w:r>
      <w:r w:rsidRPr="00A122BA">
        <w:rPr>
          <w:rFonts w:ascii="Consolas" w:hAnsi="Consolas" w:cs="Consolas"/>
          <w:color w:val="0A29D1"/>
          <w:sz w:val="19"/>
          <w:szCs w:val="19"/>
        </w:rPr>
        <w:t>a</w:t>
      </w:r>
    </w:p>
    <w:p w14:paraId="22DA48FD" w14:textId="77777777" w:rsidR="00AC6AD6" w:rsidRPr="00A122BA" w:rsidRDefault="00AC6AD6" w:rsidP="00AC6AD6">
      <w:pPr>
        <w:autoSpaceDE w:val="0"/>
        <w:autoSpaceDN w:val="0"/>
        <w:adjustRightInd w:val="0"/>
        <w:spacing w:after="0" w:line="240" w:lineRule="auto"/>
        <w:ind w:left="720"/>
        <w:rPr>
          <w:rFonts w:ascii="Consolas" w:hAnsi="Consolas" w:cs="Consolas"/>
          <w:b/>
          <w:bCs/>
          <w:color w:val="0CDFDD"/>
          <w:sz w:val="19"/>
          <w:szCs w:val="19"/>
        </w:rPr>
      </w:pPr>
      <w:r w:rsidRPr="00A122BA">
        <w:rPr>
          <w:rFonts w:ascii="Consolas" w:hAnsi="Consolas" w:cs="Consolas"/>
          <w:b/>
          <w:bCs/>
          <w:color w:val="0CDFDD"/>
          <w:sz w:val="19"/>
          <w:szCs w:val="19"/>
        </w:rPr>
        <w:tab/>
      </w:r>
      <w:r w:rsidRPr="00A122BA">
        <w:rPr>
          <w:rFonts w:ascii="Consolas" w:hAnsi="Consolas" w:cs="Consolas"/>
          <w:color w:val="808080"/>
          <w:sz w:val="19"/>
          <w:szCs w:val="19"/>
        </w:rPr>
        <w:t>JOIN</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MarvelCharacters</w:t>
      </w:r>
      <w:proofErr w:type="spellEnd"/>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AS</w:t>
      </w:r>
      <w:r w:rsidRPr="00A122BA">
        <w:rPr>
          <w:rFonts w:ascii="Consolas" w:hAnsi="Consolas" w:cs="Consolas"/>
          <w:b/>
          <w:bCs/>
          <w:color w:val="0CDFDD"/>
          <w:sz w:val="19"/>
          <w:szCs w:val="19"/>
        </w:rPr>
        <w:t xml:space="preserve"> </w:t>
      </w:r>
      <w:r w:rsidRPr="00A122BA">
        <w:rPr>
          <w:rFonts w:ascii="Consolas" w:hAnsi="Consolas" w:cs="Consolas"/>
          <w:color w:val="0A29D1"/>
          <w:sz w:val="19"/>
          <w:szCs w:val="19"/>
        </w:rPr>
        <w:t>c</w:t>
      </w:r>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ON</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a</w:t>
      </w:r>
      <w:r w:rsidRPr="00A122BA">
        <w:rPr>
          <w:rFonts w:ascii="Consolas" w:hAnsi="Consolas" w:cs="Consolas"/>
          <w:color w:val="808080"/>
          <w:sz w:val="19"/>
          <w:szCs w:val="19"/>
        </w:rPr>
        <w:t>.</w:t>
      </w:r>
      <w:r w:rsidRPr="00A122BA">
        <w:rPr>
          <w:rFonts w:ascii="Consolas" w:hAnsi="Consolas" w:cs="Consolas"/>
          <w:color w:val="0A29D1"/>
          <w:sz w:val="19"/>
          <w:szCs w:val="19"/>
        </w:rPr>
        <w:t>CharID</w:t>
      </w:r>
      <w:proofErr w:type="spellEnd"/>
      <w:r w:rsidRPr="00A122BA">
        <w:rPr>
          <w:rFonts w:ascii="Consolas" w:hAnsi="Consolas" w:cs="Consolas"/>
          <w:b/>
          <w:bCs/>
          <w:color w:val="0CDFDD"/>
          <w:sz w:val="19"/>
          <w:szCs w:val="19"/>
        </w:rPr>
        <w:t xml:space="preserve"> </w:t>
      </w:r>
      <w:r w:rsidRPr="00A122BA">
        <w:rPr>
          <w:rFonts w:ascii="Consolas" w:hAnsi="Consolas" w:cs="Consolas"/>
          <w:color w:val="808080"/>
          <w:sz w:val="19"/>
          <w:szCs w:val="19"/>
        </w:rPr>
        <w:t>=</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c</w:t>
      </w:r>
      <w:r w:rsidRPr="00A122BA">
        <w:rPr>
          <w:rFonts w:ascii="Consolas" w:hAnsi="Consolas" w:cs="Consolas"/>
          <w:color w:val="808080"/>
          <w:sz w:val="19"/>
          <w:szCs w:val="19"/>
        </w:rPr>
        <w:t>.</w:t>
      </w:r>
      <w:r w:rsidRPr="00A122BA">
        <w:rPr>
          <w:rFonts w:ascii="Consolas" w:hAnsi="Consolas" w:cs="Consolas"/>
          <w:color w:val="0A29D1"/>
          <w:sz w:val="19"/>
          <w:szCs w:val="19"/>
        </w:rPr>
        <w:t>CharID</w:t>
      </w:r>
      <w:proofErr w:type="spellEnd"/>
    </w:p>
    <w:p w14:paraId="2B2ED25A" w14:textId="77777777" w:rsidR="00AC6AD6" w:rsidRPr="00A122BA" w:rsidRDefault="00AC6AD6" w:rsidP="00AC6AD6">
      <w:pPr>
        <w:autoSpaceDE w:val="0"/>
        <w:autoSpaceDN w:val="0"/>
        <w:adjustRightInd w:val="0"/>
        <w:spacing w:after="0" w:line="240" w:lineRule="auto"/>
        <w:ind w:left="720"/>
        <w:rPr>
          <w:rFonts w:ascii="Consolas" w:hAnsi="Consolas" w:cs="Consolas"/>
          <w:b/>
          <w:bCs/>
          <w:color w:val="0CDFDD"/>
          <w:sz w:val="19"/>
          <w:szCs w:val="19"/>
        </w:rPr>
      </w:pPr>
      <w:r w:rsidRPr="00A122BA">
        <w:rPr>
          <w:rFonts w:ascii="Consolas" w:hAnsi="Consolas" w:cs="Consolas"/>
          <w:b/>
          <w:bCs/>
          <w:color w:val="0CDFDD"/>
          <w:sz w:val="19"/>
          <w:szCs w:val="19"/>
        </w:rPr>
        <w:tab/>
      </w:r>
      <w:r w:rsidRPr="00A122BA">
        <w:rPr>
          <w:rFonts w:ascii="Consolas" w:hAnsi="Consolas" w:cs="Consolas"/>
          <w:color w:val="808080"/>
          <w:sz w:val="19"/>
          <w:szCs w:val="19"/>
        </w:rPr>
        <w:t>JOIN</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ComicNames</w:t>
      </w:r>
      <w:proofErr w:type="spellEnd"/>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AS</w:t>
      </w:r>
      <w:r w:rsidRPr="00A122BA">
        <w:rPr>
          <w:rFonts w:ascii="Consolas" w:hAnsi="Consolas" w:cs="Consolas"/>
          <w:b/>
          <w:bCs/>
          <w:color w:val="0CDFDD"/>
          <w:sz w:val="19"/>
          <w:szCs w:val="19"/>
        </w:rPr>
        <w:t xml:space="preserve"> </w:t>
      </w:r>
      <w:r w:rsidRPr="00A122BA">
        <w:rPr>
          <w:rFonts w:ascii="Consolas" w:hAnsi="Consolas" w:cs="Consolas"/>
          <w:color w:val="0A29D1"/>
          <w:sz w:val="19"/>
          <w:szCs w:val="19"/>
        </w:rPr>
        <w:t>n</w:t>
      </w:r>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ON</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a</w:t>
      </w:r>
      <w:r w:rsidRPr="00A122BA">
        <w:rPr>
          <w:rFonts w:ascii="Consolas" w:hAnsi="Consolas" w:cs="Consolas"/>
          <w:color w:val="808080"/>
          <w:sz w:val="19"/>
          <w:szCs w:val="19"/>
        </w:rPr>
        <w:t>.</w:t>
      </w:r>
      <w:r w:rsidRPr="00A122BA">
        <w:rPr>
          <w:rFonts w:ascii="Consolas" w:hAnsi="Consolas" w:cs="Consolas"/>
          <w:color w:val="0A29D1"/>
          <w:sz w:val="19"/>
          <w:szCs w:val="19"/>
        </w:rPr>
        <w:t>ComicID</w:t>
      </w:r>
      <w:proofErr w:type="spellEnd"/>
      <w:r w:rsidRPr="00A122BA">
        <w:rPr>
          <w:rFonts w:ascii="Consolas" w:hAnsi="Consolas" w:cs="Consolas"/>
          <w:b/>
          <w:bCs/>
          <w:color w:val="0CDFDD"/>
          <w:sz w:val="19"/>
          <w:szCs w:val="19"/>
        </w:rPr>
        <w:t xml:space="preserve"> </w:t>
      </w:r>
      <w:r w:rsidRPr="00A122BA">
        <w:rPr>
          <w:rFonts w:ascii="Consolas" w:hAnsi="Consolas" w:cs="Consolas"/>
          <w:color w:val="808080"/>
          <w:sz w:val="19"/>
          <w:szCs w:val="19"/>
        </w:rPr>
        <w:t>=</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n</w:t>
      </w:r>
      <w:r w:rsidRPr="00A122BA">
        <w:rPr>
          <w:rFonts w:ascii="Consolas" w:hAnsi="Consolas" w:cs="Consolas"/>
          <w:color w:val="808080"/>
          <w:sz w:val="19"/>
          <w:szCs w:val="19"/>
        </w:rPr>
        <w:t>.</w:t>
      </w:r>
      <w:r w:rsidRPr="00A122BA">
        <w:rPr>
          <w:rFonts w:ascii="Consolas" w:hAnsi="Consolas" w:cs="Consolas"/>
          <w:color w:val="0A29D1"/>
          <w:sz w:val="19"/>
          <w:szCs w:val="19"/>
        </w:rPr>
        <w:t>ComicID</w:t>
      </w:r>
      <w:proofErr w:type="spellEnd"/>
    </w:p>
    <w:p w14:paraId="3E488244" w14:textId="77777777" w:rsidR="00AC6AD6" w:rsidRPr="00A122BA" w:rsidRDefault="00AC6AD6" w:rsidP="00AC6AD6">
      <w:pPr>
        <w:autoSpaceDE w:val="0"/>
        <w:autoSpaceDN w:val="0"/>
        <w:adjustRightInd w:val="0"/>
        <w:spacing w:after="0" w:line="240" w:lineRule="auto"/>
        <w:ind w:left="720"/>
        <w:rPr>
          <w:rFonts w:ascii="Consolas" w:hAnsi="Consolas" w:cs="Consolas"/>
          <w:color w:val="808080"/>
          <w:sz w:val="19"/>
          <w:szCs w:val="19"/>
        </w:rPr>
      </w:pPr>
      <w:r w:rsidRPr="00A122BA">
        <w:rPr>
          <w:rFonts w:ascii="Consolas" w:hAnsi="Consolas" w:cs="Consolas"/>
          <w:color w:val="7A71D0"/>
          <w:sz w:val="19"/>
          <w:szCs w:val="19"/>
        </w:rPr>
        <w:t>ORDER</w:t>
      </w:r>
      <w:r w:rsidRPr="00A122BA">
        <w:rPr>
          <w:rFonts w:ascii="Consolas" w:hAnsi="Consolas" w:cs="Consolas"/>
          <w:b/>
          <w:bCs/>
          <w:color w:val="0CDFDD"/>
          <w:sz w:val="19"/>
          <w:szCs w:val="19"/>
        </w:rPr>
        <w:t xml:space="preserve"> </w:t>
      </w:r>
      <w:r w:rsidRPr="00A122BA">
        <w:rPr>
          <w:rFonts w:ascii="Consolas" w:hAnsi="Consolas" w:cs="Consolas"/>
          <w:color w:val="7A71D0"/>
          <w:sz w:val="19"/>
          <w:szCs w:val="19"/>
        </w:rPr>
        <w:t>BY</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n</w:t>
      </w:r>
      <w:r w:rsidRPr="00A122BA">
        <w:rPr>
          <w:rFonts w:ascii="Consolas" w:hAnsi="Consolas" w:cs="Consolas"/>
          <w:color w:val="808080"/>
          <w:sz w:val="19"/>
          <w:szCs w:val="19"/>
        </w:rPr>
        <w:t>.</w:t>
      </w:r>
      <w:r w:rsidRPr="00A122BA">
        <w:rPr>
          <w:rFonts w:ascii="Consolas" w:hAnsi="Consolas" w:cs="Consolas"/>
          <w:color w:val="0A29D1"/>
          <w:sz w:val="19"/>
          <w:szCs w:val="19"/>
        </w:rPr>
        <w:t>ComicID</w:t>
      </w:r>
      <w:proofErr w:type="spellEnd"/>
      <w:r w:rsidRPr="00A122BA">
        <w:rPr>
          <w:rFonts w:ascii="Consolas" w:hAnsi="Consolas" w:cs="Consolas"/>
          <w:color w:val="808080"/>
          <w:sz w:val="19"/>
          <w:szCs w:val="19"/>
        </w:rPr>
        <w:t>,</w:t>
      </w:r>
      <w:r w:rsidRPr="00A122BA">
        <w:rPr>
          <w:rFonts w:ascii="Consolas" w:hAnsi="Consolas" w:cs="Consolas"/>
          <w:b/>
          <w:bCs/>
          <w:color w:val="0CDFDD"/>
          <w:sz w:val="19"/>
          <w:szCs w:val="19"/>
        </w:rPr>
        <w:t xml:space="preserve"> </w:t>
      </w:r>
      <w:proofErr w:type="spellStart"/>
      <w:r w:rsidRPr="00A122BA">
        <w:rPr>
          <w:rFonts w:ascii="Consolas" w:hAnsi="Consolas" w:cs="Consolas"/>
          <w:color w:val="0A29D1"/>
          <w:sz w:val="19"/>
          <w:szCs w:val="19"/>
        </w:rPr>
        <w:t>ComicCharNumber</w:t>
      </w:r>
      <w:proofErr w:type="spellEnd"/>
      <w:r w:rsidRPr="00A122BA">
        <w:rPr>
          <w:rFonts w:ascii="Consolas" w:hAnsi="Consolas" w:cs="Consolas"/>
          <w:color w:val="808080"/>
          <w:sz w:val="19"/>
          <w:szCs w:val="19"/>
        </w:rPr>
        <w:t>;</w:t>
      </w:r>
    </w:p>
    <w:p w14:paraId="5C246C89" w14:textId="7EBA2DAF" w:rsidR="00CC7DD0" w:rsidRDefault="00AC6AD6" w:rsidP="00AC6AD6">
      <w:pPr>
        <w:pStyle w:val="Heading1"/>
      </w:pPr>
      <w:r>
        <w:t xml:space="preserve"> </w:t>
      </w:r>
      <w:bookmarkStart w:id="18" w:name="_Toc421789120"/>
      <w:r w:rsidR="00CA0976">
        <w:t>Creating Views for Analysis</w:t>
      </w:r>
      <w:bookmarkEnd w:id="18"/>
    </w:p>
    <w:p w14:paraId="577BE325" w14:textId="190A3DB9" w:rsidR="00CA0976" w:rsidRPr="00A122BA" w:rsidRDefault="00102649" w:rsidP="00D349DC">
      <w:pPr>
        <w:spacing w:before="240"/>
        <w:jc w:val="both"/>
      </w:pPr>
      <w:r w:rsidRPr="00A122BA">
        <w:t>Using the above script from</w:t>
      </w:r>
      <w:r w:rsidR="002C0725" w:rsidRPr="00A122BA">
        <w:t xml:space="preserve"> </w:t>
      </w:r>
      <w:proofErr w:type="spellStart"/>
      <w:r w:rsidR="002C0725" w:rsidRPr="00A122BA">
        <w:rPr>
          <w:b/>
          <w:color w:val="234F77" w:themeColor="accent2" w:themeShade="80"/>
        </w:rPr>
        <w:t>MarvelAppearances.sql</w:t>
      </w:r>
      <w:proofErr w:type="spellEnd"/>
      <w:r w:rsidRPr="00A122BA">
        <w:t xml:space="preserve"> as a foundation, we’ll create two views in our </w:t>
      </w:r>
      <w:proofErr w:type="spellStart"/>
      <w:r w:rsidR="00795AC2" w:rsidRPr="00A122BA">
        <w:rPr>
          <w:rFonts w:ascii="Consolas" w:hAnsi="Consolas" w:cs="Consolas"/>
          <w:color w:val="0A29D1"/>
          <w:sz w:val="19"/>
          <w:szCs w:val="19"/>
        </w:rPr>
        <w:t>MarvelCharApps</w:t>
      </w:r>
      <w:proofErr w:type="spellEnd"/>
      <w:r w:rsidR="00795AC2" w:rsidRPr="006E7848">
        <w:rPr>
          <w:rFonts w:cs="Consolas"/>
          <w:color w:val="0A29D1"/>
        </w:rPr>
        <w:t xml:space="preserve"> </w:t>
      </w:r>
      <w:r w:rsidRPr="00A122BA">
        <w:t xml:space="preserve">database that will be used in the </w:t>
      </w:r>
      <w:r w:rsidRPr="005632EC">
        <w:rPr>
          <w:b/>
        </w:rPr>
        <w:t>Data Source View</w:t>
      </w:r>
      <w:r w:rsidRPr="00A122BA">
        <w:t xml:space="preserve"> of the mining model we’re going to create. There are two scripts in this file that have </w:t>
      </w:r>
      <w:r w:rsidRPr="00A122BA">
        <w:lastRenderedPageBreak/>
        <w:t>the “</w:t>
      </w:r>
      <w:r w:rsidRPr="005632EC">
        <w:rPr>
          <w:rFonts w:ascii="Consolas" w:hAnsi="Consolas" w:cs="Consolas"/>
          <w:color w:val="0A29D1"/>
          <w:sz w:val="19"/>
          <w:szCs w:val="19"/>
        </w:rPr>
        <w:t>CREATE VIEW … AS</w:t>
      </w:r>
      <w:r w:rsidRPr="00A122BA">
        <w:t xml:space="preserve">” line of the </w:t>
      </w:r>
      <w:r w:rsidR="00D349DC" w:rsidRPr="00A122BA">
        <w:t>view commented out (so we can simply use the select statement if we choose).</w:t>
      </w:r>
      <w:r w:rsidR="00DA38C7">
        <w:t xml:space="preserve"> Not all the </w:t>
      </w:r>
      <w:r w:rsidR="00DC7D80">
        <w:t>columns</w:t>
      </w:r>
      <w:r w:rsidR="00DA38C7">
        <w:t xml:space="preserve"> in each view are used in the model, however these views are both readable and functional</w:t>
      </w:r>
      <w:r w:rsidR="00D655E2">
        <w:t xml:space="preserve"> for our purposes</w:t>
      </w:r>
      <w:r w:rsidR="00DA38C7">
        <w:t>.</w:t>
      </w:r>
    </w:p>
    <w:p w14:paraId="48A1AED3" w14:textId="46060DF2" w:rsidR="00251774" w:rsidRDefault="00D349DC" w:rsidP="00D349DC">
      <w:pPr>
        <w:autoSpaceDE w:val="0"/>
        <w:autoSpaceDN w:val="0"/>
        <w:adjustRightInd w:val="0"/>
        <w:spacing w:after="0" w:line="240" w:lineRule="auto"/>
        <w:rPr>
          <w:rFonts w:ascii="Consolas" w:hAnsi="Consolas" w:cs="Consolas"/>
          <w:color w:val="7A71D0"/>
          <w:sz w:val="19"/>
          <w:szCs w:val="19"/>
        </w:rPr>
      </w:pPr>
      <w:r w:rsidRPr="00A122BA">
        <w:t xml:space="preserve">We’ll create two slightly different views of the data called </w:t>
      </w:r>
      <w:proofErr w:type="spellStart"/>
      <w:r w:rsidR="00B7063A">
        <w:rPr>
          <w:rFonts w:ascii="Consolas" w:hAnsi="Consolas" w:cs="Consolas"/>
          <w:color w:val="0A29D1"/>
          <w:sz w:val="19"/>
          <w:szCs w:val="19"/>
        </w:rPr>
        <w:t>CharacterAppearances</w:t>
      </w:r>
      <w:proofErr w:type="spellEnd"/>
      <w:r w:rsidR="00B7063A">
        <w:rPr>
          <w:rFonts w:ascii="Consolas" w:hAnsi="Consolas" w:cs="Consolas"/>
          <w:color w:val="0A29D1"/>
          <w:sz w:val="19"/>
          <w:szCs w:val="19"/>
        </w:rPr>
        <w:t xml:space="preserve"> </w:t>
      </w:r>
      <w:r w:rsidRPr="00A122BA">
        <w:rPr>
          <w:rFonts w:cs="Consolas"/>
        </w:rPr>
        <w:t>and</w:t>
      </w:r>
      <w:r w:rsidRPr="00A122BA">
        <w:rPr>
          <w:rFonts w:ascii="Consolas" w:hAnsi="Consolas" w:cs="Consolas"/>
        </w:rPr>
        <w:t xml:space="preserve"> </w:t>
      </w:r>
      <w:proofErr w:type="spellStart"/>
      <w:r w:rsidR="00E01D7F">
        <w:rPr>
          <w:rFonts w:ascii="Consolas" w:hAnsi="Consolas" w:cs="Consolas"/>
          <w:color w:val="0A29D1"/>
          <w:sz w:val="19"/>
          <w:szCs w:val="19"/>
        </w:rPr>
        <w:t>CharComicAppsView</w:t>
      </w:r>
      <w:proofErr w:type="spellEnd"/>
      <w:r w:rsidR="00B61177">
        <w:rPr>
          <w:rFonts w:cs="Consolas"/>
        </w:rPr>
        <w:t>. Since the first view is already written in the above section, only the second view is included below:</w:t>
      </w:r>
    </w:p>
    <w:p w14:paraId="5A1ED6C1" w14:textId="4914C1EB" w:rsidR="00251774" w:rsidRDefault="00251774"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color w:val="7A71D0"/>
          <w:sz w:val="19"/>
          <w:szCs w:val="19"/>
        </w:rPr>
        <w:t>CREATE</w:t>
      </w:r>
      <w:r>
        <w:rPr>
          <w:rFonts w:ascii="Consolas" w:hAnsi="Consolas" w:cs="Consolas"/>
          <w:b/>
          <w:bCs/>
          <w:color w:val="0CDFDD"/>
          <w:sz w:val="19"/>
          <w:szCs w:val="19"/>
        </w:rPr>
        <w:t xml:space="preserve"> </w:t>
      </w:r>
      <w:r>
        <w:rPr>
          <w:rFonts w:ascii="Consolas" w:hAnsi="Consolas" w:cs="Consolas"/>
          <w:color w:val="7A71D0"/>
          <w:sz w:val="19"/>
          <w:szCs w:val="19"/>
        </w:rPr>
        <w:t>VIEW</w:t>
      </w:r>
      <w:r>
        <w:rPr>
          <w:rFonts w:ascii="Consolas" w:hAnsi="Consolas" w:cs="Consolas"/>
          <w:b/>
          <w:bCs/>
          <w:color w:val="0CDFDD"/>
          <w:sz w:val="19"/>
          <w:szCs w:val="19"/>
        </w:rPr>
        <w:t xml:space="preserve"> </w:t>
      </w:r>
      <w:proofErr w:type="spellStart"/>
      <w:r>
        <w:rPr>
          <w:rFonts w:ascii="Consolas" w:hAnsi="Consolas" w:cs="Consolas"/>
          <w:color w:val="0A29D1"/>
          <w:sz w:val="19"/>
          <w:szCs w:val="19"/>
        </w:rPr>
        <w:t>CharComicAppsView</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p>
    <w:p w14:paraId="6C21A225" w14:textId="77777777" w:rsidR="00251774" w:rsidRDefault="00251774" w:rsidP="00251774">
      <w:pPr>
        <w:autoSpaceDE w:val="0"/>
        <w:autoSpaceDN w:val="0"/>
        <w:adjustRightInd w:val="0"/>
        <w:spacing w:after="0" w:line="240" w:lineRule="auto"/>
        <w:ind w:left="720"/>
        <w:rPr>
          <w:rFonts w:ascii="Consolas" w:hAnsi="Consolas" w:cs="Consolas"/>
          <w:b/>
          <w:bCs/>
          <w:color w:val="0CDFDD"/>
          <w:sz w:val="19"/>
          <w:szCs w:val="19"/>
        </w:rPr>
      </w:pPr>
      <w:proofErr w:type="gramStart"/>
      <w:r>
        <w:rPr>
          <w:rFonts w:ascii="Consolas" w:hAnsi="Consolas" w:cs="Consolas"/>
          <w:color w:val="7A71D0"/>
          <w:sz w:val="19"/>
          <w:szCs w:val="19"/>
        </w:rPr>
        <w:t>SELECT</w:t>
      </w:r>
      <w:r>
        <w:rPr>
          <w:rFonts w:ascii="Consolas" w:hAnsi="Consolas" w:cs="Consolas"/>
          <w:b/>
          <w:bCs/>
          <w:color w:val="0CDFDD"/>
          <w:sz w:val="19"/>
          <w:szCs w:val="19"/>
        </w:rPr>
        <w:t xml:space="preserve">  </w:t>
      </w:r>
      <w:proofErr w:type="spellStart"/>
      <w:r>
        <w:rPr>
          <w:rFonts w:ascii="Consolas" w:hAnsi="Consolas" w:cs="Consolas"/>
          <w:color w:val="0A29D1"/>
          <w:sz w:val="19"/>
          <w:szCs w:val="19"/>
        </w:rPr>
        <w:t>n</w:t>
      </w:r>
      <w:proofErr w:type="gramEnd"/>
      <w:r>
        <w:rPr>
          <w:rFonts w:ascii="Consolas" w:hAnsi="Consolas" w:cs="Consolas"/>
          <w:color w:val="808080"/>
          <w:sz w:val="19"/>
          <w:szCs w:val="19"/>
        </w:rPr>
        <w:t>.</w:t>
      </w:r>
      <w:r>
        <w:rPr>
          <w:rFonts w:ascii="Consolas" w:hAnsi="Consolas" w:cs="Consolas"/>
          <w:color w:val="0A29D1"/>
          <w:sz w:val="19"/>
          <w:szCs w:val="19"/>
        </w:rPr>
        <w:t>ComicID</w:t>
      </w:r>
      <w:proofErr w:type="spellEnd"/>
    </w:p>
    <w:p w14:paraId="61566531" w14:textId="08807ACD" w:rsidR="00251774" w:rsidRDefault="00825F73"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b/>
          <w:bCs/>
          <w:color w:val="0CDFDD"/>
          <w:sz w:val="19"/>
          <w:szCs w:val="19"/>
        </w:rPr>
        <w:t xml:space="preserve">      </w:t>
      </w:r>
      <w:r w:rsidR="00251774">
        <w:rPr>
          <w:rFonts w:ascii="Consolas" w:hAnsi="Consolas" w:cs="Consolas"/>
          <w:color w:val="808080"/>
          <w:sz w:val="19"/>
          <w:szCs w:val="19"/>
        </w:rPr>
        <w:t>,</w:t>
      </w:r>
      <w:r w:rsidR="00251774">
        <w:rPr>
          <w:rFonts w:ascii="Consolas" w:hAnsi="Consolas" w:cs="Consolas"/>
          <w:b/>
          <w:bCs/>
          <w:color w:val="0CDFDD"/>
          <w:sz w:val="19"/>
          <w:szCs w:val="19"/>
        </w:rPr>
        <w:t xml:space="preserve"> </w:t>
      </w:r>
      <w:proofErr w:type="spellStart"/>
      <w:r w:rsidR="00251774">
        <w:rPr>
          <w:rFonts w:ascii="Consolas" w:hAnsi="Consolas" w:cs="Consolas"/>
          <w:color w:val="0A29D1"/>
          <w:sz w:val="19"/>
          <w:szCs w:val="19"/>
        </w:rPr>
        <w:t>n</w:t>
      </w:r>
      <w:r w:rsidR="00251774">
        <w:rPr>
          <w:rFonts w:ascii="Consolas" w:hAnsi="Consolas" w:cs="Consolas"/>
          <w:color w:val="808080"/>
          <w:sz w:val="19"/>
          <w:szCs w:val="19"/>
        </w:rPr>
        <w:t>.</w:t>
      </w:r>
      <w:r w:rsidR="00251774">
        <w:rPr>
          <w:rFonts w:ascii="Consolas" w:hAnsi="Consolas" w:cs="Consolas"/>
          <w:color w:val="0A29D1"/>
          <w:sz w:val="19"/>
          <w:szCs w:val="19"/>
        </w:rPr>
        <w:t>ComicName</w:t>
      </w:r>
      <w:proofErr w:type="spellEnd"/>
    </w:p>
    <w:p w14:paraId="4A74FD77" w14:textId="1C484F4F" w:rsidR="00251774" w:rsidRDefault="00251774"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c</w:t>
      </w:r>
      <w:r>
        <w:rPr>
          <w:rFonts w:ascii="Consolas" w:hAnsi="Consolas" w:cs="Consolas"/>
          <w:color w:val="808080"/>
          <w:sz w:val="19"/>
          <w:szCs w:val="19"/>
        </w:rPr>
        <w:t>.</w:t>
      </w:r>
      <w:r>
        <w:rPr>
          <w:rFonts w:ascii="Consolas" w:hAnsi="Consolas" w:cs="Consolas"/>
          <w:color w:val="0A29D1"/>
          <w:sz w:val="19"/>
          <w:szCs w:val="19"/>
        </w:rPr>
        <w:t>CharName</w:t>
      </w:r>
      <w:proofErr w:type="spellEnd"/>
    </w:p>
    <w:p w14:paraId="052C90F5" w14:textId="768EDEAF" w:rsidR="00251774" w:rsidRDefault="00825F73"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b/>
          <w:bCs/>
          <w:color w:val="0CDFDD"/>
          <w:sz w:val="19"/>
          <w:szCs w:val="19"/>
        </w:rPr>
        <w:t xml:space="preserve">      </w:t>
      </w:r>
      <w:r w:rsidR="00251774">
        <w:rPr>
          <w:rFonts w:ascii="Consolas" w:hAnsi="Consolas" w:cs="Consolas"/>
          <w:color w:val="808080"/>
          <w:sz w:val="19"/>
          <w:szCs w:val="19"/>
        </w:rPr>
        <w:t>,</w:t>
      </w:r>
      <w:r w:rsidR="00251774">
        <w:rPr>
          <w:rFonts w:ascii="Consolas" w:hAnsi="Consolas" w:cs="Consolas"/>
          <w:b/>
          <w:bCs/>
          <w:color w:val="0CDFDD"/>
          <w:sz w:val="19"/>
          <w:szCs w:val="19"/>
        </w:rPr>
        <w:t xml:space="preserve"> </w:t>
      </w:r>
      <w:proofErr w:type="spellStart"/>
      <w:r w:rsidR="00251774">
        <w:rPr>
          <w:rFonts w:ascii="Consolas" w:hAnsi="Consolas" w:cs="Consolas"/>
          <w:color w:val="0A29D1"/>
          <w:sz w:val="19"/>
          <w:szCs w:val="19"/>
        </w:rPr>
        <w:t>c</w:t>
      </w:r>
      <w:r w:rsidR="00251774">
        <w:rPr>
          <w:rFonts w:ascii="Consolas" w:hAnsi="Consolas" w:cs="Consolas"/>
          <w:color w:val="808080"/>
          <w:sz w:val="19"/>
          <w:szCs w:val="19"/>
        </w:rPr>
        <w:t>.</w:t>
      </w:r>
      <w:r w:rsidR="00251774">
        <w:rPr>
          <w:rFonts w:ascii="Consolas" w:hAnsi="Consolas" w:cs="Consolas"/>
          <w:color w:val="0A29D1"/>
          <w:sz w:val="19"/>
          <w:szCs w:val="19"/>
        </w:rPr>
        <w:t>CharID</w:t>
      </w:r>
      <w:proofErr w:type="spellEnd"/>
    </w:p>
    <w:p w14:paraId="19C1A880" w14:textId="77777777" w:rsidR="00251774" w:rsidRDefault="00251774"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color w:val="7A71D0"/>
          <w:sz w:val="19"/>
          <w:szCs w:val="19"/>
        </w:rPr>
        <w:t>FROM</w:t>
      </w:r>
      <w:r>
        <w:rPr>
          <w:rFonts w:ascii="Consolas" w:hAnsi="Consolas" w:cs="Consolas"/>
          <w:b/>
          <w:bCs/>
          <w:color w:val="0CDFDD"/>
          <w:sz w:val="19"/>
          <w:szCs w:val="19"/>
        </w:rPr>
        <w:t xml:space="preserve"> </w:t>
      </w:r>
      <w:proofErr w:type="spellStart"/>
      <w:r>
        <w:rPr>
          <w:rFonts w:ascii="Consolas" w:hAnsi="Consolas" w:cs="Consolas"/>
          <w:color w:val="0A29D1"/>
          <w:sz w:val="19"/>
          <w:szCs w:val="19"/>
        </w:rPr>
        <w:t>CharComicApps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a</w:t>
      </w:r>
    </w:p>
    <w:p w14:paraId="3569F165" w14:textId="77777777" w:rsidR="00251774" w:rsidRDefault="00251774" w:rsidP="00251774">
      <w:pPr>
        <w:autoSpaceDE w:val="0"/>
        <w:autoSpaceDN w:val="0"/>
        <w:adjustRightInd w:val="0"/>
        <w:spacing w:after="0" w:line="240" w:lineRule="auto"/>
        <w:ind w:left="720"/>
        <w:rPr>
          <w:rFonts w:ascii="Consolas" w:hAnsi="Consolas" w:cs="Consolas"/>
          <w:b/>
          <w:bCs/>
          <w:color w:val="0CDFDD"/>
          <w:sz w:val="19"/>
          <w:szCs w:val="19"/>
        </w:rPr>
      </w:pPr>
      <w:r>
        <w:rPr>
          <w:rFonts w:ascii="Consolas" w:hAnsi="Consolas" w:cs="Consolas"/>
          <w:b/>
          <w:bCs/>
          <w:color w:val="0CDFDD"/>
          <w:sz w:val="19"/>
          <w:szCs w:val="19"/>
        </w:rPr>
        <w:tab/>
      </w:r>
      <w:r>
        <w:rPr>
          <w:rFonts w:ascii="Consolas" w:hAnsi="Consolas" w:cs="Consolas"/>
          <w:color w:val="808080"/>
          <w:sz w:val="19"/>
          <w:szCs w:val="19"/>
        </w:rPr>
        <w:t>JOIN</w:t>
      </w:r>
      <w:r>
        <w:rPr>
          <w:rFonts w:ascii="Consolas" w:hAnsi="Consolas" w:cs="Consolas"/>
          <w:b/>
          <w:bCs/>
          <w:color w:val="0CDFDD"/>
          <w:sz w:val="19"/>
          <w:szCs w:val="19"/>
        </w:rPr>
        <w:t xml:space="preserve"> </w:t>
      </w:r>
      <w:proofErr w:type="spellStart"/>
      <w:r>
        <w:rPr>
          <w:rFonts w:ascii="Consolas" w:hAnsi="Consolas" w:cs="Consolas"/>
          <w:color w:val="0A29D1"/>
          <w:sz w:val="19"/>
          <w:szCs w:val="19"/>
        </w:rPr>
        <w:t>MarvelCharacters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c</w:t>
      </w:r>
      <w:r>
        <w:rPr>
          <w:rFonts w:ascii="Consolas" w:hAnsi="Consolas" w:cs="Consolas"/>
          <w:b/>
          <w:bCs/>
          <w:color w:val="0CDFDD"/>
          <w:sz w:val="19"/>
          <w:szCs w:val="19"/>
        </w:rPr>
        <w:t xml:space="preserve"> </w:t>
      </w:r>
      <w:r>
        <w:rPr>
          <w:rFonts w:ascii="Consolas" w:hAnsi="Consolas" w:cs="Consolas"/>
          <w:color w:val="7A71D0"/>
          <w:sz w:val="19"/>
          <w:szCs w:val="19"/>
        </w:rPr>
        <w:t>ON</w:t>
      </w:r>
      <w:r>
        <w:rPr>
          <w:rFonts w:ascii="Consolas" w:hAnsi="Consolas" w:cs="Consolas"/>
          <w:b/>
          <w:bCs/>
          <w:color w:val="0CDFDD"/>
          <w:sz w:val="19"/>
          <w:szCs w:val="19"/>
        </w:rPr>
        <w:t xml:space="preserve"> </w:t>
      </w:r>
      <w:proofErr w:type="spellStart"/>
      <w:r>
        <w:rPr>
          <w:rFonts w:ascii="Consolas" w:hAnsi="Consolas" w:cs="Consolas"/>
          <w:color w:val="0A29D1"/>
          <w:sz w:val="19"/>
          <w:szCs w:val="19"/>
        </w:rPr>
        <w:t>a</w:t>
      </w:r>
      <w:r>
        <w:rPr>
          <w:rFonts w:ascii="Consolas" w:hAnsi="Consolas" w:cs="Consolas"/>
          <w:color w:val="808080"/>
          <w:sz w:val="19"/>
          <w:szCs w:val="19"/>
        </w:rPr>
        <w:t>.</w:t>
      </w:r>
      <w:r>
        <w:rPr>
          <w:rFonts w:ascii="Consolas" w:hAnsi="Consolas" w:cs="Consolas"/>
          <w:color w:val="0A29D1"/>
          <w:sz w:val="19"/>
          <w:szCs w:val="19"/>
        </w:rPr>
        <w:t>CharID</w:t>
      </w:r>
      <w:proofErr w:type="spellEnd"/>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c</w:t>
      </w:r>
      <w:r>
        <w:rPr>
          <w:rFonts w:ascii="Consolas" w:hAnsi="Consolas" w:cs="Consolas"/>
          <w:color w:val="808080"/>
          <w:sz w:val="19"/>
          <w:szCs w:val="19"/>
        </w:rPr>
        <w:t>.</w:t>
      </w:r>
      <w:r>
        <w:rPr>
          <w:rFonts w:ascii="Consolas" w:hAnsi="Consolas" w:cs="Consolas"/>
          <w:color w:val="0A29D1"/>
          <w:sz w:val="19"/>
          <w:szCs w:val="19"/>
        </w:rPr>
        <w:t>CharID</w:t>
      </w:r>
      <w:proofErr w:type="spellEnd"/>
    </w:p>
    <w:p w14:paraId="3C5E80B0" w14:textId="1C97F085" w:rsidR="00251774" w:rsidRDefault="00251774" w:rsidP="00251774">
      <w:pPr>
        <w:autoSpaceDE w:val="0"/>
        <w:autoSpaceDN w:val="0"/>
        <w:adjustRightInd w:val="0"/>
        <w:spacing w:after="0" w:line="240" w:lineRule="auto"/>
        <w:ind w:left="720"/>
        <w:rPr>
          <w:rFonts w:ascii="Consolas" w:hAnsi="Consolas" w:cs="Consolas"/>
          <w:color w:val="0A29D1"/>
          <w:sz w:val="19"/>
          <w:szCs w:val="19"/>
        </w:rPr>
      </w:pPr>
      <w:r>
        <w:rPr>
          <w:rFonts w:ascii="Consolas" w:hAnsi="Consolas" w:cs="Consolas"/>
          <w:b/>
          <w:bCs/>
          <w:color w:val="0CDFDD"/>
          <w:sz w:val="19"/>
          <w:szCs w:val="19"/>
        </w:rPr>
        <w:tab/>
      </w:r>
      <w:r>
        <w:rPr>
          <w:rFonts w:ascii="Consolas" w:hAnsi="Consolas" w:cs="Consolas"/>
          <w:color w:val="808080"/>
          <w:sz w:val="19"/>
          <w:szCs w:val="19"/>
        </w:rPr>
        <w:t>JOIN</w:t>
      </w:r>
      <w:r>
        <w:rPr>
          <w:rFonts w:ascii="Consolas" w:hAnsi="Consolas" w:cs="Consolas"/>
          <w:b/>
          <w:bCs/>
          <w:color w:val="0CDFDD"/>
          <w:sz w:val="19"/>
          <w:szCs w:val="19"/>
        </w:rPr>
        <w:t xml:space="preserve"> </w:t>
      </w:r>
      <w:proofErr w:type="spellStart"/>
      <w:r>
        <w:rPr>
          <w:rFonts w:ascii="Consolas" w:hAnsi="Consolas" w:cs="Consolas"/>
          <w:color w:val="0A29D1"/>
          <w:sz w:val="19"/>
          <w:szCs w:val="19"/>
        </w:rPr>
        <w:t>ComicNames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n</w:t>
      </w:r>
      <w:r>
        <w:rPr>
          <w:rFonts w:ascii="Consolas" w:hAnsi="Consolas" w:cs="Consolas"/>
          <w:b/>
          <w:bCs/>
          <w:color w:val="0CDFDD"/>
          <w:sz w:val="19"/>
          <w:szCs w:val="19"/>
        </w:rPr>
        <w:t xml:space="preserve"> </w:t>
      </w:r>
      <w:r>
        <w:rPr>
          <w:rFonts w:ascii="Consolas" w:hAnsi="Consolas" w:cs="Consolas"/>
          <w:color w:val="7A71D0"/>
          <w:sz w:val="19"/>
          <w:szCs w:val="19"/>
        </w:rPr>
        <w:t>ON</w:t>
      </w:r>
      <w:r>
        <w:rPr>
          <w:rFonts w:ascii="Consolas" w:hAnsi="Consolas" w:cs="Consolas"/>
          <w:b/>
          <w:bCs/>
          <w:color w:val="0CDFDD"/>
          <w:sz w:val="19"/>
          <w:szCs w:val="19"/>
        </w:rPr>
        <w:t xml:space="preserve"> </w:t>
      </w:r>
      <w:proofErr w:type="spellStart"/>
      <w:r>
        <w:rPr>
          <w:rFonts w:ascii="Consolas" w:hAnsi="Consolas" w:cs="Consolas"/>
          <w:color w:val="0A29D1"/>
          <w:sz w:val="19"/>
          <w:szCs w:val="19"/>
        </w:rPr>
        <w:t>a</w:t>
      </w:r>
      <w:r>
        <w:rPr>
          <w:rFonts w:ascii="Consolas" w:hAnsi="Consolas" w:cs="Consolas"/>
          <w:color w:val="808080"/>
          <w:sz w:val="19"/>
          <w:szCs w:val="19"/>
        </w:rPr>
        <w:t>.</w:t>
      </w:r>
      <w:r>
        <w:rPr>
          <w:rFonts w:ascii="Consolas" w:hAnsi="Consolas" w:cs="Consolas"/>
          <w:color w:val="0A29D1"/>
          <w:sz w:val="19"/>
          <w:szCs w:val="19"/>
        </w:rPr>
        <w:t>ComicID</w:t>
      </w:r>
      <w:proofErr w:type="spellEnd"/>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n</w:t>
      </w:r>
      <w:r>
        <w:rPr>
          <w:rFonts w:ascii="Consolas" w:hAnsi="Consolas" w:cs="Consolas"/>
          <w:color w:val="808080"/>
          <w:sz w:val="19"/>
          <w:szCs w:val="19"/>
        </w:rPr>
        <w:t>.</w:t>
      </w:r>
      <w:r>
        <w:rPr>
          <w:rFonts w:ascii="Consolas" w:hAnsi="Consolas" w:cs="Consolas"/>
          <w:color w:val="0A29D1"/>
          <w:sz w:val="19"/>
          <w:szCs w:val="19"/>
        </w:rPr>
        <w:t>ComicID</w:t>
      </w:r>
      <w:proofErr w:type="spellEnd"/>
    </w:p>
    <w:p w14:paraId="639922B2" w14:textId="77777777" w:rsidR="00251774" w:rsidRPr="00A122BA" w:rsidRDefault="00251774" w:rsidP="00D349DC">
      <w:pPr>
        <w:autoSpaceDE w:val="0"/>
        <w:autoSpaceDN w:val="0"/>
        <w:adjustRightInd w:val="0"/>
        <w:spacing w:after="0" w:line="240" w:lineRule="auto"/>
        <w:rPr>
          <w:rFonts w:ascii="Consolas" w:hAnsi="Consolas" w:cs="Consolas"/>
          <w:color w:val="2A97C0"/>
        </w:rPr>
      </w:pPr>
    </w:p>
    <w:p w14:paraId="69191B40" w14:textId="6C4038E9" w:rsidR="003B485E" w:rsidRDefault="00966418" w:rsidP="007D074F">
      <w:pPr>
        <w:pStyle w:val="Heading1"/>
        <w:spacing w:before="0"/>
      </w:pPr>
      <w:bookmarkStart w:id="19" w:name="_Toc421789121"/>
      <w:r>
        <w:t>Creating the Mining Model</w:t>
      </w:r>
      <w:bookmarkEnd w:id="19"/>
    </w:p>
    <w:p w14:paraId="5AA133E0" w14:textId="57C5DE50" w:rsidR="00B66B58" w:rsidRDefault="00FE548C" w:rsidP="00EC21A9">
      <w:pPr>
        <w:spacing w:before="240"/>
        <w:jc w:val="both"/>
      </w:pPr>
      <w:r w:rsidRPr="00292E6D">
        <w:rPr>
          <w:noProof/>
          <w:lang w:eastAsia="en-US"/>
        </w:rPr>
        <w:drawing>
          <wp:anchor distT="0" distB="0" distL="114300" distR="114300" simplePos="0" relativeHeight="251697152" behindDoc="0" locked="0" layoutInCell="1" allowOverlap="1" wp14:anchorId="2BDBB836" wp14:editId="1BF5B25A">
            <wp:simplePos x="0" y="0"/>
            <wp:positionH relativeFrom="margin">
              <wp:align>right</wp:align>
            </wp:positionH>
            <wp:positionV relativeFrom="paragraph">
              <wp:posOffset>105815</wp:posOffset>
            </wp:positionV>
            <wp:extent cx="3076575" cy="2794635"/>
            <wp:effectExtent l="19050" t="19050" r="28575" b="24765"/>
            <wp:wrapThrough wrapText="bothSides">
              <wp:wrapPolygon edited="0">
                <wp:start x="-134" y="-147"/>
                <wp:lineTo x="-134" y="21644"/>
                <wp:lineTo x="21667" y="21644"/>
                <wp:lineTo x="21667" y="-147"/>
                <wp:lineTo x="-134" y="-147"/>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79463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F439D2" w:rsidRPr="00292E6D">
        <w:t xml:space="preserve">After opening a new analysis services project in Visual Studio and setting up a new data </w:t>
      </w:r>
      <w:r w:rsidR="00F8729C" w:rsidRPr="00292E6D">
        <w:t>source using</w:t>
      </w:r>
      <w:r w:rsidR="00350957" w:rsidRPr="00292E6D">
        <w:t xml:space="preserve"> our</w:t>
      </w:r>
      <w:r w:rsidR="00350957" w:rsidRPr="00292E6D">
        <w:rPr>
          <w:sz w:val="20"/>
        </w:rPr>
        <w:t xml:space="preserve"> </w:t>
      </w:r>
      <w:proofErr w:type="spellStart"/>
      <w:r w:rsidR="00350957" w:rsidRPr="00E65EDD">
        <w:rPr>
          <w:rFonts w:ascii="Consolas" w:hAnsi="Consolas" w:cs="Consolas"/>
          <w:color w:val="0A29D1"/>
          <w:sz w:val="19"/>
          <w:szCs w:val="19"/>
        </w:rPr>
        <w:t>MarvelCharApps</w:t>
      </w:r>
      <w:proofErr w:type="spellEnd"/>
      <w:r w:rsidR="00EA4AB2" w:rsidRPr="00292E6D">
        <w:rPr>
          <w:sz w:val="20"/>
        </w:rPr>
        <w:t xml:space="preserve"> </w:t>
      </w:r>
      <w:r w:rsidR="00350957" w:rsidRPr="00292E6D">
        <w:t>database</w:t>
      </w:r>
      <w:r w:rsidR="00EA4AB2" w:rsidRPr="00292E6D">
        <w:t>, we’ll</w:t>
      </w:r>
      <w:r w:rsidR="007D489C">
        <w:t xml:space="preserve"> create a new </w:t>
      </w:r>
      <w:r w:rsidR="007D489C" w:rsidRPr="007D489C">
        <w:rPr>
          <w:b/>
        </w:rPr>
        <w:t>Data Source View</w:t>
      </w:r>
      <w:r w:rsidR="007D489C">
        <w:t xml:space="preserve"> using the two views we made in SQL Server as the included objects.</w:t>
      </w:r>
    </w:p>
    <w:p w14:paraId="13DAFA39" w14:textId="19AED788" w:rsidR="00FE548C" w:rsidRDefault="00364F42" w:rsidP="00EC21A9">
      <w:pPr>
        <w:spacing w:before="240"/>
        <w:jc w:val="both"/>
      </w:pPr>
      <w:r w:rsidRPr="00292E6D">
        <w:rPr>
          <w:noProof/>
          <w:lang w:eastAsia="en-US"/>
        </w:rPr>
        <mc:AlternateContent>
          <mc:Choice Requires="wps">
            <w:drawing>
              <wp:anchor distT="0" distB="0" distL="114300" distR="114300" simplePos="0" relativeHeight="251699200" behindDoc="0" locked="0" layoutInCell="1" allowOverlap="1" wp14:anchorId="6B408DE3" wp14:editId="3B551925">
                <wp:simplePos x="0" y="0"/>
                <wp:positionH relativeFrom="margin">
                  <wp:align>right</wp:align>
                </wp:positionH>
                <wp:positionV relativeFrom="paragraph">
                  <wp:posOffset>1993091</wp:posOffset>
                </wp:positionV>
                <wp:extent cx="3076575" cy="104775"/>
                <wp:effectExtent l="0" t="0" r="9525" b="9525"/>
                <wp:wrapSquare wrapText="bothSides"/>
                <wp:docPr id="27" name="Text Box 27"/>
                <wp:cNvGraphicFramePr/>
                <a:graphic xmlns:a="http://schemas.openxmlformats.org/drawingml/2006/main">
                  <a:graphicData uri="http://schemas.microsoft.com/office/word/2010/wordprocessingShape">
                    <wps:wsp>
                      <wps:cNvSpPr txBox="1"/>
                      <wps:spPr>
                        <a:xfrm>
                          <a:off x="0" y="0"/>
                          <a:ext cx="3076575" cy="104775"/>
                        </a:xfrm>
                        <a:prstGeom prst="rect">
                          <a:avLst/>
                        </a:prstGeom>
                        <a:solidFill>
                          <a:prstClr val="white"/>
                        </a:solidFill>
                        <a:ln>
                          <a:noFill/>
                        </a:ln>
                        <a:effectLst/>
                      </wps:spPr>
                      <wps:txbx>
                        <w:txbxContent>
                          <w:p w14:paraId="072ACAA4" w14:textId="585F9601" w:rsidR="00C30080" w:rsidRPr="0076186C" w:rsidRDefault="00C30080" w:rsidP="00C30080">
                            <w:pPr>
                              <w:pStyle w:val="Caption"/>
                              <w:jc w:val="center"/>
                              <w:rPr>
                                <w:noProof/>
                                <w:sz w:val="21"/>
                                <w:szCs w:val="21"/>
                              </w:rPr>
                            </w:pPr>
                            <w:r>
                              <w:t>Data Source View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8DE3" id="Text Box 27" o:spid="_x0000_s1035" type="#_x0000_t202" style="position:absolute;left:0;text-align:left;margin-left:191.05pt;margin-top:156.95pt;width:242.25pt;height:8.2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" stroked="f">
                <v:textbox inset="0,0,0,0">
                  <w:txbxContent>
                    <w:p w14:paraId="072ACAA4" w14:textId="585F9601" w:rsidR="00C30080" w:rsidRPr="0076186C" w:rsidRDefault="00C30080" w:rsidP="00C30080">
                      <w:pPr>
                        <w:pStyle w:val="Caption"/>
                        <w:jc w:val="center"/>
                        <w:rPr>
                          <w:noProof/>
                          <w:sz w:val="21"/>
                          <w:szCs w:val="21"/>
                        </w:rPr>
                      </w:pPr>
                      <w:r>
                        <w:t>Data Source View Creation</w:t>
                      </w:r>
                    </w:p>
                  </w:txbxContent>
                </v:textbox>
                <w10:wrap type="square" anchorx="margin"/>
              </v:shape>
            </w:pict>
          </mc:Fallback>
        </mc:AlternateContent>
      </w:r>
      <w:r w:rsidR="00FE548C">
        <w:rPr>
          <w:noProof/>
          <w:lang w:eastAsia="en-US"/>
        </w:rPr>
        <w:drawing>
          <wp:anchor distT="0" distB="0" distL="114300" distR="114300" simplePos="0" relativeHeight="251700224" behindDoc="0" locked="0" layoutInCell="1" allowOverlap="1" wp14:anchorId="1DF5D254" wp14:editId="638F3BB8">
            <wp:simplePos x="0" y="0"/>
            <wp:positionH relativeFrom="margin">
              <wp:posOffset>213468</wp:posOffset>
            </wp:positionH>
            <wp:positionV relativeFrom="paragraph">
              <wp:posOffset>867842</wp:posOffset>
            </wp:positionV>
            <wp:extent cx="3121818" cy="1085850"/>
            <wp:effectExtent l="19050" t="19050" r="21590" b="190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21818" cy="1085850"/>
                    </a:xfrm>
                    <a:prstGeom prst="rect">
                      <a:avLst/>
                    </a:prstGeom>
                    <a:ln w="3175" cap="sq">
                      <a:solidFill>
                        <a:srgbClr val="000000"/>
                      </a:solidFill>
                      <a:prstDash val="solid"/>
                      <a:miter lim="800000"/>
                    </a:ln>
                    <a:effectLst/>
                  </pic:spPr>
                </pic:pic>
              </a:graphicData>
            </a:graphic>
          </wp:anchor>
        </w:drawing>
      </w:r>
      <w:r w:rsidR="00392E74">
        <w:rPr>
          <w:noProof/>
          <w:lang w:eastAsia="en-US"/>
        </w:rPr>
        <mc:AlternateContent>
          <mc:Choice Requires="wps">
            <w:drawing>
              <wp:anchor distT="0" distB="0" distL="114300" distR="114300" simplePos="0" relativeHeight="251702272" behindDoc="0" locked="0" layoutInCell="1" allowOverlap="1" wp14:anchorId="644C0B3C" wp14:editId="48140F55">
                <wp:simplePos x="0" y="0"/>
                <wp:positionH relativeFrom="column">
                  <wp:posOffset>257175</wp:posOffset>
                </wp:positionH>
                <wp:positionV relativeFrom="paragraph">
                  <wp:posOffset>2007870</wp:posOffset>
                </wp:positionV>
                <wp:extent cx="3121660" cy="133350"/>
                <wp:effectExtent l="0" t="0" r="2540" b="0"/>
                <wp:wrapThrough wrapText="bothSides">
                  <wp:wrapPolygon edited="0">
                    <wp:start x="0" y="0"/>
                    <wp:lineTo x="0" y="18514"/>
                    <wp:lineTo x="21486" y="18514"/>
                    <wp:lineTo x="21486"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3121660" cy="133350"/>
                        </a:xfrm>
                        <a:prstGeom prst="rect">
                          <a:avLst/>
                        </a:prstGeom>
                        <a:solidFill>
                          <a:prstClr val="white"/>
                        </a:solidFill>
                        <a:ln>
                          <a:noFill/>
                        </a:ln>
                        <a:effectLst/>
                      </wps:spPr>
                      <wps:txbx>
                        <w:txbxContent>
                          <w:p w14:paraId="43E72F20" w14:textId="4E5886DC" w:rsidR="00C45421" w:rsidRPr="00DC02EF" w:rsidRDefault="00C45421" w:rsidP="00C45421">
                            <w:pPr>
                              <w:pStyle w:val="Caption"/>
                              <w:jc w:val="center"/>
                              <w:rPr>
                                <w:noProof/>
                                <w:sz w:val="21"/>
                                <w:szCs w:val="21"/>
                              </w:rPr>
                            </w:pPr>
                            <w:r>
                              <w:t>Data Source View with 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C0B3C" id="Text Box 29" o:spid="_x0000_s1036" type="#_x0000_t202" style="position:absolute;left:0;text-align:left;margin-left:20.25pt;margin-top:158.1pt;width:245.8pt;height:1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" stroked="f">
                <v:textbox inset="0,0,0,0">
                  <w:txbxContent>
                    <w:p w14:paraId="43E72F20" w14:textId="4E5886DC" w:rsidR="00C45421" w:rsidRPr="00DC02EF" w:rsidRDefault="00C45421" w:rsidP="00C45421">
                      <w:pPr>
                        <w:pStyle w:val="Caption"/>
                        <w:jc w:val="center"/>
                        <w:rPr>
                          <w:noProof/>
                          <w:sz w:val="21"/>
                          <w:szCs w:val="21"/>
                        </w:rPr>
                      </w:pPr>
                      <w:r>
                        <w:t>Data Source View with Related Tables</w:t>
                      </w:r>
                    </w:p>
                  </w:txbxContent>
                </v:textbox>
                <w10:wrap type="through"/>
              </v:shape>
            </w:pict>
          </mc:Fallback>
        </mc:AlternateContent>
      </w:r>
      <w:r w:rsidR="007D489C">
        <w:t xml:space="preserve">Once the new data source view has loaded, drag </w:t>
      </w:r>
      <w:proofErr w:type="spellStart"/>
      <w:r w:rsidR="007D489C">
        <w:rPr>
          <w:rFonts w:ascii="Consolas" w:hAnsi="Consolas" w:cs="Consolas"/>
          <w:color w:val="0A29D1"/>
          <w:sz w:val="19"/>
          <w:szCs w:val="19"/>
        </w:rPr>
        <w:t>ComicID</w:t>
      </w:r>
      <w:proofErr w:type="spellEnd"/>
      <w:r w:rsidR="007D489C">
        <w:t xml:space="preserve"> from the </w:t>
      </w:r>
      <w:proofErr w:type="spellStart"/>
      <w:r w:rsidR="007D489C">
        <w:rPr>
          <w:rFonts w:ascii="Consolas" w:hAnsi="Consolas" w:cs="Consolas"/>
          <w:color w:val="0A29D1"/>
          <w:sz w:val="19"/>
          <w:szCs w:val="19"/>
        </w:rPr>
        <w:t>CharacterAppearances</w:t>
      </w:r>
      <w:proofErr w:type="spellEnd"/>
      <w:r w:rsidR="007D489C" w:rsidRPr="007D489C">
        <w:rPr>
          <w:rFonts w:cs="Courier New"/>
          <w:color w:val="0A29D1"/>
          <w:sz w:val="19"/>
          <w:szCs w:val="19"/>
        </w:rPr>
        <w:t xml:space="preserve"> </w:t>
      </w:r>
      <w:r w:rsidR="007D489C">
        <w:t xml:space="preserve">table over to </w:t>
      </w:r>
      <w:proofErr w:type="spellStart"/>
      <w:r w:rsidR="007D489C">
        <w:rPr>
          <w:rFonts w:ascii="Consolas" w:hAnsi="Consolas" w:cs="Consolas"/>
          <w:color w:val="0A29D1"/>
          <w:sz w:val="19"/>
          <w:szCs w:val="19"/>
        </w:rPr>
        <w:t>ComicID</w:t>
      </w:r>
      <w:proofErr w:type="spellEnd"/>
      <w:r w:rsidR="007D489C">
        <w:t xml:space="preserve"> </w:t>
      </w:r>
      <w:r w:rsidR="000D3131">
        <w:t>in the</w:t>
      </w:r>
      <w:r w:rsidR="007D489C">
        <w:t xml:space="preserve"> </w:t>
      </w:r>
      <w:proofErr w:type="spellStart"/>
      <w:r w:rsidR="007D489C">
        <w:rPr>
          <w:rFonts w:ascii="Consolas" w:hAnsi="Consolas" w:cs="Consolas"/>
          <w:color w:val="0A29D1"/>
          <w:sz w:val="19"/>
          <w:szCs w:val="19"/>
        </w:rPr>
        <w:t>CharComicAppsView</w:t>
      </w:r>
      <w:proofErr w:type="spellEnd"/>
      <w:r w:rsidR="007D489C">
        <w:t xml:space="preserve"> table to create a relationship between the two tables.</w:t>
      </w:r>
    </w:p>
    <w:p w14:paraId="7FFCBA7A" w14:textId="3AC9FDA6" w:rsidR="00A45BB6" w:rsidRDefault="00F21D5F" w:rsidP="00EC21A9">
      <w:pPr>
        <w:spacing w:before="240"/>
        <w:jc w:val="both"/>
      </w:pPr>
      <w:r>
        <w:rPr>
          <w:noProof/>
          <w:lang w:eastAsia="en-US"/>
        </w:rPr>
        <w:drawing>
          <wp:anchor distT="0" distB="0" distL="114300" distR="114300" simplePos="0" relativeHeight="251703296" behindDoc="1" locked="0" layoutInCell="1" allowOverlap="1" wp14:anchorId="65F03EBA" wp14:editId="36C29036">
            <wp:simplePos x="0" y="0"/>
            <wp:positionH relativeFrom="margin">
              <wp:posOffset>3742690</wp:posOffset>
            </wp:positionH>
            <wp:positionV relativeFrom="paragraph">
              <wp:posOffset>1297737</wp:posOffset>
            </wp:positionV>
            <wp:extent cx="3090545" cy="2616200"/>
            <wp:effectExtent l="19050" t="19050" r="14605" b="12700"/>
            <wp:wrapTight wrapText="bothSides">
              <wp:wrapPolygon edited="0">
                <wp:start x="-133" y="-157"/>
                <wp:lineTo x="-133" y="21548"/>
                <wp:lineTo x="21569" y="21548"/>
                <wp:lineTo x="21569" y="-157"/>
                <wp:lineTo x="-133" y="-157"/>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351" b="4547"/>
                    <a:stretch/>
                  </pic:blipFill>
                  <pic:spPr bwMode="auto">
                    <a:xfrm>
                      <a:off x="0" y="0"/>
                      <a:ext cx="3090545" cy="2616200"/>
                    </a:xfrm>
                    <a:prstGeom prst="rect">
                      <a:avLst/>
                    </a:prstGeom>
                    <a:ln w="3175"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2E74">
        <w:t xml:space="preserve">Next, </w:t>
      </w:r>
      <w:r w:rsidR="00A45BB6">
        <w:t>create a new mining model using:</w:t>
      </w:r>
    </w:p>
    <w:p w14:paraId="718992A2" w14:textId="5342C4ED" w:rsidR="00A45BB6" w:rsidRPr="00086EED" w:rsidRDefault="00392E74" w:rsidP="00A45BB6">
      <w:pPr>
        <w:pStyle w:val="ListParagraph"/>
        <w:numPr>
          <w:ilvl w:val="0"/>
          <w:numId w:val="5"/>
        </w:numPr>
        <w:spacing w:before="240"/>
        <w:jc w:val="both"/>
      </w:pPr>
      <w:r w:rsidRPr="00086EED">
        <w:t xml:space="preserve">Microsoft Association Rules </w:t>
      </w:r>
    </w:p>
    <w:p w14:paraId="3336FB16" w14:textId="5F662441" w:rsidR="00A45BB6" w:rsidRDefault="00A45BB6" w:rsidP="00A45BB6">
      <w:pPr>
        <w:pStyle w:val="ListParagraph"/>
        <w:numPr>
          <w:ilvl w:val="0"/>
          <w:numId w:val="5"/>
        </w:numPr>
        <w:spacing w:before="240"/>
        <w:jc w:val="both"/>
      </w:pPr>
      <w:r>
        <w:t>T</w:t>
      </w:r>
      <w:r w:rsidR="00392E74">
        <w:t>he</w:t>
      </w:r>
      <w:r>
        <w:t xml:space="preserve"> newly created data source view</w:t>
      </w:r>
    </w:p>
    <w:p w14:paraId="535803E7" w14:textId="3895CA60" w:rsidR="00A45BB6" w:rsidRDefault="00392E74" w:rsidP="00A45BB6">
      <w:pPr>
        <w:pStyle w:val="ListParagraph"/>
        <w:numPr>
          <w:ilvl w:val="0"/>
          <w:numId w:val="5"/>
        </w:numPr>
        <w:spacing w:before="240"/>
        <w:jc w:val="both"/>
      </w:pPr>
      <w:proofErr w:type="spellStart"/>
      <w:r w:rsidRPr="00A45BB6">
        <w:rPr>
          <w:rFonts w:ascii="Consolas" w:hAnsi="Consolas" w:cs="Consolas"/>
          <w:color w:val="0A29D1"/>
          <w:sz w:val="19"/>
          <w:szCs w:val="19"/>
        </w:rPr>
        <w:t>CharComicAppsView</w:t>
      </w:r>
      <w:proofErr w:type="spellEnd"/>
      <w:r w:rsidRPr="00392E74">
        <w:t xml:space="preserve"> </w:t>
      </w:r>
      <w:r>
        <w:t>as the case table</w:t>
      </w:r>
    </w:p>
    <w:p w14:paraId="0E22DC82" w14:textId="226D8166" w:rsidR="00444C08" w:rsidRDefault="00392E74" w:rsidP="00A45BB6">
      <w:pPr>
        <w:pStyle w:val="ListParagraph"/>
        <w:numPr>
          <w:ilvl w:val="0"/>
          <w:numId w:val="5"/>
        </w:numPr>
        <w:spacing w:before="240"/>
        <w:jc w:val="both"/>
      </w:pPr>
      <w:proofErr w:type="spellStart"/>
      <w:r w:rsidRPr="00A45BB6">
        <w:rPr>
          <w:rFonts w:ascii="Consolas" w:hAnsi="Consolas" w:cs="Consolas"/>
          <w:color w:val="0A29D1"/>
          <w:sz w:val="19"/>
          <w:szCs w:val="19"/>
        </w:rPr>
        <w:t>CharacterAppearances</w:t>
      </w:r>
      <w:proofErr w:type="spellEnd"/>
      <w:r w:rsidRPr="00392E74">
        <w:t xml:space="preserve"> </w:t>
      </w:r>
      <w:r w:rsidR="00A45BB6">
        <w:t>as the nested table</w:t>
      </w:r>
    </w:p>
    <w:p w14:paraId="6E1B72DD" w14:textId="56B9F38E" w:rsidR="000D3131" w:rsidRDefault="000D3131" w:rsidP="000D3131">
      <w:pPr>
        <w:spacing w:before="240"/>
        <w:jc w:val="both"/>
      </w:pPr>
      <w:r>
        <w:t>For the columns used</w:t>
      </w:r>
      <w:r w:rsidR="0065301B">
        <w:t xml:space="preserve"> in the training data, select:</w:t>
      </w:r>
    </w:p>
    <w:p w14:paraId="0A73128D" w14:textId="5E69C144" w:rsidR="0065301B" w:rsidRPr="00D511A8" w:rsidRDefault="0065301B" w:rsidP="0065301B">
      <w:pPr>
        <w:pStyle w:val="ListParagraph"/>
        <w:numPr>
          <w:ilvl w:val="0"/>
          <w:numId w:val="6"/>
        </w:numPr>
        <w:spacing w:before="240"/>
        <w:jc w:val="both"/>
        <w:rPr>
          <w:b/>
        </w:rPr>
      </w:pPr>
      <w:proofErr w:type="spellStart"/>
      <w:r w:rsidRPr="00D511A8">
        <w:rPr>
          <w:rFonts w:ascii="Consolas" w:hAnsi="Consolas" w:cs="Consolas"/>
          <w:b/>
          <w:color w:val="0A29D1"/>
          <w:sz w:val="19"/>
          <w:szCs w:val="19"/>
        </w:rPr>
        <w:t>CharComicAppsView</w:t>
      </w:r>
      <w:proofErr w:type="spellEnd"/>
      <w:r w:rsidRPr="00D511A8">
        <w:rPr>
          <w:b/>
        </w:rPr>
        <w:t xml:space="preserve"> </w:t>
      </w:r>
    </w:p>
    <w:p w14:paraId="4F85E730" w14:textId="12177552" w:rsidR="0065301B" w:rsidRDefault="0065301B" w:rsidP="0065301B">
      <w:pPr>
        <w:pStyle w:val="ListParagraph"/>
        <w:numPr>
          <w:ilvl w:val="1"/>
          <w:numId w:val="6"/>
        </w:numPr>
        <w:spacing w:before="240"/>
        <w:jc w:val="both"/>
      </w:pPr>
      <w:proofErr w:type="spellStart"/>
      <w:r>
        <w:rPr>
          <w:rFonts w:ascii="Consolas" w:hAnsi="Consolas" w:cs="Consolas"/>
          <w:color w:val="0A29D1"/>
          <w:sz w:val="19"/>
          <w:szCs w:val="19"/>
        </w:rPr>
        <w:t>CharName</w:t>
      </w:r>
      <w:proofErr w:type="spellEnd"/>
      <w:r>
        <w:t xml:space="preserve"> as the prediction (we want to know which characters show up together frequently in the same comics)</w:t>
      </w:r>
    </w:p>
    <w:p w14:paraId="07F8CB2B" w14:textId="28FC9186" w:rsidR="0065301B" w:rsidRDefault="00364F42" w:rsidP="0065301B">
      <w:pPr>
        <w:pStyle w:val="ListParagraph"/>
        <w:numPr>
          <w:ilvl w:val="1"/>
          <w:numId w:val="6"/>
        </w:numPr>
        <w:spacing w:before="240"/>
        <w:jc w:val="both"/>
      </w:pPr>
      <w:r>
        <w:rPr>
          <w:noProof/>
          <w:lang w:eastAsia="en-US"/>
        </w:rPr>
        <mc:AlternateContent>
          <mc:Choice Requires="wps">
            <w:drawing>
              <wp:anchor distT="0" distB="0" distL="114300" distR="114300" simplePos="0" relativeHeight="251705344" behindDoc="1" locked="0" layoutInCell="1" allowOverlap="1" wp14:anchorId="50D53755" wp14:editId="61F3E522">
                <wp:simplePos x="0" y="0"/>
                <wp:positionH relativeFrom="column">
                  <wp:posOffset>3740353</wp:posOffset>
                </wp:positionH>
                <wp:positionV relativeFrom="paragraph">
                  <wp:posOffset>253716</wp:posOffset>
                </wp:positionV>
                <wp:extent cx="3090545" cy="145415"/>
                <wp:effectExtent l="0" t="0" r="0" b="6985"/>
                <wp:wrapTight wrapText="bothSides">
                  <wp:wrapPolygon edited="0">
                    <wp:start x="0" y="0"/>
                    <wp:lineTo x="0" y="19808"/>
                    <wp:lineTo x="21436" y="19808"/>
                    <wp:lineTo x="21436"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090545" cy="145415"/>
                        </a:xfrm>
                        <a:prstGeom prst="rect">
                          <a:avLst/>
                        </a:prstGeom>
                        <a:solidFill>
                          <a:prstClr val="white"/>
                        </a:solidFill>
                        <a:ln>
                          <a:noFill/>
                        </a:ln>
                        <a:effectLst/>
                      </wps:spPr>
                      <wps:txbx>
                        <w:txbxContent>
                          <w:p w14:paraId="215D9565" w14:textId="383C3274" w:rsidR="00BF3C4A" w:rsidRPr="007058BD" w:rsidRDefault="00BF3C4A" w:rsidP="00BF3C4A">
                            <w:pPr>
                              <w:pStyle w:val="Caption"/>
                              <w:jc w:val="center"/>
                              <w:rPr>
                                <w:noProof/>
                                <w:sz w:val="21"/>
                                <w:szCs w:val="21"/>
                              </w:rPr>
                            </w:pPr>
                            <w:r>
                              <w:t xml:space="preserve">Mining Model </w:t>
                            </w:r>
                            <w:r w:rsidR="008D0FBF">
                              <w:t xml:space="preserve">Association Rule </w:t>
                            </w:r>
                            <w:r>
                              <w:t>Data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53755" id="Text Box 30" o:spid="_x0000_s1037" type="#_x0000_t202" style="position:absolute;left:0;text-align:left;margin-left:294.5pt;margin-top:20pt;width:243.35pt;height:11.4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" stroked="f">
                <v:textbox inset="0,0,0,0">
                  <w:txbxContent>
                    <w:p w14:paraId="215D9565" w14:textId="383C3274" w:rsidR="00BF3C4A" w:rsidRPr="007058BD" w:rsidRDefault="00BF3C4A" w:rsidP="00BF3C4A">
                      <w:pPr>
                        <w:pStyle w:val="Caption"/>
                        <w:jc w:val="center"/>
                        <w:rPr>
                          <w:noProof/>
                          <w:sz w:val="21"/>
                          <w:szCs w:val="21"/>
                        </w:rPr>
                      </w:pPr>
                      <w:r>
                        <w:t xml:space="preserve">Mining Model </w:t>
                      </w:r>
                      <w:r w:rsidR="008D0FBF">
                        <w:t xml:space="preserve">Association Rule </w:t>
                      </w:r>
                      <w:r>
                        <w:t>Data Structure</w:t>
                      </w:r>
                    </w:p>
                  </w:txbxContent>
                </v:textbox>
                <w10:wrap type="tight"/>
              </v:shape>
            </w:pict>
          </mc:Fallback>
        </mc:AlternateContent>
      </w:r>
      <w:proofErr w:type="spellStart"/>
      <w:r w:rsidR="0065301B">
        <w:rPr>
          <w:rFonts w:ascii="Consolas" w:hAnsi="Consolas" w:cs="Consolas"/>
          <w:color w:val="0A29D1"/>
          <w:sz w:val="19"/>
          <w:szCs w:val="19"/>
        </w:rPr>
        <w:t>ComicID</w:t>
      </w:r>
      <w:proofErr w:type="spellEnd"/>
      <w:r w:rsidR="0065301B">
        <w:t xml:space="preserve"> as the key (comics being analogous to a shopping basket)</w:t>
      </w:r>
    </w:p>
    <w:p w14:paraId="5F7E38E5" w14:textId="3ECB6147" w:rsidR="006F346F" w:rsidRDefault="00364F42" w:rsidP="0065301B">
      <w:pPr>
        <w:pStyle w:val="ListParagraph"/>
        <w:numPr>
          <w:ilvl w:val="1"/>
          <w:numId w:val="6"/>
        </w:numPr>
        <w:spacing w:before="240"/>
        <w:jc w:val="both"/>
      </w:pPr>
      <w:r w:rsidRPr="0051712D">
        <w:rPr>
          <w:noProof/>
          <w:lang w:eastAsia="en-US"/>
        </w:rPr>
        <w:lastRenderedPageBreak/>
        <w:drawing>
          <wp:anchor distT="0" distB="0" distL="114300" distR="114300" simplePos="0" relativeHeight="251706368" behindDoc="1" locked="0" layoutInCell="1" allowOverlap="1" wp14:anchorId="6C735964" wp14:editId="058F81B4">
            <wp:simplePos x="0" y="0"/>
            <wp:positionH relativeFrom="margin">
              <wp:posOffset>5810250</wp:posOffset>
            </wp:positionH>
            <wp:positionV relativeFrom="paragraph">
              <wp:posOffset>19279</wp:posOffset>
            </wp:positionV>
            <wp:extent cx="1028700" cy="2367915"/>
            <wp:effectExtent l="19050" t="19050" r="19050" b="13335"/>
            <wp:wrapTight wrapText="bothSides">
              <wp:wrapPolygon edited="0">
                <wp:start x="-400" y="-174"/>
                <wp:lineTo x="-400" y="21548"/>
                <wp:lineTo x="21600" y="21548"/>
                <wp:lineTo x="21600" y="-174"/>
                <wp:lineTo x="-400" y="-17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28700" cy="236791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proofErr w:type="spellStart"/>
      <w:r w:rsidR="006F346F">
        <w:rPr>
          <w:rFonts w:ascii="Consolas" w:hAnsi="Consolas" w:cs="Consolas"/>
          <w:color w:val="0A29D1"/>
          <w:sz w:val="19"/>
          <w:szCs w:val="19"/>
        </w:rPr>
        <w:t>ComicName</w:t>
      </w:r>
      <w:proofErr w:type="spellEnd"/>
      <w:r w:rsidR="006F346F" w:rsidRPr="006F346F">
        <w:t xml:space="preserve"> </w:t>
      </w:r>
      <w:r w:rsidR="006F346F">
        <w:t>as the input (this is what we’re grouping the character on)</w:t>
      </w:r>
    </w:p>
    <w:p w14:paraId="11F642A1" w14:textId="12ACA0CD" w:rsidR="00D511A8" w:rsidRPr="00D511A8" w:rsidRDefault="00D511A8" w:rsidP="00D511A8">
      <w:pPr>
        <w:pStyle w:val="ListParagraph"/>
        <w:numPr>
          <w:ilvl w:val="0"/>
          <w:numId w:val="6"/>
        </w:numPr>
        <w:spacing w:before="240"/>
        <w:jc w:val="both"/>
        <w:rPr>
          <w:b/>
        </w:rPr>
      </w:pPr>
      <w:proofErr w:type="spellStart"/>
      <w:r w:rsidRPr="00D511A8">
        <w:rPr>
          <w:rFonts w:ascii="Consolas" w:hAnsi="Consolas" w:cs="Consolas"/>
          <w:b/>
          <w:color w:val="0A29D1"/>
          <w:sz w:val="19"/>
          <w:szCs w:val="19"/>
        </w:rPr>
        <w:t>CharacterAppearances</w:t>
      </w:r>
      <w:proofErr w:type="spellEnd"/>
    </w:p>
    <w:p w14:paraId="315520CA" w14:textId="0FE3ECAC" w:rsidR="00D511A8" w:rsidRDefault="00D511A8" w:rsidP="00D511A8">
      <w:pPr>
        <w:pStyle w:val="ListParagraph"/>
        <w:numPr>
          <w:ilvl w:val="1"/>
          <w:numId w:val="6"/>
        </w:numPr>
        <w:spacing w:before="240"/>
        <w:jc w:val="both"/>
      </w:pPr>
      <w:proofErr w:type="spellStart"/>
      <w:r>
        <w:rPr>
          <w:rFonts w:ascii="Consolas" w:hAnsi="Consolas" w:cs="Consolas"/>
          <w:color w:val="0A29D1"/>
          <w:sz w:val="19"/>
          <w:szCs w:val="19"/>
        </w:rPr>
        <w:t>CharName</w:t>
      </w:r>
      <w:proofErr w:type="spellEnd"/>
      <w:r>
        <w:t xml:space="preserve"> as the key, prediction and input</w:t>
      </w:r>
    </w:p>
    <w:p w14:paraId="206EBD5E" w14:textId="19D9F1EF" w:rsidR="00154692" w:rsidRPr="0051712D" w:rsidRDefault="00154692" w:rsidP="00154692">
      <w:pPr>
        <w:spacing w:before="240"/>
        <w:jc w:val="both"/>
      </w:pPr>
      <w:r w:rsidRPr="0051712D">
        <w:t xml:space="preserve">When asked about reserving data for testing, choose 0%, on the next screen allow drill through for the data </w:t>
      </w:r>
      <w:r w:rsidR="00A828C7">
        <w:t>then</w:t>
      </w:r>
      <w:r w:rsidRPr="0051712D">
        <w:t xml:space="preserve"> choose </w:t>
      </w:r>
      <w:r w:rsidR="0051712D" w:rsidRPr="0051712D">
        <w:t>a suitable</w:t>
      </w:r>
      <w:r w:rsidRPr="0051712D">
        <w:t xml:space="preserve"> name, and finally select finish to create the mining structure.</w:t>
      </w:r>
    </w:p>
    <w:p w14:paraId="00CBD08D" w14:textId="73EDCAE6" w:rsidR="00392E74" w:rsidRDefault="00A403B6" w:rsidP="00EC21A9">
      <w:pPr>
        <w:spacing w:before="240"/>
        <w:jc w:val="both"/>
      </w:pPr>
      <w:r>
        <w:rPr>
          <w:noProof/>
          <w:lang w:eastAsia="en-US"/>
        </w:rPr>
        <w:drawing>
          <wp:anchor distT="0" distB="0" distL="114300" distR="114300" simplePos="0" relativeHeight="251709440" behindDoc="0" locked="0" layoutInCell="1" allowOverlap="1" wp14:anchorId="6CE1420D" wp14:editId="43A372F6">
            <wp:simplePos x="0" y="0"/>
            <wp:positionH relativeFrom="margin">
              <wp:posOffset>1161415</wp:posOffset>
            </wp:positionH>
            <wp:positionV relativeFrom="paragraph">
              <wp:posOffset>295275</wp:posOffset>
            </wp:positionV>
            <wp:extent cx="3114675" cy="1094105"/>
            <wp:effectExtent l="19050" t="19050" r="28575" b="1079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14675" cy="1094105"/>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51712D" w:rsidRPr="0051712D">
        <w:t xml:space="preserve">On the </w:t>
      </w:r>
      <w:r w:rsidR="00AB0DBE" w:rsidRPr="00E10FC3">
        <w:rPr>
          <w:b/>
        </w:rPr>
        <w:t>Mining Models</w:t>
      </w:r>
      <w:r w:rsidR="00AB0DBE">
        <w:t xml:space="preserve"> tab</w:t>
      </w:r>
      <w:r w:rsidR="00E10FC3">
        <w:t xml:space="preserve"> of the new structure we created, the setup</w:t>
      </w:r>
      <w:r w:rsidR="00AB0DBE">
        <w:t xml:space="preserve"> should look like </w:t>
      </w:r>
      <w:r w:rsidR="006A2C02">
        <w:t>the image below</w:t>
      </w:r>
      <w:r w:rsidR="00AB0DBE">
        <w:t>:</w:t>
      </w:r>
    </w:p>
    <w:p w14:paraId="5D32B721" w14:textId="22226C80" w:rsidR="00AB0DBE" w:rsidRPr="0051712D" w:rsidRDefault="00AB0DBE" w:rsidP="006A2C02"/>
    <w:p w14:paraId="6A4DA4F9" w14:textId="783FE855" w:rsidR="00AB0DBE" w:rsidRDefault="00AB0DBE" w:rsidP="006A2C02">
      <w:bookmarkStart w:id="20" w:name="_Toc315875747"/>
      <w:bookmarkStart w:id="21" w:name="_Toc316914653"/>
      <w:bookmarkStart w:id="22" w:name="_Toc316916023"/>
      <w:bookmarkStart w:id="23" w:name="_Toc316919856"/>
      <w:bookmarkStart w:id="24" w:name="_Toc318188231"/>
      <w:bookmarkStart w:id="25" w:name="_Toc318188331"/>
      <w:bookmarkStart w:id="26" w:name="_Toc318189316"/>
      <w:bookmarkStart w:id="27" w:name="_Toc321147015"/>
      <w:bookmarkStart w:id="28" w:name="_Toc321147153"/>
      <w:bookmarkEnd w:id="3"/>
      <w:bookmarkEnd w:id="4"/>
      <w:bookmarkEnd w:id="5"/>
      <w:bookmarkEnd w:id="6"/>
      <w:bookmarkEnd w:id="7"/>
      <w:bookmarkEnd w:id="8"/>
      <w:bookmarkEnd w:id="9"/>
      <w:bookmarkEnd w:id="10"/>
    </w:p>
    <w:p w14:paraId="3FBECE1B" w14:textId="0C4440A7" w:rsidR="00AB0DBE" w:rsidRDefault="00AB0DBE" w:rsidP="006A2C02"/>
    <w:p w14:paraId="7B0C6E00" w14:textId="31710A7B" w:rsidR="006A2C02" w:rsidRDefault="00364F42" w:rsidP="006A2C02">
      <w:r>
        <w:rPr>
          <w:noProof/>
          <w:lang w:eastAsia="en-US"/>
        </w:rPr>
        <mc:AlternateContent>
          <mc:Choice Requires="wps">
            <w:drawing>
              <wp:anchor distT="0" distB="0" distL="114300" distR="114300" simplePos="0" relativeHeight="251708416" behindDoc="1" locked="0" layoutInCell="1" allowOverlap="1" wp14:anchorId="03559AB8" wp14:editId="382528DD">
                <wp:simplePos x="0" y="0"/>
                <wp:positionH relativeFrom="margin">
                  <wp:posOffset>5810250</wp:posOffset>
                </wp:positionH>
                <wp:positionV relativeFrom="paragraph">
                  <wp:posOffset>15443</wp:posOffset>
                </wp:positionV>
                <wp:extent cx="1028700" cy="257175"/>
                <wp:effectExtent l="0" t="0" r="0" b="9525"/>
                <wp:wrapTight wrapText="bothSides">
                  <wp:wrapPolygon edited="0">
                    <wp:start x="0" y="0"/>
                    <wp:lineTo x="0" y="20800"/>
                    <wp:lineTo x="21200" y="20800"/>
                    <wp:lineTo x="2120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028700" cy="257175"/>
                        </a:xfrm>
                        <a:prstGeom prst="rect">
                          <a:avLst/>
                        </a:prstGeom>
                        <a:solidFill>
                          <a:prstClr val="white"/>
                        </a:solidFill>
                        <a:ln>
                          <a:noFill/>
                        </a:ln>
                        <a:effectLst/>
                      </wps:spPr>
                      <wps:txbx>
                        <w:txbxContent>
                          <w:p w14:paraId="22C58847" w14:textId="5E5E588C" w:rsidR="0051712D" w:rsidRPr="00C335BE" w:rsidRDefault="00851B04" w:rsidP="0051712D">
                            <w:pPr>
                              <w:pStyle w:val="Caption"/>
                              <w:jc w:val="center"/>
                              <w:rPr>
                                <w:noProof/>
                                <w:sz w:val="21"/>
                                <w:szCs w:val="21"/>
                              </w:rPr>
                            </w:pPr>
                            <w:r>
                              <w:t>Completed Mining S</w:t>
                            </w:r>
                            <w:r w:rsidR="0051712D">
                              <w:t>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59AB8" id="Text Box 32" o:spid="_x0000_s1038" type="#_x0000_t202" style="position:absolute;margin-left:457.5pt;margin-top:1.2pt;width:81pt;height:20.25pt;z-index:-251608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" stroked="f">
                <v:textbox inset="0,0,0,0">
                  <w:txbxContent>
                    <w:p w14:paraId="22C58847" w14:textId="5E5E588C" w:rsidR="0051712D" w:rsidRPr="00C335BE" w:rsidRDefault="00851B04" w:rsidP="0051712D">
                      <w:pPr>
                        <w:pStyle w:val="Caption"/>
                        <w:jc w:val="center"/>
                        <w:rPr>
                          <w:noProof/>
                          <w:sz w:val="21"/>
                          <w:szCs w:val="21"/>
                        </w:rPr>
                      </w:pPr>
                      <w:r>
                        <w:t>Completed Mining S</w:t>
                      </w:r>
                      <w:r w:rsidR="0051712D">
                        <w:t>tructure</w:t>
                      </w:r>
                    </w:p>
                  </w:txbxContent>
                </v:textbox>
                <w10:wrap type="tight" anchorx="margin"/>
              </v:shape>
            </w:pict>
          </mc:Fallback>
        </mc:AlternateContent>
      </w:r>
    </w:p>
    <w:p w14:paraId="1B30430F" w14:textId="051070E2" w:rsidR="00F72EE4" w:rsidRPr="00C727D2" w:rsidRDefault="00270139" w:rsidP="00270139">
      <w:pPr>
        <w:pStyle w:val="Heading1"/>
      </w:pPr>
      <w:bookmarkStart w:id="29" w:name="_Toc421789122"/>
      <w:r>
        <w:t xml:space="preserve">Setup the </w:t>
      </w:r>
      <w:r w:rsidR="00F72EE4" w:rsidRPr="00C727D2">
        <w:t>Mining Model Viewer</w:t>
      </w:r>
      <w:bookmarkEnd w:id="29"/>
    </w:p>
    <w:p w14:paraId="6B5A5ED8" w14:textId="50E9540D" w:rsidR="006A2C02" w:rsidRDefault="006A2C02" w:rsidP="00F72EE4">
      <w:pPr>
        <w:spacing w:before="240"/>
        <w:jc w:val="both"/>
      </w:pPr>
      <w:r>
        <w:t xml:space="preserve">Select the </w:t>
      </w:r>
      <w:r w:rsidRPr="006A2C02">
        <w:rPr>
          <w:b/>
        </w:rPr>
        <w:t>Mining Model Viewer</w:t>
      </w:r>
      <w:r>
        <w:t xml:space="preserve"> tab to be prompted to build and deploy the mining model.</w:t>
      </w:r>
      <w:r w:rsidR="00B12EAF">
        <w:t xml:space="preserve"> Once the model has been built and deployed, you will finally be presented with a list of the association rules for the Marvel characters appearing in comic books in our dataset.</w:t>
      </w:r>
    </w:p>
    <w:p w14:paraId="3EC789EE" w14:textId="73116BA7" w:rsidR="007F1076" w:rsidRDefault="007F1076" w:rsidP="00397C1D">
      <w:pPr>
        <w:jc w:val="both"/>
      </w:pPr>
      <w:r>
        <w:t xml:space="preserve">The settings used in the analysis of these results </w:t>
      </w:r>
      <w:r w:rsidR="00294793">
        <w:t xml:space="preserve">on the </w:t>
      </w:r>
      <w:r w:rsidR="00294793" w:rsidRPr="00294793">
        <w:rPr>
          <w:b/>
        </w:rPr>
        <w:t>Rules</w:t>
      </w:r>
      <w:r w:rsidR="00294793">
        <w:t xml:space="preserve"> tab of the mining model </w:t>
      </w:r>
      <w:r>
        <w:t>are as follows:</w:t>
      </w:r>
    </w:p>
    <w:p w14:paraId="4E1E80B5" w14:textId="132A6396" w:rsidR="003353AD" w:rsidRDefault="003353AD" w:rsidP="003353AD">
      <w:pPr>
        <w:pStyle w:val="ListParagraph"/>
        <w:numPr>
          <w:ilvl w:val="0"/>
          <w:numId w:val="7"/>
        </w:numPr>
        <w:jc w:val="both"/>
      </w:pPr>
      <w:r w:rsidRPr="003353AD">
        <w:rPr>
          <w:b/>
        </w:rPr>
        <w:t>Minimum Probability</w:t>
      </w:r>
      <w:r>
        <w:t>: 0.60</w:t>
      </w:r>
    </w:p>
    <w:p w14:paraId="1D638ECA" w14:textId="45689E7A" w:rsidR="003353AD" w:rsidRDefault="003353AD" w:rsidP="003353AD">
      <w:pPr>
        <w:pStyle w:val="ListParagraph"/>
        <w:numPr>
          <w:ilvl w:val="1"/>
          <w:numId w:val="7"/>
        </w:numPr>
        <w:jc w:val="both"/>
      </w:pPr>
      <w:r>
        <w:t>This is sets of characters that have more than a 60% chance of appearing together</w:t>
      </w:r>
    </w:p>
    <w:p w14:paraId="5EE8279C" w14:textId="1B507BDD" w:rsidR="003353AD" w:rsidRDefault="003353AD" w:rsidP="003353AD">
      <w:pPr>
        <w:pStyle w:val="ListParagraph"/>
        <w:numPr>
          <w:ilvl w:val="0"/>
          <w:numId w:val="7"/>
        </w:numPr>
        <w:jc w:val="both"/>
      </w:pPr>
      <w:r w:rsidRPr="003353AD">
        <w:rPr>
          <w:b/>
        </w:rPr>
        <w:t>Minimum Importance</w:t>
      </w:r>
      <w:r>
        <w:t>: 0.80</w:t>
      </w:r>
    </w:p>
    <w:p w14:paraId="7C884B6D" w14:textId="7285BC5B" w:rsidR="003353AD" w:rsidRDefault="003353AD" w:rsidP="003353AD">
      <w:pPr>
        <w:pStyle w:val="ListParagraph"/>
        <w:numPr>
          <w:ilvl w:val="1"/>
          <w:numId w:val="7"/>
        </w:numPr>
        <w:jc w:val="both"/>
      </w:pPr>
      <w:r>
        <w:t>This is the “trustworthiness” of the rule, so we want it relatively high as a minimum</w:t>
      </w:r>
    </w:p>
    <w:p w14:paraId="1A018C01" w14:textId="0F97D916" w:rsidR="003353AD" w:rsidRDefault="008534EB" w:rsidP="003353AD">
      <w:pPr>
        <w:pStyle w:val="ListParagraph"/>
        <w:numPr>
          <w:ilvl w:val="0"/>
          <w:numId w:val="7"/>
        </w:numPr>
        <w:jc w:val="both"/>
      </w:pPr>
      <w:r>
        <w:rPr>
          <w:noProof/>
          <w:lang w:eastAsia="en-US"/>
        </w:rPr>
        <w:drawing>
          <wp:anchor distT="0" distB="0" distL="114300" distR="114300" simplePos="0" relativeHeight="251710464" behindDoc="1" locked="0" layoutInCell="1" allowOverlap="1" wp14:anchorId="19FCB1B0" wp14:editId="250AF863">
            <wp:simplePos x="0" y="0"/>
            <wp:positionH relativeFrom="margin">
              <wp:align>right</wp:align>
            </wp:positionH>
            <wp:positionV relativeFrom="paragraph">
              <wp:posOffset>22360</wp:posOffset>
            </wp:positionV>
            <wp:extent cx="4371340" cy="3219450"/>
            <wp:effectExtent l="19050" t="19050" r="10160" b="19050"/>
            <wp:wrapTight wrapText="bothSides">
              <wp:wrapPolygon edited="0">
                <wp:start x="-94" y="-128"/>
                <wp:lineTo x="-94" y="21600"/>
                <wp:lineTo x="21556" y="21600"/>
                <wp:lineTo x="21556" y="-128"/>
                <wp:lineTo x="-94" y="-128"/>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71340" cy="3219450"/>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3353AD" w:rsidRPr="003353AD">
        <w:rPr>
          <w:b/>
        </w:rPr>
        <w:t>Show</w:t>
      </w:r>
      <w:r w:rsidR="003353AD">
        <w:t>: Show Attribute Name Only</w:t>
      </w:r>
    </w:p>
    <w:p w14:paraId="705DBB4C" w14:textId="596EED0A" w:rsidR="003353AD" w:rsidRDefault="003353AD" w:rsidP="003353AD">
      <w:pPr>
        <w:pStyle w:val="ListParagraph"/>
        <w:numPr>
          <w:ilvl w:val="1"/>
          <w:numId w:val="7"/>
        </w:numPr>
        <w:jc w:val="both"/>
      </w:pPr>
      <w:r>
        <w:t>This is much easier to read without the word “exists” all over the screen</w:t>
      </w:r>
    </w:p>
    <w:p w14:paraId="000EB504" w14:textId="4005BF7B" w:rsidR="00CC54AF" w:rsidRDefault="00CC54AF" w:rsidP="00CC54AF">
      <w:pPr>
        <w:pStyle w:val="ListParagraph"/>
        <w:numPr>
          <w:ilvl w:val="0"/>
          <w:numId w:val="7"/>
        </w:numPr>
        <w:jc w:val="both"/>
      </w:pPr>
      <w:r w:rsidRPr="00CC54AF">
        <w:rPr>
          <w:b/>
        </w:rPr>
        <w:t>Sort</w:t>
      </w:r>
      <w:r>
        <w:t>: Importance</w:t>
      </w:r>
    </w:p>
    <w:p w14:paraId="2C46692B" w14:textId="667E0C59" w:rsidR="00E66874" w:rsidRDefault="00CC54AF" w:rsidP="00CC54AF">
      <w:pPr>
        <w:pStyle w:val="ListParagraph"/>
        <w:numPr>
          <w:ilvl w:val="1"/>
          <w:numId w:val="7"/>
        </w:numPr>
        <w:jc w:val="both"/>
      </w:pPr>
      <w:r>
        <w:t>This will move p</w:t>
      </w:r>
      <w:r w:rsidR="00E66874">
        <w:t>robability to second level sort</w:t>
      </w:r>
    </w:p>
    <w:p w14:paraId="5B1B2DE4" w14:textId="1728E923" w:rsidR="00CC54AF" w:rsidRDefault="00E66874" w:rsidP="00CC54AF">
      <w:pPr>
        <w:pStyle w:val="ListParagraph"/>
        <w:numPr>
          <w:ilvl w:val="1"/>
          <w:numId w:val="7"/>
        </w:numPr>
        <w:jc w:val="both"/>
      </w:pPr>
      <w:r>
        <w:t>G</w:t>
      </w:r>
      <w:r w:rsidR="00CC54AF">
        <w:t>ive</w:t>
      </w:r>
      <w:r>
        <w:t>s</w:t>
      </w:r>
      <w:r w:rsidR="00CC54AF">
        <w:t xml:space="preserve"> us a view of the rules with both high probability and high importance at the top</w:t>
      </w:r>
    </w:p>
    <w:p w14:paraId="780C550A" w14:textId="4B85E74C" w:rsidR="009B293D" w:rsidRDefault="009B293D" w:rsidP="000A58B6">
      <w:pPr>
        <w:jc w:val="both"/>
      </w:pPr>
    </w:p>
    <w:p w14:paraId="1EEA0B65" w14:textId="165F3AC9" w:rsidR="009B293D" w:rsidRPr="009B293D" w:rsidRDefault="009B293D" w:rsidP="009B293D"/>
    <w:p w14:paraId="5A90A765" w14:textId="77777777" w:rsidR="009B293D" w:rsidRPr="009B293D" w:rsidRDefault="009B293D" w:rsidP="009B293D"/>
    <w:p w14:paraId="1ED37893" w14:textId="426B1C15" w:rsidR="009B293D" w:rsidRPr="009B293D" w:rsidRDefault="00DD0B1E" w:rsidP="009B293D">
      <w:r>
        <w:rPr>
          <w:noProof/>
          <w:lang w:eastAsia="en-US"/>
        </w:rPr>
        <mc:AlternateContent>
          <mc:Choice Requires="wps">
            <w:drawing>
              <wp:anchor distT="0" distB="0" distL="114300" distR="114300" simplePos="0" relativeHeight="251712512" behindDoc="0" locked="0" layoutInCell="1" allowOverlap="1" wp14:anchorId="31D722E5" wp14:editId="6D0DA6E6">
                <wp:simplePos x="0" y="0"/>
                <wp:positionH relativeFrom="margin">
                  <wp:align>right</wp:align>
                </wp:positionH>
                <wp:positionV relativeFrom="paragraph">
                  <wp:posOffset>215224</wp:posOffset>
                </wp:positionV>
                <wp:extent cx="4385945" cy="145415"/>
                <wp:effectExtent l="0" t="0" r="0" b="6985"/>
                <wp:wrapThrough wrapText="bothSides">
                  <wp:wrapPolygon edited="0">
                    <wp:start x="0" y="0"/>
                    <wp:lineTo x="0" y="19808"/>
                    <wp:lineTo x="21484" y="19808"/>
                    <wp:lineTo x="21484"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4385945" cy="145415"/>
                        </a:xfrm>
                        <a:prstGeom prst="rect">
                          <a:avLst/>
                        </a:prstGeom>
                        <a:solidFill>
                          <a:prstClr val="white"/>
                        </a:solidFill>
                        <a:ln>
                          <a:noFill/>
                        </a:ln>
                        <a:effectLst/>
                      </wps:spPr>
                      <wps:txbx>
                        <w:txbxContent>
                          <w:p w14:paraId="0752DB44" w14:textId="6B6C8E07" w:rsidR="00674659" w:rsidRPr="006E2552" w:rsidRDefault="00674659" w:rsidP="00674659">
                            <w:pPr>
                              <w:pStyle w:val="Caption"/>
                              <w:jc w:val="center"/>
                              <w:rPr>
                                <w:noProof/>
                                <w:sz w:val="21"/>
                                <w:szCs w:val="21"/>
                              </w:rPr>
                            </w:pPr>
                            <w:r>
                              <w:t xml:space="preserve">Top results </w:t>
                            </w:r>
                            <w:r w:rsidR="00A72C5A">
                              <w:t xml:space="preserve">for Rules </w:t>
                            </w:r>
                            <w:r>
                              <w:t>of</w:t>
                            </w:r>
                            <w:r w:rsidR="00A72C5A">
                              <w:t xml:space="preserve"> the</w:t>
                            </w:r>
                            <w:r>
                              <w:t xml:space="preserve"> processed mining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22E5" id="Text Box 35" o:spid="_x0000_s1039" type="#_x0000_t202" style="position:absolute;margin-left:294.15pt;margin-top:16.95pt;width:345.35pt;height:11.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" stroked="f">
                <v:textbox inset="0,0,0,0">
                  <w:txbxContent>
                    <w:p w14:paraId="0752DB44" w14:textId="6B6C8E07" w:rsidR="00674659" w:rsidRPr="006E2552" w:rsidRDefault="00674659" w:rsidP="00674659">
                      <w:pPr>
                        <w:pStyle w:val="Caption"/>
                        <w:jc w:val="center"/>
                        <w:rPr>
                          <w:noProof/>
                          <w:sz w:val="21"/>
                          <w:szCs w:val="21"/>
                        </w:rPr>
                      </w:pPr>
                      <w:r>
                        <w:t xml:space="preserve">Top results </w:t>
                      </w:r>
                      <w:r w:rsidR="00A72C5A">
                        <w:t xml:space="preserve">for Rules </w:t>
                      </w:r>
                      <w:r>
                        <w:t>of</w:t>
                      </w:r>
                      <w:r w:rsidR="00A72C5A">
                        <w:t xml:space="preserve"> the</w:t>
                      </w:r>
                      <w:r>
                        <w:t xml:space="preserve"> processed mining model</w:t>
                      </w:r>
                    </w:p>
                  </w:txbxContent>
                </v:textbox>
                <w10:wrap type="through" anchorx="margin"/>
              </v:shape>
            </w:pict>
          </mc:Fallback>
        </mc:AlternateContent>
      </w:r>
    </w:p>
    <w:p w14:paraId="52877D4B" w14:textId="578C584F" w:rsidR="009B293D" w:rsidRDefault="00E4179F" w:rsidP="009B293D">
      <w:pPr>
        <w:tabs>
          <w:tab w:val="left" w:pos="9750"/>
        </w:tabs>
      </w:pPr>
      <w:r>
        <w:lastRenderedPageBreak/>
        <w:t xml:space="preserve">The settings used in the analysis of these results on the </w:t>
      </w:r>
      <w:proofErr w:type="spellStart"/>
      <w:r w:rsidRPr="00E4179F">
        <w:rPr>
          <w:b/>
        </w:rPr>
        <w:t>Itemsets</w:t>
      </w:r>
      <w:proofErr w:type="spellEnd"/>
      <w:r>
        <w:t xml:space="preserve"> tab are as follows:</w:t>
      </w:r>
    </w:p>
    <w:p w14:paraId="7E4B909B" w14:textId="5177AE17" w:rsidR="00E4179F" w:rsidRDefault="00E4179F" w:rsidP="00E4179F">
      <w:pPr>
        <w:pStyle w:val="ListParagraph"/>
        <w:numPr>
          <w:ilvl w:val="0"/>
          <w:numId w:val="8"/>
        </w:numPr>
        <w:tabs>
          <w:tab w:val="left" w:pos="9750"/>
        </w:tabs>
      </w:pPr>
      <w:r w:rsidRPr="00E4179F">
        <w:rPr>
          <w:b/>
        </w:rPr>
        <w:t xml:space="preserve">Minimum Support: </w:t>
      </w:r>
      <w:r>
        <w:t>165</w:t>
      </w:r>
    </w:p>
    <w:p w14:paraId="775E7BE6" w14:textId="4CCB436D" w:rsidR="00E4179F" w:rsidRDefault="00E4179F" w:rsidP="00E4179F">
      <w:pPr>
        <w:pStyle w:val="ListParagraph"/>
        <w:numPr>
          <w:ilvl w:val="1"/>
          <w:numId w:val="8"/>
        </w:numPr>
        <w:tabs>
          <w:tab w:val="left" w:pos="9750"/>
        </w:tabs>
      </w:pPr>
      <w:r>
        <w:t>This is the minimum number of total appearan</w:t>
      </w:r>
      <w:r w:rsidR="00895C7C">
        <w:t>ces in comics for each itemset</w:t>
      </w:r>
    </w:p>
    <w:p w14:paraId="59E7C02C" w14:textId="013D5ADC" w:rsidR="00E4179F" w:rsidRDefault="004F1386" w:rsidP="00E4179F">
      <w:pPr>
        <w:pStyle w:val="ListParagraph"/>
        <w:numPr>
          <w:ilvl w:val="0"/>
          <w:numId w:val="8"/>
        </w:numPr>
        <w:tabs>
          <w:tab w:val="left" w:pos="9750"/>
        </w:tabs>
      </w:pPr>
      <w:r w:rsidRPr="004F1386">
        <w:rPr>
          <w:b/>
        </w:rPr>
        <w:t>Minimum Itemset Size:</w:t>
      </w:r>
      <w:r>
        <w:t xml:space="preserve"> 1</w:t>
      </w:r>
    </w:p>
    <w:p w14:paraId="36414694" w14:textId="3AEEDF91" w:rsidR="004F1386" w:rsidRDefault="004F1386" w:rsidP="004F1386">
      <w:pPr>
        <w:pStyle w:val="ListParagraph"/>
        <w:numPr>
          <w:ilvl w:val="1"/>
          <w:numId w:val="8"/>
        </w:numPr>
        <w:tabs>
          <w:tab w:val="left" w:pos="9750"/>
        </w:tabs>
      </w:pPr>
      <w:r>
        <w:t>We will change this number to 2 and</w:t>
      </w:r>
      <w:r w:rsidR="00D83ABF">
        <w:t xml:space="preserve"> then</w:t>
      </w:r>
      <w:r>
        <w:t xml:space="preserve"> 3 as part of the data analysis, but we’ll start with 1 so we can see </w:t>
      </w:r>
      <w:r w:rsidR="004343E4">
        <w:t xml:space="preserve">the </w:t>
      </w:r>
      <w:r>
        <w:t>most frequently occurring characters overall</w:t>
      </w:r>
      <w:r w:rsidR="00D83ABF">
        <w:t>,</w:t>
      </w:r>
      <w:r>
        <w:t xml:space="preserve"> as well as frequently occurring </w:t>
      </w:r>
      <w:r w:rsidRPr="004343E4">
        <w:rPr>
          <w:i/>
        </w:rPr>
        <w:t>sets</w:t>
      </w:r>
      <w:r>
        <w:t xml:space="preserve"> of characters</w:t>
      </w:r>
    </w:p>
    <w:p w14:paraId="3986444E" w14:textId="790AA8DD" w:rsidR="00BE12B8" w:rsidRDefault="00A72C5A" w:rsidP="00531706">
      <w:pPr>
        <w:pStyle w:val="ListParagraph"/>
        <w:numPr>
          <w:ilvl w:val="0"/>
          <w:numId w:val="8"/>
        </w:numPr>
        <w:jc w:val="both"/>
      </w:pPr>
      <w:r w:rsidRPr="003353AD">
        <w:rPr>
          <w:b/>
        </w:rPr>
        <w:t>Show</w:t>
      </w:r>
      <w:r>
        <w:t>: Show Attribute Name Only</w:t>
      </w:r>
    </w:p>
    <w:p w14:paraId="5B00F2B8" w14:textId="42743670" w:rsidR="004F1386" w:rsidRDefault="00DC2FAD" w:rsidP="000D0661">
      <w:pPr>
        <w:pStyle w:val="ListParagraph"/>
        <w:numPr>
          <w:ilvl w:val="1"/>
          <w:numId w:val="8"/>
        </w:numPr>
        <w:jc w:val="both"/>
      </w:pPr>
      <w:r>
        <w:rPr>
          <w:noProof/>
          <w:lang w:eastAsia="en-US"/>
        </w:rPr>
        <mc:AlternateContent>
          <mc:Choice Requires="wps">
            <w:drawing>
              <wp:anchor distT="0" distB="0" distL="114300" distR="114300" simplePos="0" relativeHeight="251716608" behindDoc="0" locked="0" layoutInCell="1" allowOverlap="1" wp14:anchorId="013280C8" wp14:editId="1F5D6FBF">
                <wp:simplePos x="0" y="0"/>
                <wp:positionH relativeFrom="column">
                  <wp:posOffset>1196340</wp:posOffset>
                </wp:positionH>
                <wp:positionV relativeFrom="paragraph">
                  <wp:posOffset>3545840</wp:posOffset>
                </wp:positionV>
                <wp:extent cx="4239260" cy="126365"/>
                <wp:effectExtent l="0" t="0" r="8890" b="6985"/>
                <wp:wrapTopAndBottom/>
                <wp:docPr id="38" name="Text Box 38"/>
                <wp:cNvGraphicFramePr/>
                <a:graphic xmlns:a="http://schemas.openxmlformats.org/drawingml/2006/main">
                  <a:graphicData uri="http://schemas.microsoft.com/office/word/2010/wordprocessingShape">
                    <wps:wsp>
                      <wps:cNvSpPr txBox="1"/>
                      <wps:spPr>
                        <a:xfrm>
                          <a:off x="0" y="0"/>
                          <a:ext cx="4239260" cy="126365"/>
                        </a:xfrm>
                        <a:prstGeom prst="rect">
                          <a:avLst/>
                        </a:prstGeom>
                        <a:solidFill>
                          <a:prstClr val="white"/>
                        </a:solidFill>
                        <a:ln>
                          <a:noFill/>
                        </a:ln>
                        <a:effectLst/>
                      </wps:spPr>
                      <wps:txbx>
                        <w:txbxContent>
                          <w:p w14:paraId="74BBC77D" w14:textId="1293A5E6" w:rsidR="00EB6A0F" w:rsidRPr="00802661" w:rsidRDefault="00EB6A0F" w:rsidP="00EB6A0F">
                            <w:pPr>
                              <w:pStyle w:val="Caption"/>
                              <w:jc w:val="center"/>
                              <w:rPr>
                                <w:noProof/>
                                <w:sz w:val="21"/>
                                <w:szCs w:val="21"/>
                              </w:rPr>
                            </w:pPr>
                            <w:r>
                              <w:t xml:space="preserve">Top results for </w:t>
                            </w:r>
                            <w:proofErr w:type="spellStart"/>
                            <w:r>
                              <w:t>Itemsets</w:t>
                            </w:r>
                            <w:proofErr w:type="spellEnd"/>
                            <w:r>
                              <w:t xml:space="preserve"> in the processed mining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80C8" id="Text Box 38" o:spid="_x0000_s1040" type="#_x0000_t202" style="position:absolute;left:0;text-align:left;margin-left:94.2pt;margin-top:279.2pt;width:333.8pt;height: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" stroked="f">
                <v:textbox inset="0,0,0,0">
                  <w:txbxContent>
                    <w:p w14:paraId="74BBC77D" w14:textId="1293A5E6" w:rsidR="00EB6A0F" w:rsidRPr="00802661" w:rsidRDefault="00EB6A0F" w:rsidP="00EB6A0F">
                      <w:pPr>
                        <w:pStyle w:val="Caption"/>
                        <w:jc w:val="center"/>
                        <w:rPr>
                          <w:noProof/>
                          <w:sz w:val="21"/>
                          <w:szCs w:val="21"/>
                        </w:rPr>
                      </w:pPr>
                      <w:r>
                        <w:t xml:space="preserve">Top results for </w:t>
                      </w:r>
                      <w:proofErr w:type="spellStart"/>
                      <w:r>
                        <w:t>Itemsets</w:t>
                      </w:r>
                      <w:proofErr w:type="spellEnd"/>
                      <w:r>
                        <w:t xml:space="preserve"> in the processed mining model</w:t>
                      </w:r>
                    </w:p>
                  </w:txbxContent>
                </v:textbox>
                <w10:wrap type="topAndBottom"/>
              </v:shape>
            </w:pict>
          </mc:Fallback>
        </mc:AlternateContent>
      </w:r>
      <w:r>
        <w:rPr>
          <w:noProof/>
          <w:lang w:eastAsia="en-US"/>
        </w:rPr>
        <w:drawing>
          <wp:anchor distT="0" distB="0" distL="114300" distR="114300" simplePos="0" relativeHeight="251713536" behindDoc="1" locked="0" layoutInCell="1" allowOverlap="1" wp14:anchorId="19168089" wp14:editId="5E94A470">
            <wp:simplePos x="0" y="0"/>
            <wp:positionH relativeFrom="margin">
              <wp:posOffset>1176655</wp:posOffset>
            </wp:positionH>
            <wp:positionV relativeFrom="paragraph">
              <wp:posOffset>199390</wp:posOffset>
            </wp:positionV>
            <wp:extent cx="4258945" cy="3322955"/>
            <wp:effectExtent l="19050" t="19050" r="27305" b="1079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8138"/>
                    <a:stretch/>
                  </pic:blipFill>
                  <pic:spPr bwMode="auto">
                    <a:xfrm>
                      <a:off x="0" y="0"/>
                      <a:ext cx="4258945" cy="3322955"/>
                    </a:xfrm>
                    <a:prstGeom prst="rect">
                      <a:avLst/>
                    </a:prstGeom>
                    <a:ln w="3175"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C5A">
        <w:t>This is much easier to read without the word “exists” all over the screen</w:t>
      </w:r>
    </w:p>
    <w:p w14:paraId="782AFBA9" w14:textId="77178F88" w:rsidR="000D0661" w:rsidRDefault="000D0661" w:rsidP="007D27D9">
      <w:pPr>
        <w:tabs>
          <w:tab w:val="left" w:pos="9750"/>
        </w:tabs>
        <w:spacing w:before="300"/>
        <w:jc w:val="both"/>
      </w:pPr>
      <w:r>
        <w:t xml:space="preserve">The settings used in the analysis of these results on the </w:t>
      </w:r>
      <w:r w:rsidR="00C43448">
        <w:rPr>
          <w:b/>
        </w:rPr>
        <w:t>Dependency Network</w:t>
      </w:r>
      <w:r>
        <w:t xml:space="preserve"> tab are as follows:</w:t>
      </w:r>
    </w:p>
    <w:p w14:paraId="0B094C35" w14:textId="40F6E1A1" w:rsidR="00C43448" w:rsidRDefault="00C43448" w:rsidP="00C43448">
      <w:pPr>
        <w:pStyle w:val="ListParagraph"/>
        <w:numPr>
          <w:ilvl w:val="0"/>
          <w:numId w:val="7"/>
        </w:numPr>
        <w:jc w:val="both"/>
      </w:pPr>
      <w:r w:rsidRPr="003353AD">
        <w:rPr>
          <w:b/>
        </w:rPr>
        <w:t>Show</w:t>
      </w:r>
      <w:r>
        <w:t>: Show Attribute Name Only</w:t>
      </w:r>
    </w:p>
    <w:p w14:paraId="7EBD4034" w14:textId="174B4B15" w:rsidR="00C43448" w:rsidRDefault="00B47FCB" w:rsidP="00C43448">
      <w:pPr>
        <w:pStyle w:val="ListParagraph"/>
        <w:numPr>
          <w:ilvl w:val="1"/>
          <w:numId w:val="7"/>
        </w:numPr>
        <w:jc w:val="both"/>
      </w:pPr>
      <w:r>
        <w:rPr>
          <w:noProof/>
          <w:lang w:eastAsia="en-US"/>
        </w:rPr>
        <w:drawing>
          <wp:anchor distT="0" distB="0" distL="114300" distR="114300" simplePos="0" relativeHeight="251717632" behindDoc="1" locked="0" layoutInCell="1" allowOverlap="1" wp14:anchorId="31AB7CFA" wp14:editId="05410585">
            <wp:simplePos x="0" y="0"/>
            <wp:positionH relativeFrom="margin">
              <wp:posOffset>1168400</wp:posOffset>
            </wp:positionH>
            <wp:positionV relativeFrom="paragraph">
              <wp:posOffset>199822</wp:posOffset>
            </wp:positionV>
            <wp:extent cx="3997960" cy="2390775"/>
            <wp:effectExtent l="19050" t="19050" r="21590" b="285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97960" cy="2390775"/>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19680" behindDoc="1" locked="0" layoutInCell="1" allowOverlap="1" wp14:anchorId="0BF090E2" wp14:editId="3E8C1FD3">
                <wp:simplePos x="0" y="0"/>
                <wp:positionH relativeFrom="column">
                  <wp:posOffset>1178560</wp:posOffset>
                </wp:positionH>
                <wp:positionV relativeFrom="paragraph">
                  <wp:posOffset>2607864</wp:posOffset>
                </wp:positionV>
                <wp:extent cx="3958590" cy="135890"/>
                <wp:effectExtent l="0" t="0" r="3810" b="0"/>
                <wp:wrapTight wrapText="bothSides">
                  <wp:wrapPolygon edited="0">
                    <wp:start x="0" y="0"/>
                    <wp:lineTo x="0" y="18168"/>
                    <wp:lineTo x="21517" y="18168"/>
                    <wp:lineTo x="21517"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3958590" cy="135890"/>
                        </a:xfrm>
                        <a:prstGeom prst="rect">
                          <a:avLst/>
                        </a:prstGeom>
                        <a:solidFill>
                          <a:prstClr val="white"/>
                        </a:solidFill>
                        <a:ln>
                          <a:noFill/>
                        </a:ln>
                        <a:effectLst/>
                      </wps:spPr>
                      <wps:txbx>
                        <w:txbxContent>
                          <w:p w14:paraId="3A13259A" w14:textId="70DD9984" w:rsidR="007F363C" w:rsidRPr="005B49D4" w:rsidRDefault="007F363C" w:rsidP="007F363C">
                            <w:pPr>
                              <w:pStyle w:val="Caption"/>
                              <w:jc w:val="center"/>
                              <w:rPr>
                                <w:noProof/>
                                <w:sz w:val="21"/>
                                <w:szCs w:val="21"/>
                              </w:rPr>
                            </w:pPr>
                            <w:r>
                              <w:t>Partial view of the Dependency Network in the mining model: X-Men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90E2" id="Text Box 40" o:spid="_x0000_s1041" type="#_x0000_t202" style="position:absolute;left:0;text-align:left;margin-left:92.8pt;margin-top:205.35pt;width:311.7pt;height:10.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" stroked="f">
                <v:textbox inset="0,0,0,0">
                  <w:txbxContent>
                    <w:p w14:paraId="3A13259A" w14:textId="70DD9984" w:rsidR="007F363C" w:rsidRPr="005B49D4" w:rsidRDefault="007F363C" w:rsidP="007F363C">
                      <w:pPr>
                        <w:pStyle w:val="Caption"/>
                        <w:jc w:val="center"/>
                        <w:rPr>
                          <w:noProof/>
                          <w:sz w:val="21"/>
                          <w:szCs w:val="21"/>
                        </w:rPr>
                      </w:pPr>
                      <w:r>
                        <w:t>Partial view of the Dependency Network in the mining model: X-Men</w:t>
                      </w:r>
                    </w:p>
                  </w:txbxContent>
                </v:textbox>
                <w10:wrap type="tight"/>
              </v:shape>
            </w:pict>
          </mc:Fallback>
        </mc:AlternateContent>
      </w:r>
      <w:r w:rsidR="00C43448">
        <w:t>This is much easier to read without the word “exists” all over the screen</w:t>
      </w:r>
    </w:p>
    <w:p w14:paraId="03764D11" w14:textId="116855F5" w:rsidR="00F01EE2" w:rsidRDefault="00880E63" w:rsidP="00EF092F">
      <w:pPr>
        <w:pStyle w:val="Heading1"/>
      </w:pPr>
      <w:bookmarkStart w:id="30" w:name="_Toc421789123"/>
      <w:r>
        <w:lastRenderedPageBreak/>
        <w:t>Mining Model</w:t>
      </w:r>
      <w:r w:rsidR="00B47FCB">
        <w:t xml:space="preserve"> </w:t>
      </w:r>
      <w:r w:rsidR="00C206BA">
        <w:t>Analysis</w:t>
      </w:r>
      <w:bookmarkEnd w:id="30"/>
    </w:p>
    <w:p w14:paraId="59AB39F1" w14:textId="794F05DA" w:rsidR="00C206BA" w:rsidRDefault="00C27629" w:rsidP="00D830B2">
      <w:pPr>
        <w:spacing w:before="240"/>
        <w:jc w:val="both"/>
      </w:pPr>
      <w:r>
        <w:t>Even starting with quick glances at each tab of the mining model viewer, there is some really cool information that surfaces about the relationships between Marvel characters as they appear in comic books.</w:t>
      </w:r>
      <w:r w:rsidR="005B7AB0">
        <w:t xml:space="preserve"> Diving into this data analysis it’s important to keep in mind that this isn’t a completely up to date set of information, as well as the fact that we’re not seeing absolutely every relationship between every comic book character; just th</w:t>
      </w:r>
      <w:r w:rsidR="00737D48">
        <w:t xml:space="preserve">e most frequently </w:t>
      </w:r>
      <w:r w:rsidR="00786F90">
        <w:t>occurring</w:t>
      </w:r>
      <w:r w:rsidR="005B7AB0">
        <w:t xml:space="preserve"> ones</w:t>
      </w:r>
      <w:r w:rsidR="00407160">
        <w:t xml:space="preserve"> (characters appearing less than 165 times are not included)</w:t>
      </w:r>
      <w:r w:rsidR="005B7AB0">
        <w:t>.</w:t>
      </w:r>
      <w:r w:rsidR="00851323">
        <w:t xml:space="preserve"> With that said, there’s a lot to be learned here.</w:t>
      </w:r>
    </w:p>
    <w:p w14:paraId="43C8FA46" w14:textId="1E7EDBEA" w:rsidR="00BE640B" w:rsidRPr="00BE640B" w:rsidRDefault="00D72C53" w:rsidP="00BE640B">
      <w:pPr>
        <w:pStyle w:val="Heading2"/>
        <w:spacing w:after="240"/>
        <w:rPr>
          <w:color w:val="5B63B7" w:themeColor="text2" w:themeTint="99"/>
        </w:rPr>
      </w:pPr>
      <w:bookmarkStart w:id="31" w:name="_Toc421789124"/>
      <w:r>
        <w:rPr>
          <w:color w:val="5B63B7" w:themeColor="text2" w:themeTint="99"/>
        </w:rPr>
        <w:t>The Warriors Three</w:t>
      </w:r>
      <w:bookmarkEnd w:id="31"/>
    </w:p>
    <w:p w14:paraId="3F2F2F24" w14:textId="65D1EDD5" w:rsidR="005E1477" w:rsidRDefault="001038C1" w:rsidP="00D830B2">
      <w:pPr>
        <w:spacing w:before="240"/>
        <w:jc w:val="both"/>
      </w:pPr>
      <w:r>
        <w:rPr>
          <w:noProof/>
          <w:lang w:eastAsia="en-US"/>
        </w:rPr>
        <w:drawing>
          <wp:anchor distT="0" distB="0" distL="114300" distR="114300" simplePos="0" relativeHeight="251724800" behindDoc="1" locked="0" layoutInCell="1" allowOverlap="1" wp14:anchorId="7A0BF583" wp14:editId="475A224E">
            <wp:simplePos x="0" y="0"/>
            <wp:positionH relativeFrom="margin">
              <wp:posOffset>2819400</wp:posOffset>
            </wp:positionH>
            <wp:positionV relativeFrom="paragraph">
              <wp:posOffset>1956354</wp:posOffset>
            </wp:positionV>
            <wp:extent cx="4012254" cy="1823752"/>
            <wp:effectExtent l="19050" t="19050" r="26670" b="24130"/>
            <wp:wrapTight wrapText="bothSides">
              <wp:wrapPolygon edited="0">
                <wp:start x="-103" y="-226"/>
                <wp:lineTo x="-103" y="21660"/>
                <wp:lineTo x="21641" y="21660"/>
                <wp:lineTo x="21641" y="-226"/>
                <wp:lineTo x="-103" y="-226"/>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012254" cy="1823752"/>
                    </a:xfrm>
                    <a:prstGeom prst="rect">
                      <a:avLst/>
                    </a:prstGeom>
                    <a:ln w="3175" cap="sq">
                      <a:solidFill>
                        <a:srgbClr val="000000"/>
                      </a:solidFill>
                      <a:prstDash val="solid"/>
                      <a:miter lim="800000"/>
                    </a:ln>
                    <a:effectLst/>
                  </pic:spPr>
                </pic:pic>
              </a:graphicData>
            </a:graphic>
          </wp:anchor>
        </w:drawing>
      </w:r>
      <w:r>
        <w:rPr>
          <w:noProof/>
          <w:lang w:eastAsia="en-US"/>
        </w:rPr>
        <mc:AlternateContent>
          <mc:Choice Requires="wps">
            <w:drawing>
              <wp:anchor distT="0" distB="0" distL="114300" distR="114300" simplePos="0" relativeHeight="251722752" behindDoc="0" locked="0" layoutInCell="1" allowOverlap="1" wp14:anchorId="3820356A" wp14:editId="6444A9CF">
                <wp:simplePos x="0" y="0"/>
                <wp:positionH relativeFrom="margin">
                  <wp:align>right</wp:align>
                </wp:positionH>
                <wp:positionV relativeFrom="paragraph">
                  <wp:posOffset>1656567</wp:posOffset>
                </wp:positionV>
                <wp:extent cx="4652645" cy="635"/>
                <wp:effectExtent l="0" t="0" r="0" b="3175"/>
                <wp:wrapThrough wrapText="bothSides">
                  <wp:wrapPolygon edited="0">
                    <wp:start x="0" y="0"/>
                    <wp:lineTo x="0" y="20079"/>
                    <wp:lineTo x="21491" y="20079"/>
                    <wp:lineTo x="2149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4652645" cy="635"/>
                        </a:xfrm>
                        <a:prstGeom prst="rect">
                          <a:avLst/>
                        </a:prstGeom>
                        <a:solidFill>
                          <a:prstClr val="white"/>
                        </a:solidFill>
                        <a:ln>
                          <a:noFill/>
                        </a:ln>
                        <a:effectLst/>
                      </wps:spPr>
                      <wps:txbx>
                        <w:txbxContent>
                          <w:p w14:paraId="3807DE0B" w14:textId="6F68AF9D" w:rsidR="00CA10ED" w:rsidRPr="00B15FEC" w:rsidRDefault="00CA10ED" w:rsidP="00CA10ED">
                            <w:pPr>
                              <w:pStyle w:val="Caption"/>
                              <w:jc w:val="center"/>
                              <w:rPr>
                                <w:noProof/>
                                <w:sz w:val="21"/>
                                <w:szCs w:val="21"/>
                              </w:rPr>
                            </w:pPr>
                            <w:r>
                              <w:t>“Warriors Three” – Dominating the top of the rule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0356A" id="Text Box 44" o:spid="_x0000_s1042" type="#_x0000_t202" style="position:absolute;left:0;text-align:left;margin-left:315.15pt;margin-top:130.45pt;width:366.35pt;height:.05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" stroked="f">
                <v:textbox style="mso-fit-shape-to-text:t" inset="0,0,0,0">
                  <w:txbxContent>
                    <w:p w14:paraId="3807DE0B" w14:textId="6F68AF9D" w:rsidR="00CA10ED" w:rsidRPr="00B15FEC" w:rsidRDefault="00CA10ED" w:rsidP="00CA10ED">
                      <w:pPr>
                        <w:pStyle w:val="Caption"/>
                        <w:jc w:val="center"/>
                        <w:rPr>
                          <w:noProof/>
                          <w:sz w:val="21"/>
                          <w:szCs w:val="21"/>
                        </w:rPr>
                      </w:pPr>
                      <w:r>
                        <w:t>“Warriors Three” – Dominating the top of the rule list</w:t>
                      </w:r>
                    </w:p>
                  </w:txbxContent>
                </v:textbox>
                <w10:wrap type="through" anchorx="margin"/>
              </v:shape>
            </w:pict>
          </mc:Fallback>
        </mc:AlternateContent>
      </w:r>
      <w:r>
        <w:rPr>
          <w:noProof/>
          <w:lang w:eastAsia="en-US"/>
        </w:rPr>
        <w:drawing>
          <wp:anchor distT="0" distB="0" distL="114300" distR="114300" simplePos="0" relativeHeight="251723776" behindDoc="0" locked="0" layoutInCell="1" allowOverlap="1" wp14:anchorId="36BEF14D" wp14:editId="39335C9E">
            <wp:simplePos x="0" y="0"/>
            <wp:positionH relativeFrom="margin">
              <wp:align>right</wp:align>
            </wp:positionH>
            <wp:positionV relativeFrom="paragraph">
              <wp:posOffset>26197</wp:posOffset>
            </wp:positionV>
            <wp:extent cx="4636770" cy="1567180"/>
            <wp:effectExtent l="19050" t="19050" r="11430" b="1397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636770" cy="1567180"/>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772B82">
        <w:t xml:space="preserve">When the item grouping on </w:t>
      </w:r>
      <w:r w:rsidR="00D72C53">
        <w:t xml:space="preserve">the </w:t>
      </w:r>
      <w:r w:rsidR="00D72C53" w:rsidRPr="00D72C53">
        <w:rPr>
          <w:b/>
        </w:rPr>
        <w:t>Rules</w:t>
      </w:r>
      <w:r w:rsidR="00772B82">
        <w:t xml:space="preserve"> tab is completed in the manner described in the setup steps, the top 9 rules all pertain to various permutations of groupings of the same three characters</w:t>
      </w:r>
      <w:r w:rsidR="008D4D49">
        <w:t xml:space="preserve"> in the same comic books</w:t>
      </w:r>
      <w:r w:rsidR="00772B82">
        <w:t xml:space="preserve">: </w:t>
      </w:r>
      <w:proofErr w:type="spellStart"/>
      <w:r w:rsidR="00772B82" w:rsidRPr="00CD77CE">
        <w:rPr>
          <w:b/>
          <w:color w:val="417A84" w:themeColor="accent5" w:themeShade="BF"/>
        </w:rPr>
        <w:t>Fandral</w:t>
      </w:r>
      <w:proofErr w:type="spellEnd"/>
      <w:r w:rsidR="00772B82">
        <w:t xml:space="preserve">, </w:t>
      </w:r>
      <w:proofErr w:type="spellStart"/>
      <w:r w:rsidR="00772B82" w:rsidRPr="00CD77CE">
        <w:rPr>
          <w:b/>
          <w:color w:val="417A84" w:themeColor="accent5" w:themeShade="BF"/>
        </w:rPr>
        <w:t>Hogun</w:t>
      </w:r>
      <w:proofErr w:type="spellEnd"/>
      <w:r w:rsidR="00772B82" w:rsidRPr="00CD77CE">
        <w:rPr>
          <w:color w:val="417A84" w:themeColor="accent5" w:themeShade="BF"/>
        </w:rPr>
        <w:t xml:space="preserve"> </w:t>
      </w:r>
      <w:r w:rsidR="00772B82">
        <w:t xml:space="preserve">and </w:t>
      </w:r>
      <w:proofErr w:type="spellStart"/>
      <w:r w:rsidR="00772B82" w:rsidRPr="00CD77CE">
        <w:rPr>
          <w:b/>
          <w:color w:val="417A84" w:themeColor="accent5" w:themeShade="BF"/>
        </w:rPr>
        <w:t>Volstagg</w:t>
      </w:r>
      <w:proofErr w:type="spellEnd"/>
      <w:r w:rsidR="00772B82">
        <w:t>.</w:t>
      </w:r>
      <w:r w:rsidR="00766B55">
        <w:t xml:space="preserve"> </w:t>
      </w:r>
      <w:r w:rsidR="000A3F9B">
        <w:rPr>
          <w:b/>
        </w:rPr>
        <w:t>This may come as a surprise</w:t>
      </w:r>
      <w:r w:rsidR="00D72C53" w:rsidRPr="009A2C0A">
        <w:rPr>
          <w:b/>
        </w:rPr>
        <w:t xml:space="preserve"> since there are many more well-known characters in the Marvel universe,</w:t>
      </w:r>
      <w:r w:rsidR="00D72C53">
        <w:t xml:space="preserve"> </w:t>
      </w:r>
      <w:r w:rsidR="00A07353">
        <w:rPr>
          <w:b/>
        </w:rPr>
        <w:t>however</w:t>
      </w:r>
      <w:r w:rsidR="00D72C53" w:rsidRPr="009A2C0A">
        <w:rPr>
          <w:b/>
        </w:rPr>
        <w:t xml:space="preserve"> it’s important to remember that the strength of a rule on this tab doesn’t necessarily mean these characters are the most frequently occurring</w:t>
      </w:r>
      <w:r w:rsidR="00B973A0">
        <w:rPr>
          <w:b/>
        </w:rPr>
        <w:t xml:space="preserve"> in the universe</w:t>
      </w:r>
      <w:r w:rsidR="00D72C53" w:rsidRPr="009A2C0A">
        <w:rPr>
          <w:b/>
        </w:rPr>
        <w:t>;</w:t>
      </w:r>
      <w:r w:rsidR="00B973A0">
        <w:rPr>
          <w:b/>
        </w:rPr>
        <w:t xml:space="preserve"> it means</w:t>
      </w:r>
      <w:r w:rsidR="00D72C53" w:rsidRPr="009A2C0A">
        <w:rPr>
          <w:b/>
        </w:rPr>
        <w:t xml:space="preserve"> they’re</w:t>
      </w:r>
      <w:r w:rsidR="005E1477">
        <w:rPr>
          <w:b/>
        </w:rPr>
        <w:t xml:space="preserve"> the most</w:t>
      </w:r>
      <w:r w:rsidR="00D72C53" w:rsidRPr="009A2C0A">
        <w:rPr>
          <w:b/>
        </w:rPr>
        <w:t xml:space="preserve"> likely characters to appear </w:t>
      </w:r>
      <w:r w:rsidR="00D72C53" w:rsidRPr="00A07353">
        <w:rPr>
          <w:b/>
          <w:i/>
        </w:rPr>
        <w:t>together</w:t>
      </w:r>
      <w:r w:rsidR="00D72C53" w:rsidRPr="009A2C0A">
        <w:rPr>
          <w:b/>
        </w:rPr>
        <w:t>.</w:t>
      </w:r>
      <w:r w:rsidR="00D72C53">
        <w:t xml:space="preserve"> </w:t>
      </w:r>
    </w:p>
    <w:p w14:paraId="6EFB27FC" w14:textId="0A66E691" w:rsidR="00BE640B" w:rsidRDefault="001038C1" w:rsidP="00D830B2">
      <w:pPr>
        <w:spacing w:before="240"/>
        <w:jc w:val="both"/>
      </w:pPr>
      <w:r>
        <w:rPr>
          <w:noProof/>
          <w:lang w:eastAsia="en-US"/>
        </w:rPr>
        <mc:AlternateContent>
          <mc:Choice Requires="wps">
            <w:drawing>
              <wp:anchor distT="0" distB="0" distL="114300" distR="114300" simplePos="0" relativeHeight="251726848" behindDoc="1" locked="0" layoutInCell="1" allowOverlap="1" wp14:anchorId="7EFAF4C0" wp14:editId="213DD01B">
                <wp:simplePos x="0" y="0"/>
                <wp:positionH relativeFrom="column">
                  <wp:posOffset>2818765</wp:posOffset>
                </wp:positionH>
                <wp:positionV relativeFrom="paragraph">
                  <wp:posOffset>897809</wp:posOffset>
                </wp:positionV>
                <wp:extent cx="401193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a:effectLst/>
                      </wps:spPr>
                      <wps:txbx>
                        <w:txbxContent>
                          <w:p w14:paraId="67D4C572" w14:textId="72B10062" w:rsidR="00A00FA9" w:rsidRPr="00D55C18" w:rsidRDefault="00A00FA9" w:rsidP="00A00FA9">
                            <w:pPr>
                              <w:pStyle w:val="Caption"/>
                              <w:jc w:val="center"/>
                              <w:rPr>
                                <w:noProof/>
                                <w:sz w:val="21"/>
                                <w:szCs w:val="21"/>
                              </w:rPr>
                            </w:pPr>
                            <w:r>
                              <w:t xml:space="preserve">Total appearances of </w:t>
                            </w:r>
                            <w:proofErr w:type="spellStart"/>
                            <w:r>
                              <w:t>Volstagg</w:t>
                            </w:r>
                            <w:proofErr w:type="spellEnd"/>
                            <w:r>
                              <w:t xml:space="preserve">, </w:t>
                            </w:r>
                            <w:proofErr w:type="spellStart"/>
                            <w:r>
                              <w:t>Hogun</w:t>
                            </w:r>
                            <w:proofErr w:type="spellEnd"/>
                            <w:r>
                              <w:t xml:space="preserve"> and </w:t>
                            </w:r>
                            <w:proofErr w:type="spellStart"/>
                            <w:r>
                              <w:t>Fandral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AF4C0" id="Text Box 48" o:spid="_x0000_s1043" type="#_x0000_t202" style="position:absolute;left:0;text-align:left;margin-left:221.95pt;margin-top:70.7pt;width:315.9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" stroked="f">
                <v:textbox style="mso-fit-shape-to-text:t" inset="0,0,0,0">
                  <w:txbxContent>
                    <w:p w14:paraId="67D4C572" w14:textId="72B10062" w:rsidR="00A00FA9" w:rsidRPr="00D55C18" w:rsidRDefault="00A00FA9" w:rsidP="00A00FA9">
                      <w:pPr>
                        <w:pStyle w:val="Caption"/>
                        <w:jc w:val="center"/>
                        <w:rPr>
                          <w:noProof/>
                          <w:sz w:val="21"/>
                          <w:szCs w:val="21"/>
                        </w:rPr>
                      </w:pPr>
                      <w:r>
                        <w:t xml:space="preserve">Total appearances of </w:t>
                      </w:r>
                      <w:proofErr w:type="spellStart"/>
                      <w:r>
                        <w:t>Volstagg</w:t>
                      </w:r>
                      <w:proofErr w:type="spellEnd"/>
                      <w:r>
                        <w:t xml:space="preserve">, </w:t>
                      </w:r>
                      <w:proofErr w:type="spellStart"/>
                      <w:r>
                        <w:t>Hogun</w:t>
                      </w:r>
                      <w:proofErr w:type="spellEnd"/>
                      <w:r>
                        <w:t xml:space="preserve"> and </w:t>
                      </w:r>
                      <w:proofErr w:type="spellStart"/>
                      <w:r>
                        <w:t>Fandral</w:t>
                      </w:r>
                      <w:proofErr w:type="spellEnd"/>
                    </w:p>
                  </w:txbxContent>
                </v:textbox>
                <w10:wrap type="tight"/>
              </v:shape>
            </w:pict>
          </mc:Fallback>
        </mc:AlternateContent>
      </w:r>
      <w:r w:rsidR="00766B55">
        <w:t xml:space="preserve">If you’re unfamiliar with the primary Marvel Universe (Earth-616), these three characters are Asgardian warriors and </w:t>
      </w:r>
      <w:r w:rsidR="00D72C53">
        <w:t>allies</w:t>
      </w:r>
      <w:r w:rsidR="00766B55">
        <w:t xml:space="preserve"> of Thor known as the Warriors Three.</w:t>
      </w:r>
      <w:r w:rsidR="00D72C53">
        <w:t xml:space="preserve"> Knowing that context behind these characters </w:t>
      </w:r>
      <w:r w:rsidR="004041BA">
        <w:t xml:space="preserve">alone </w:t>
      </w:r>
      <w:r w:rsidR="00D72C53">
        <w:t xml:space="preserve">definitely explains why they’re </w:t>
      </w:r>
      <w:r w:rsidR="00521636">
        <w:t>seen together so frequently</w:t>
      </w:r>
      <w:r w:rsidR="003968CF">
        <w:t xml:space="preserve"> with 179 out of about 219 appearances each.</w:t>
      </w:r>
    </w:p>
    <w:p w14:paraId="6D51DBB4" w14:textId="2E76D981" w:rsidR="00A46CF3" w:rsidRDefault="003968CF" w:rsidP="00D830B2">
      <w:pPr>
        <w:spacing w:before="240"/>
        <w:jc w:val="both"/>
      </w:pPr>
      <w:r>
        <w:rPr>
          <w:noProof/>
          <w:lang w:eastAsia="en-US"/>
        </w:rPr>
        <w:drawing>
          <wp:anchor distT="0" distB="0" distL="114300" distR="114300" simplePos="0" relativeHeight="251730944" behindDoc="1" locked="0" layoutInCell="1" allowOverlap="1" wp14:anchorId="00ACC4A3" wp14:editId="0E5F8DCB">
            <wp:simplePos x="0" y="0"/>
            <wp:positionH relativeFrom="margin">
              <wp:posOffset>4038600</wp:posOffset>
            </wp:positionH>
            <wp:positionV relativeFrom="paragraph">
              <wp:posOffset>42545</wp:posOffset>
            </wp:positionV>
            <wp:extent cx="2797175" cy="1493520"/>
            <wp:effectExtent l="19050" t="19050" r="22225" b="11430"/>
            <wp:wrapTight wrapText="bothSides">
              <wp:wrapPolygon edited="0">
                <wp:start x="-147" y="-276"/>
                <wp:lineTo x="-147" y="21490"/>
                <wp:lineTo x="21625" y="21490"/>
                <wp:lineTo x="21625" y="-276"/>
                <wp:lineTo x="-147" y="-276"/>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97175" cy="1493520"/>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29920" behindDoc="1" locked="0" layoutInCell="1" allowOverlap="1" wp14:anchorId="1F5D01BC" wp14:editId="3EB261F2">
                <wp:simplePos x="0" y="0"/>
                <wp:positionH relativeFrom="margin">
                  <wp:posOffset>4057650</wp:posOffset>
                </wp:positionH>
                <wp:positionV relativeFrom="paragraph">
                  <wp:posOffset>1580609</wp:posOffset>
                </wp:positionV>
                <wp:extent cx="2795905" cy="145415"/>
                <wp:effectExtent l="0" t="0" r="4445" b="6985"/>
                <wp:wrapTight wrapText="bothSides">
                  <wp:wrapPolygon edited="0">
                    <wp:start x="0" y="0"/>
                    <wp:lineTo x="0" y="19808"/>
                    <wp:lineTo x="21487" y="19808"/>
                    <wp:lineTo x="21487"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2795905" cy="145415"/>
                        </a:xfrm>
                        <a:prstGeom prst="rect">
                          <a:avLst/>
                        </a:prstGeom>
                        <a:solidFill>
                          <a:prstClr val="white"/>
                        </a:solidFill>
                        <a:ln>
                          <a:noFill/>
                        </a:ln>
                        <a:effectLst/>
                      </wps:spPr>
                      <wps:txbx>
                        <w:txbxContent>
                          <w:p w14:paraId="559DDF77" w14:textId="093EE61A" w:rsidR="001038C1" w:rsidRPr="000A62F4" w:rsidRDefault="001038C1" w:rsidP="001038C1">
                            <w:pPr>
                              <w:pStyle w:val="Caption"/>
                              <w:jc w:val="center"/>
                              <w:rPr>
                                <w:noProof/>
                                <w:sz w:val="21"/>
                                <w:szCs w:val="21"/>
                              </w:rPr>
                            </w:pPr>
                            <w:proofErr w:type="spellStart"/>
                            <w:r>
                              <w:t>Volstagg</w:t>
                            </w:r>
                            <w:proofErr w:type="spellEnd"/>
                            <w:r>
                              <w:t>/</w:t>
                            </w:r>
                            <w:proofErr w:type="spellStart"/>
                            <w:r>
                              <w:t>Hogun</w:t>
                            </w:r>
                            <w:proofErr w:type="spellEnd"/>
                            <w:r>
                              <w:t>/</w:t>
                            </w:r>
                            <w:proofErr w:type="spellStart"/>
                            <w:r>
                              <w:t>Fandral</w:t>
                            </w:r>
                            <w:proofErr w:type="spellEnd"/>
                            <w:r>
                              <w:t xml:space="preserve"> predict both way</w:t>
                            </w:r>
                            <w:r w:rsidR="005B4F28">
                              <w:t>s</w:t>
                            </w:r>
                            <w:r>
                              <w:t>, they all predict Thor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D01BC" id="Text Box 50" o:spid="_x0000_s1044" type="#_x0000_t202" style="position:absolute;left:0;text-align:left;margin-left:319.5pt;margin-top:124.45pt;width:220.15pt;height:11.4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" stroked="f">
                <v:textbox inset="0,0,0,0">
                  <w:txbxContent>
                    <w:p w14:paraId="559DDF77" w14:textId="093EE61A" w:rsidR="001038C1" w:rsidRPr="000A62F4" w:rsidRDefault="001038C1" w:rsidP="001038C1">
                      <w:pPr>
                        <w:pStyle w:val="Caption"/>
                        <w:jc w:val="center"/>
                        <w:rPr>
                          <w:noProof/>
                          <w:sz w:val="21"/>
                          <w:szCs w:val="21"/>
                        </w:rPr>
                      </w:pPr>
                      <w:proofErr w:type="spellStart"/>
                      <w:r>
                        <w:t>Volstagg</w:t>
                      </w:r>
                      <w:proofErr w:type="spellEnd"/>
                      <w:r>
                        <w:t>/</w:t>
                      </w:r>
                      <w:proofErr w:type="spellStart"/>
                      <w:r>
                        <w:t>Hogun</w:t>
                      </w:r>
                      <w:proofErr w:type="spellEnd"/>
                      <w:r>
                        <w:t>/</w:t>
                      </w:r>
                      <w:proofErr w:type="spellStart"/>
                      <w:r>
                        <w:t>Fandral</w:t>
                      </w:r>
                      <w:proofErr w:type="spellEnd"/>
                      <w:r>
                        <w:t xml:space="preserve"> predict both way</w:t>
                      </w:r>
                      <w:r w:rsidR="005B4F28">
                        <w:t>s</w:t>
                      </w:r>
                      <w:r>
                        <w:t>, they all predict Thor</w:t>
                      </w:r>
                    </w:p>
                  </w:txbxContent>
                </v:textbox>
                <w10:wrap type="tight" anchorx="margin"/>
              </v:shape>
            </w:pict>
          </mc:Fallback>
        </mc:AlternateContent>
      </w:r>
      <w:r w:rsidR="00521636">
        <w:t xml:space="preserve">Doing a </w:t>
      </w:r>
      <w:r w:rsidR="00A46CF3">
        <w:t xml:space="preserve">search </w:t>
      </w:r>
      <w:r w:rsidR="00521636">
        <w:t>with</w:t>
      </w:r>
      <w:r w:rsidR="00A46CF3">
        <w:t xml:space="preserve"> </w:t>
      </w:r>
      <w:r w:rsidR="00521636" w:rsidRPr="006B51F0">
        <w:rPr>
          <w:b/>
        </w:rPr>
        <w:t>[ASGARDIAN]</w:t>
      </w:r>
      <w:r w:rsidR="00521636">
        <w:t xml:space="preserve"> as the </w:t>
      </w:r>
      <w:r w:rsidR="00521636" w:rsidRPr="006B51F0">
        <w:rPr>
          <w:b/>
        </w:rPr>
        <w:t>filter</w:t>
      </w:r>
      <w:r w:rsidR="00A46CF3">
        <w:t xml:space="preserve"> on the </w:t>
      </w:r>
      <w:proofErr w:type="spellStart"/>
      <w:r w:rsidR="00A46CF3" w:rsidRPr="006B51F0">
        <w:rPr>
          <w:b/>
        </w:rPr>
        <w:t>Itemsets</w:t>
      </w:r>
      <w:proofErr w:type="spellEnd"/>
      <w:r w:rsidR="00A46CF3">
        <w:t xml:space="preserve"> tab will show us the number of appearances </w:t>
      </w:r>
      <w:r w:rsidR="00521636">
        <w:t xml:space="preserve">total for each of these characters (in addition to a few more Asgardians that appear frequently in Marvel comics). </w:t>
      </w:r>
      <w:r w:rsidR="006B51F0">
        <w:t xml:space="preserve">We find that none of these three characters take the top spot for Asgardian appearances by themselves, but when the appearances are thought of as </w:t>
      </w:r>
      <w:r w:rsidR="0063431A">
        <w:t>a unit of the Warriors Three</w:t>
      </w:r>
      <w:r w:rsidR="006B51F0">
        <w:t xml:space="preserve"> and not just single characters, they are the most frequently </w:t>
      </w:r>
      <w:r w:rsidR="001D0829">
        <w:t>appearing</w:t>
      </w:r>
      <w:r w:rsidR="0063431A">
        <w:t xml:space="preserve"> Asgardians</w:t>
      </w:r>
      <w:r w:rsidR="00521636">
        <w:t>.</w:t>
      </w:r>
      <w:r w:rsidR="00836B54">
        <w:t xml:space="preserve"> In addition to knowing these characters are likely to appear together, </w:t>
      </w:r>
      <w:r w:rsidR="00836B54" w:rsidRPr="00BF5FF3">
        <w:rPr>
          <w:b/>
        </w:rPr>
        <w:t>if we inv</w:t>
      </w:r>
      <w:r w:rsidR="00B03CEC" w:rsidRPr="00BF5FF3">
        <w:rPr>
          <w:b/>
        </w:rPr>
        <w:t>estigate the Dependency Network</w:t>
      </w:r>
      <w:r w:rsidR="00836B54" w:rsidRPr="00BF5FF3">
        <w:rPr>
          <w:b/>
        </w:rPr>
        <w:t xml:space="preserve"> we can confirm that these characters appearing (or appearing together) will also predict </w:t>
      </w:r>
      <w:r w:rsidR="00836B54" w:rsidRPr="00BF5FF3">
        <w:rPr>
          <w:b/>
          <w:color w:val="417A84" w:themeColor="accent5" w:themeShade="BF"/>
        </w:rPr>
        <w:t xml:space="preserve">Thor </w:t>
      </w:r>
      <w:r w:rsidR="00836B54" w:rsidRPr="00BF5FF3">
        <w:rPr>
          <w:b/>
        </w:rPr>
        <w:t>appe</w:t>
      </w:r>
      <w:r w:rsidR="00B03CEC" w:rsidRPr="00BF5FF3">
        <w:rPr>
          <w:b/>
        </w:rPr>
        <w:t>aring</w:t>
      </w:r>
      <w:r w:rsidR="00143E17" w:rsidRPr="00BF5FF3">
        <w:rPr>
          <w:b/>
        </w:rPr>
        <w:t xml:space="preserve"> (and having the most loyal </w:t>
      </w:r>
      <w:r w:rsidR="00BF5FF3">
        <w:rPr>
          <w:b/>
        </w:rPr>
        <w:t>sidekicks</w:t>
      </w:r>
      <w:r w:rsidR="00143E17" w:rsidRPr="00BF5FF3">
        <w:rPr>
          <w:b/>
        </w:rPr>
        <w:t>)</w:t>
      </w:r>
      <w:r w:rsidR="00B03CEC" w:rsidRPr="00BF5FF3">
        <w:rPr>
          <w:b/>
        </w:rPr>
        <w:t>.</w:t>
      </w:r>
      <w:r w:rsidR="00143E17" w:rsidRPr="00BF5FF3">
        <w:rPr>
          <w:b/>
        </w:rPr>
        <w:t xml:space="preserve"> </w:t>
      </w:r>
      <w:r w:rsidR="00B03CEC">
        <w:t>This</w:t>
      </w:r>
      <w:r w:rsidR="000E3D91">
        <w:t xml:space="preserve"> view</w:t>
      </w:r>
      <w:r w:rsidR="00B03CEC">
        <w:t xml:space="preserve"> confirms</w:t>
      </w:r>
      <w:r w:rsidR="00836B54">
        <w:t xml:space="preserve"> </w:t>
      </w:r>
      <w:r w:rsidR="00B03CEC">
        <w:t>the Warrior Three’s</w:t>
      </w:r>
      <w:r w:rsidR="00836B54">
        <w:t xml:space="preserve"> strong supporting friendship to this primary and more well-known Marvel </w:t>
      </w:r>
      <w:r w:rsidR="00F770CF">
        <w:t>hero</w:t>
      </w:r>
      <w:r w:rsidR="00C761A2">
        <w:t>, and their ties to each</w:t>
      </w:r>
      <w:r w:rsidR="00145FF0">
        <w:t xml:space="preserve"> </w:t>
      </w:r>
      <w:r w:rsidR="00C761A2">
        <w:t>other.</w:t>
      </w:r>
    </w:p>
    <w:p w14:paraId="0EA9690E" w14:textId="09D1A1C4" w:rsidR="00BE640B" w:rsidRDefault="00D72C53" w:rsidP="008D4D49">
      <w:pPr>
        <w:pStyle w:val="Heading2"/>
        <w:spacing w:after="240"/>
        <w:rPr>
          <w:color w:val="5B63B7" w:themeColor="text2" w:themeTint="99"/>
        </w:rPr>
      </w:pPr>
      <w:bookmarkStart w:id="32" w:name="_Toc421789125"/>
      <w:r>
        <w:rPr>
          <w:color w:val="5B63B7" w:themeColor="text2" w:themeTint="99"/>
        </w:rPr>
        <w:lastRenderedPageBreak/>
        <w:t>The Fantastic Four</w:t>
      </w:r>
      <w:bookmarkEnd w:id="32"/>
    </w:p>
    <w:p w14:paraId="25611A44" w14:textId="6091C70B" w:rsidR="008D4D49" w:rsidRDefault="001C0E70" w:rsidP="00AC581F">
      <w:pPr>
        <w:jc w:val="both"/>
      </w:pPr>
      <w:r>
        <w:rPr>
          <w:noProof/>
          <w:lang w:eastAsia="en-US"/>
        </w:rPr>
        <w:drawing>
          <wp:anchor distT="0" distB="0" distL="114300" distR="114300" simplePos="0" relativeHeight="251731968" behindDoc="1" locked="0" layoutInCell="1" allowOverlap="1" wp14:anchorId="42D7E173" wp14:editId="0CDB3D67">
            <wp:simplePos x="0" y="0"/>
            <wp:positionH relativeFrom="margin">
              <wp:posOffset>3619500</wp:posOffset>
            </wp:positionH>
            <wp:positionV relativeFrom="paragraph">
              <wp:posOffset>32467</wp:posOffset>
            </wp:positionV>
            <wp:extent cx="3214991" cy="1812372"/>
            <wp:effectExtent l="19050" t="19050" r="24130" b="16510"/>
            <wp:wrapTight wrapText="bothSides">
              <wp:wrapPolygon edited="0">
                <wp:start x="-128" y="-227"/>
                <wp:lineTo x="-128" y="21570"/>
                <wp:lineTo x="21634" y="21570"/>
                <wp:lineTo x="21634" y="-227"/>
                <wp:lineTo x="-128" y="-227"/>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4991" cy="1812372"/>
                    </a:xfrm>
                    <a:prstGeom prst="rect">
                      <a:avLst/>
                    </a:prstGeom>
                    <a:ln w="3175" cap="sq">
                      <a:solidFill>
                        <a:srgbClr val="000000"/>
                      </a:solidFill>
                      <a:miter lim="800000"/>
                    </a:ln>
                    <a:effectLst/>
                  </pic:spPr>
                </pic:pic>
              </a:graphicData>
            </a:graphic>
          </wp:anchor>
        </w:drawing>
      </w:r>
      <w:r w:rsidR="00A24C94">
        <w:t xml:space="preserve">If we return to the </w:t>
      </w:r>
      <w:proofErr w:type="spellStart"/>
      <w:r w:rsidR="00A24C94" w:rsidRPr="005D0DB4">
        <w:rPr>
          <w:b/>
        </w:rPr>
        <w:t>Itemsets</w:t>
      </w:r>
      <w:proofErr w:type="spellEnd"/>
      <w:r w:rsidR="00A24C94">
        <w:t xml:space="preserve"> tab, clear the filter from the previous section and switch the </w:t>
      </w:r>
      <w:r w:rsidR="00A24C94" w:rsidRPr="005D0DB4">
        <w:rPr>
          <w:b/>
        </w:rPr>
        <w:t>Minimum Itemset Size</w:t>
      </w:r>
      <w:r w:rsidR="00A24C94">
        <w:t xml:space="preserve"> to </w:t>
      </w:r>
      <w:r w:rsidR="00A24C94" w:rsidRPr="005D0DB4">
        <w:rPr>
          <w:b/>
        </w:rPr>
        <w:t>2</w:t>
      </w:r>
      <w:r w:rsidR="00A24C94">
        <w:t>, we</w:t>
      </w:r>
      <w:r w:rsidR="00E70C96">
        <w:t xml:space="preserve"> will</w:t>
      </w:r>
      <w:r w:rsidR="00A24C94">
        <w:t xml:space="preserve"> begin to see another trend emerge.</w:t>
      </w:r>
      <w:r w:rsidR="005D0DB4">
        <w:t xml:space="preserve"> Suddenly the character sets with the most support include four </w:t>
      </w:r>
      <w:r w:rsidR="00E70C96">
        <w:t>different</w:t>
      </w:r>
      <w:r w:rsidR="005D0DB4">
        <w:t xml:space="preserve"> characters. </w:t>
      </w:r>
      <w:r w:rsidR="00F27B66">
        <w:rPr>
          <w:b/>
          <w:color w:val="417A84" w:themeColor="accent5" w:themeShade="BF"/>
        </w:rPr>
        <w:t>Mister</w:t>
      </w:r>
      <w:r w:rsidR="005D0DB4" w:rsidRPr="00A63920">
        <w:rPr>
          <w:b/>
          <w:color w:val="417A84" w:themeColor="accent5" w:themeShade="BF"/>
        </w:rPr>
        <w:t xml:space="preserve"> Fantastic</w:t>
      </w:r>
      <w:r w:rsidR="005D0DB4">
        <w:t xml:space="preserve">, the </w:t>
      </w:r>
      <w:r w:rsidR="005D0DB4" w:rsidRPr="00A63920">
        <w:rPr>
          <w:b/>
          <w:color w:val="417A84" w:themeColor="accent5" w:themeShade="BF"/>
        </w:rPr>
        <w:t>Invisible Woman</w:t>
      </w:r>
      <w:r w:rsidR="005D0DB4">
        <w:t xml:space="preserve">, the </w:t>
      </w:r>
      <w:r w:rsidR="005D0DB4" w:rsidRPr="00A63920">
        <w:rPr>
          <w:b/>
          <w:color w:val="417A84" w:themeColor="accent5" w:themeShade="BF"/>
        </w:rPr>
        <w:t>Human Torch</w:t>
      </w:r>
      <w:r w:rsidR="005D0DB4">
        <w:t xml:space="preserve">, and the </w:t>
      </w:r>
      <w:r w:rsidR="005D0DB4" w:rsidRPr="00A63920">
        <w:rPr>
          <w:b/>
          <w:color w:val="417A84" w:themeColor="accent5" w:themeShade="BF"/>
        </w:rPr>
        <w:t>Thing</w:t>
      </w:r>
      <w:r w:rsidR="005D0DB4">
        <w:t xml:space="preserve">; better known as the </w:t>
      </w:r>
      <w:r w:rsidR="005D0DB4" w:rsidRPr="005D0DB4">
        <w:rPr>
          <w:b/>
        </w:rPr>
        <w:t>Fantastic Four</w:t>
      </w:r>
      <w:r w:rsidR="003F0D2E">
        <w:t>, o</w:t>
      </w:r>
      <w:r w:rsidR="000D26D0">
        <w:t>ne of Marvel’s most iconic groups</w:t>
      </w:r>
      <w:r w:rsidR="003F0D2E">
        <w:t xml:space="preserve"> of supe</w:t>
      </w:r>
      <w:r w:rsidR="00343549">
        <w:t>r</w:t>
      </w:r>
      <w:r w:rsidR="003F0D2E">
        <w:t>heroes</w:t>
      </w:r>
      <w:r w:rsidR="005D0DB4">
        <w:t>.</w:t>
      </w:r>
      <w:r w:rsidR="00F27B66">
        <w:t xml:space="preserve"> </w:t>
      </w:r>
      <w:r w:rsidR="00F27B66" w:rsidRPr="00BD51E3">
        <w:rPr>
          <w:b/>
        </w:rPr>
        <w:t xml:space="preserve">Every single one of these characters appears alongside one of the other characters from the Fantastic Four </w:t>
      </w:r>
      <w:r w:rsidR="00BD51E3">
        <w:rPr>
          <w:b/>
        </w:rPr>
        <w:t>in at least 500 comics</w:t>
      </w:r>
      <w:r w:rsidR="00F27B66" w:rsidRPr="00BD51E3">
        <w:rPr>
          <w:b/>
        </w:rPr>
        <w:t>.</w:t>
      </w:r>
    </w:p>
    <w:p w14:paraId="728AB085" w14:textId="77777777" w:rsidR="006F0D02" w:rsidRDefault="001C0E70" w:rsidP="00AC581F">
      <w:pPr>
        <w:jc w:val="both"/>
      </w:pPr>
      <w:r>
        <w:rPr>
          <w:noProof/>
          <w:lang w:eastAsia="en-US"/>
        </w:rPr>
        <w:drawing>
          <wp:anchor distT="0" distB="0" distL="114300" distR="114300" simplePos="0" relativeHeight="251735040" behindDoc="1" locked="0" layoutInCell="1" allowOverlap="1" wp14:anchorId="1BFAEBE9" wp14:editId="1AE0FAD2">
            <wp:simplePos x="0" y="0"/>
            <wp:positionH relativeFrom="margin">
              <wp:posOffset>3962400</wp:posOffset>
            </wp:positionH>
            <wp:positionV relativeFrom="paragraph">
              <wp:posOffset>336091</wp:posOffset>
            </wp:positionV>
            <wp:extent cx="2867025" cy="1895475"/>
            <wp:effectExtent l="19050" t="19050" r="28575" b="28575"/>
            <wp:wrapTight wrapText="bothSides">
              <wp:wrapPolygon edited="0">
                <wp:start x="-144" y="-217"/>
                <wp:lineTo x="-144" y="21709"/>
                <wp:lineTo x="21672" y="21709"/>
                <wp:lineTo x="21672" y="-217"/>
                <wp:lineTo x="-144" y="-217"/>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67025" cy="1895475"/>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34016" behindDoc="1" locked="0" layoutInCell="1" allowOverlap="1" wp14:anchorId="076D92B9" wp14:editId="57BCD433">
                <wp:simplePos x="0" y="0"/>
                <wp:positionH relativeFrom="column">
                  <wp:posOffset>3618230</wp:posOffset>
                </wp:positionH>
                <wp:positionV relativeFrom="paragraph">
                  <wp:posOffset>115017</wp:posOffset>
                </wp:positionV>
                <wp:extent cx="3214370" cy="145415"/>
                <wp:effectExtent l="0" t="0" r="5080" b="6985"/>
                <wp:wrapTight wrapText="bothSides">
                  <wp:wrapPolygon edited="0">
                    <wp:start x="0" y="0"/>
                    <wp:lineTo x="0" y="19808"/>
                    <wp:lineTo x="21506" y="19808"/>
                    <wp:lineTo x="2150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3214370" cy="145415"/>
                        </a:xfrm>
                        <a:prstGeom prst="rect">
                          <a:avLst/>
                        </a:prstGeom>
                        <a:solidFill>
                          <a:prstClr val="white"/>
                        </a:solidFill>
                        <a:ln>
                          <a:noFill/>
                        </a:ln>
                        <a:effectLst/>
                      </wps:spPr>
                      <wps:txbx>
                        <w:txbxContent>
                          <w:p w14:paraId="053DABF9" w14:textId="7D215AAD" w:rsidR="00F27B66" w:rsidRPr="00D04CE3" w:rsidRDefault="00F27B66" w:rsidP="00F27B66">
                            <w:pPr>
                              <w:pStyle w:val="Caption"/>
                              <w:jc w:val="center"/>
                              <w:rPr>
                                <w:noProof/>
                                <w:sz w:val="21"/>
                                <w:szCs w:val="21"/>
                              </w:rPr>
                            </w:pPr>
                            <w:r>
                              <w:t xml:space="preserve">Fantastic Four emerges on the </w:t>
                            </w:r>
                            <w:proofErr w:type="spellStart"/>
                            <w:r>
                              <w:t>Itemsets</w:t>
                            </w:r>
                            <w:proofErr w:type="spellEnd"/>
                            <w:r>
                              <w:t xml:space="preserve"> tab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D92B9" id="Text Box 54" o:spid="_x0000_s1045" type="#_x0000_t202" style="position:absolute;left:0;text-align:left;margin-left:284.9pt;margin-top:9.05pt;width:253.1pt;height:11.45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" stroked="f">
                <v:textbox inset="0,0,0,0">
                  <w:txbxContent>
                    <w:p w14:paraId="053DABF9" w14:textId="7D215AAD" w:rsidR="00F27B66" w:rsidRPr="00D04CE3" w:rsidRDefault="00F27B66" w:rsidP="00F27B66">
                      <w:pPr>
                        <w:pStyle w:val="Caption"/>
                        <w:jc w:val="center"/>
                        <w:rPr>
                          <w:noProof/>
                          <w:sz w:val="21"/>
                          <w:szCs w:val="21"/>
                        </w:rPr>
                      </w:pPr>
                      <w:r>
                        <w:t xml:space="preserve">Fantastic Four emerges on the </w:t>
                      </w:r>
                      <w:proofErr w:type="spellStart"/>
                      <w:r>
                        <w:t>Itemsets</w:t>
                      </w:r>
                      <w:proofErr w:type="spellEnd"/>
                      <w:r>
                        <w:t xml:space="preserve"> tab</w:t>
                      </w:r>
                    </w:p>
                  </w:txbxContent>
                </v:textbox>
                <w10:wrap type="tight"/>
              </v:shape>
            </w:pict>
          </mc:Fallback>
        </mc:AlternateContent>
      </w:r>
      <w:r w:rsidR="00F27B66">
        <w:t xml:space="preserve">Not only are the Fantastic Four frequently occurring with one another, they’re frequently occurring </w:t>
      </w:r>
      <w:r w:rsidR="00F27B66" w:rsidRPr="00F27B66">
        <w:rPr>
          <w:i/>
        </w:rPr>
        <w:t>period</w:t>
      </w:r>
      <w:r w:rsidR="00F27B66">
        <w:t>, making up a distinct social grouping within the Marvel Universe that can be seen if we investigate further on the Dependency Network tab. Each one of these four characters predicts the appearance of the others in the squad.</w:t>
      </w:r>
    </w:p>
    <w:p w14:paraId="7714815E" w14:textId="6F2415C1" w:rsidR="008A7243" w:rsidRDefault="00DA6169" w:rsidP="00AC581F">
      <w:pPr>
        <w:jc w:val="both"/>
      </w:pPr>
      <w:r>
        <w:rPr>
          <w:noProof/>
          <w:lang w:eastAsia="en-US"/>
        </w:rPr>
        <mc:AlternateContent>
          <mc:Choice Requires="wps">
            <w:drawing>
              <wp:anchor distT="0" distB="0" distL="114300" distR="114300" simplePos="0" relativeHeight="251737088" behindDoc="1" locked="0" layoutInCell="1" allowOverlap="1" wp14:anchorId="6079747F" wp14:editId="44ADF8C5">
                <wp:simplePos x="0" y="0"/>
                <wp:positionH relativeFrom="column">
                  <wp:posOffset>3962400</wp:posOffset>
                </wp:positionH>
                <wp:positionV relativeFrom="paragraph">
                  <wp:posOffset>1251126</wp:posOffset>
                </wp:positionV>
                <wp:extent cx="2867025" cy="635"/>
                <wp:effectExtent l="0" t="0" r="0" b="0"/>
                <wp:wrapTight wrapText="bothSides">
                  <wp:wrapPolygon edited="0">
                    <wp:start x="0" y="0"/>
                    <wp:lineTo x="0" y="21600"/>
                    <wp:lineTo x="21600" y="21600"/>
                    <wp:lineTo x="21600" y="0"/>
                  </wp:wrapPolygon>
                </wp:wrapTight>
                <wp:docPr id="55" name="Text Box 55"/>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14:paraId="6561A4EE" w14:textId="5D5A0AC4" w:rsidR="00C04AAD" w:rsidRPr="00AA79DA" w:rsidRDefault="00C04AAD" w:rsidP="00C04AAD">
                            <w:pPr>
                              <w:pStyle w:val="Caption"/>
                              <w:jc w:val="center"/>
                              <w:rPr>
                                <w:noProof/>
                                <w:sz w:val="21"/>
                                <w:szCs w:val="21"/>
                              </w:rPr>
                            </w:pPr>
                            <w:r>
                              <w:t>Fantastic Four and 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9747F" id="Text Box 55" o:spid="_x0000_s1046" type="#_x0000_t202" style="position:absolute;left:0;text-align:left;margin-left:312pt;margin-top:98.5pt;width:225.7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" stroked="f">
                <v:textbox style="mso-fit-shape-to-text:t" inset="0,0,0,0">
                  <w:txbxContent>
                    <w:p w14:paraId="6561A4EE" w14:textId="5D5A0AC4" w:rsidR="00C04AAD" w:rsidRPr="00AA79DA" w:rsidRDefault="00C04AAD" w:rsidP="00C04AAD">
                      <w:pPr>
                        <w:pStyle w:val="Caption"/>
                        <w:jc w:val="center"/>
                        <w:rPr>
                          <w:noProof/>
                          <w:sz w:val="21"/>
                          <w:szCs w:val="21"/>
                        </w:rPr>
                      </w:pPr>
                      <w:r>
                        <w:t>Fantastic Four and son</w:t>
                      </w:r>
                    </w:p>
                  </w:txbxContent>
                </v:textbox>
                <w10:wrap type="tight"/>
              </v:shape>
            </w:pict>
          </mc:Fallback>
        </mc:AlternateContent>
      </w:r>
      <w:r w:rsidR="00F27B66">
        <w:t>Additionally, we see a fifth character ap</w:t>
      </w:r>
      <w:r w:rsidR="00701037">
        <w:t>pear</w:t>
      </w:r>
      <w:r w:rsidR="00F27B66">
        <w:t xml:space="preserve"> in this network… one that predicts the appearance of the Fantastic Four (not the other way around). </w:t>
      </w:r>
      <w:r w:rsidR="00F27B66" w:rsidRPr="006F0D02">
        <w:rPr>
          <w:b/>
          <w:color w:val="417A84" w:themeColor="accent5" w:themeShade="BF"/>
        </w:rPr>
        <w:t>Franklin Benjamin Richards</w:t>
      </w:r>
      <w:r w:rsidR="00F27B66">
        <w:t xml:space="preserve">, the son of </w:t>
      </w:r>
      <w:r w:rsidR="00F27B66" w:rsidRPr="006F0D02">
        <w:rPr>
          <w:b/>
          <w:color w:val="417A84" w:themeColor="accent5" w:themeShade="BF"/>
        </w:rPr>
        <w:t>Mister Fantastic</w:t>
      </w:r>
      <w:r w:rsidR="00F27B66">
        <w:t xml:space="preserve"> (a.k.a. Reed Richards) and the </w:t>
      </w:r>
      <w:r w:rsidR="00F27B66" w:rsidRPr="006F0D02">
        <w:rPr>
          <w:b/>
          <w:color w:val="417A84" w:themeColor="accent5" w:themeShade="BF"/>
        </w:rPr>
        <w:t>Invisible Woman</w:t>
      </w:r>
      <w:r w:rsidR="00F27B66">
        <w:t xml:space="preserve"> (a.k.a. Sue Storm). Knowing </w:t>
      </w:r>
      <w:r w:rsidR="00F27B66" w:rsidRPr="006F0D02">
        <w:rPr>
          <w:b/>
          <w:color w:val="417A84" w:themeColor="accent5" w:themeShade="BF"/>
        </w:rPr>
        <w:t>Mister Fantastic</w:t>
      </w:r>
      <w:r w:rsidR="00F27B66">
        <w:t xml:space="preserve"> and the </w:t>
      </w:r>
      <w:r w:rsidR="00F27B66" w:rsidRPr="006F0D02">
        <w:rPr>
          <w:b/>
          <w:color w:val="417A84" w:themeColor="accent5" w:themeShade="BF"/>
        </w:rPr>
        <w:t>Invisible Woman</w:t>
      </w:r>
      <w:r w:rsidR="00F27B66">
        <w:t xml:space="preserve"> are married and have a son as a major plot point in their story arc</w:t>
      </w:r>
      <w:r w:rsidR="008A7243">
        <w:t xml:space="preserve"> certainly explains the </w:t>
      </w:r>
      <w:r w:rsidR="00F27B66">
        <w:t xml:space="preserve">fifth person </w:t>
      </w:r>
      <w:r w:rsidR="006F0D02">
        <w:t>cramping the Fantastic Four’s style.</w:t>
      </w:r>
      <w:r w:rsidR="008A7243">
        <w:t xml:space="preserve"> </w:t>
      </w:r>
    </w:p>
    <w:p w14:paraId="05C83AFA" w14:textId="0E66EB83" w:rsidR="00F27B66" w:rsidRDefault="00572FB0" w:rsidP="00AC581F">
      <w:pPr>
        <w:jc w:val="both"/>
      </w:pPr>
      <w:r>
        <w:rPr>
          <w:noProof/>
          <w:lang w:eastAsia="en-US"/>
        </w:rPr>
        <mc:AlternateContent>
          <mc:Choice Requires="wps">
            <w:drawing>
              <wp:anchor distT="0" distB="0" distL="114300" distR="114300" simplePos="0" relativeHeight="251743232" behindDoc="1" locked="0" layoutInCell="1" allowOverlap="1" wp14:anchorId="1D65A741" wp14:editId="40FF4B7B">
                <wp:simplePos x="0" y="0"/>
                <wp:positionH relativeFrom="column">
                  <wp:posOffset>4953000</wp:posOffset>
                </wp:positionH>
                <wp:positionV relativeFrom="paragraph">
                  <wp:posOffset>3329305</wp:posOffset>
                </wp:positionV>
                <wp:extent cx="188722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1887220" cy="635"/>
                        </a:xfrm>
                        <a:prstGeom prst="rect">
                          <a:avLst/>
                        </a:prstGeom>
                        <a:solidFill>
                          <a:prstClr val="white"/>
                        </a:solidFill>
                        <a:ln>
                          <a:noFill/>
                        </a:ln>
                        <a:effectLst/>
                      </wps:spPr>
                      <wps:txbx>
                        <w:txbxContent>
                          <w:p w14:paraId="30A73B2E" w14:textId="09B3DFB4" w:rsidR="00572FB0" w:rsidRPr="008C4C6A" w:rsidRDefault="00572FB0" w:rsidP="00572FB0">
                            <w:pPr>
                              <w:pStyle w:val="Caption"/>
                              <w:jc w:val="center"/>
                              <w:rPr>
                                <w:noProof/>
                                <w:sz w:val="21"/>
                                <w:szCs w:val="21"/>
                              </w:rPr>
                            </w:pPr>
                            <w:r>
                              <w:t>Top Ten Characters by Appearances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5A741" id="Text Box 59" o:spid="_x0000_s1047" type="#_x0000_t202" style="position:absolute;left:0;text-align:left;margin-left:390pt;margin-top:262.15pt;width:148.6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" stroked="f">
                <v:textbox style="mso-fit-shape-to-text:t" inset="0,0,0,0">
                  <w:txbxContent>
                    <w:p w14:paraId="30A73B2E" w14:textId="09B3DFB4" w:rsidR="00572FB0" w:rsidRPr="008C4C6A" w:rsidRDefault="00572FB0" w:rsidP="00572FB0">
                      <w:pPr>
                        <w:pStyle w:val="Caption"/>
                        <w:jc w:val="center"/>
                        <w:rPr>
                          <w:noProof/>
                          <w:sz w:val="21"/>
                          <w:szCs w:val="21"/>
                        </w:rPr>
                      </w:pPr>
                      <w:r>
                        <w:t>Top Ten Characters by Appearances</w:t>
                      </w:r>
                    </w:p>
                  </w:txbxContent>
                </v:textbox>
                <w10:wrap type="tight"/>
              </v:shape>
            </w:pict>
          </mc:Fallback>
        </mc:AlternateContent>
      </w:r>
      <w:r>
        <w:rPr>
          <w:noProof/>
          <w:lang w:eastAsia="en-US"/>
        </w:rPr>
        <w:drawing>
          <wp:anchor distT="0" distB="0" distL="114300" distR="114300" simplePos="0" relativeHeight="251741184" behindDoc="1" locked="0" layoutInCell="1" allowOverlap="1" wp14:anchorId="1FDFF546" wp14:editId="56CF9072">
            <wp:simplePos x="0" y="0"/>
            <wp:positionH relativeFrom="margin">
              <wp:align>right</wp:align>
            </wp:positionH>
            <wp:positionV relativeFrom="paragraph">
              <wp:posOffset>1741102</wp:posOffset>
            </wp:positionV>
            <wp:extent cx="1887220" cy="1531620"/>
            <wp:effectExtent l="19050" t="19050" r="17780" b="11430"/>
            <wp:wrapTight wrapText="bothSides">
              <wp:wrapPolygon edited="0">
                <wp:start x="-218" y="-269"/>
                <wp:lineTo x="-218" y="21493"/>
                <wp:lineTo x="21585" y="21493"/>
                <wp:lineTo x="21585" y="-269"/>
                <wp:lineTo x="-218" y="-269"/>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887220" cy="153162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1C0E70">
        <w:rPr>
          <w:noProof/>
          <w:lang w:eastAsia="en-US"/>
        </w:rPr>
        <mc:AlternateContent>
          <mc:Choice Requires="wps">
            <w:drawing>
              <wp:anchor distT="0" distB="0" distL="114300" distR="114300" simplePos="0" relativeHeight="251740160" behindDoc="1" locked="0" layoutInCell="1" allowOverlap="1" wp14:anchorId="25FDDE9F" wp14:editId="0E15A0DA">
                <wp:simplePos x="0" y="0"/>
                <wp:positionH relativeFrom="column">
                  <wp:posOffset>2207895</wp:posOffset>
                </wp:positionH>
                <wp:positionV relativeFrom="paragraph">
                  <wp:posOffset>1506220</wp:posOffset>
                </wp:positionV>
                <wp:extent cx="4631055" cy="155575"/>
                <wp:effectExtent l="0" t="0" r="0" b="0"/>
                <wp:wrapTight wrapText="bothSides">
                  <wp:wrapPolygon edited="0">
                    <wp:start x="0" y="0"/>
                    <wp:lineTo x="0" y="18514"/>
                    <wp:lineTo x="21502" y="18514"/>
                    <wp:lineTo x="21502"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4631055" cy="155575"/>
                        </a:xfrm>
                        <a:prstGeom prst="rect">
                          <a:avLst/>
                        </a:prstGeom>
                        <a:solidFill>
                          <a:prstClr val="white"/>
                        </a:solidFill>
                        <a:ln>
                          <a:noFill/>
                        </a:ln>
                        <a:effectLst/>
                      </wps:spPr>
                      <wps:txbx>
                        <w:txbxContent>
                          <w:p w14:paraId="44327DCB" w14:textId="11B88895" w:rsidR="00E70994" w:rsidRPr="00796364" w:rsidRDefault="00E70994" w:rsidP="00E70994">
                            <w:pPr>
                              <w:pStyle w:val="Caption"/>
                              <w:jc w:val="center"/>
                              <w:rPr>
                                <w:noProof/>
                                <w:sz w:val="21"/>
                                <w:szCs w:val="21"/>
                              </w:rPr>
                            </w:pPr>
                            <w:r>
                              <w:t>Fantastic Four Association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DDE9F" id="Text Box 57" o:spid="_x0000_s1048" type="#_x0000_t202" style="position:absolute;left:0;text-align:left;margin-left:173.85pt;margin-top:118.6pt;width:364.65pt;height:12.2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" stroked="f">
                <v:textbox inset="0,0,0,0">
                  <w:txbxContent>
                    <w:p w14:paraId="44327DCB" w14:textId="11B88895" w:rsidR="00E70994" w:rsidRPr="00796364" w:rsidRDefault="00E70994" w:rsidP="00E70994">
                      <w:pPr>
                        <w:pStyle w:val="Caption"/>
                        <w:jc w:val="center"/>
                        <w:rPr>
                          <w:noProof/>
                          <w:sz w:val="21"/>
                          <w:szCs w:val="21"/>
                        </w:rPr>
                      </w:pPr>
                      <w:r>
                        <w:t>Fantastic Four Association Rules</w:t>
                      </w:r>
                    </w:p>
                  </w:txbxContent>
                </v:textbox>
                <w10:wrap type="tight"/>
              </v:shape>
            </w:pict>
          </mc:Fallback>
        </mc:AlternateContent>
      </w:r>
      <w:r w:rsidR="001C0E70">
        <w:rPr>
          <w:noProof/>
          <w:lang w:eastAsia="en-US"/>
        </w:rPr>
        <w:drawing>
          <wp:anchor distT="0" distB="0" distL="114300" distR="114300" simplePos="0" relativeHeight="251738112" behindDoc="1" locked="0" layoutInCell="1" allowOverlap="1" wp14:anchorId="720104D9" wp14:editId="39671BC3">
            <wp:simplePos x="0" y="0"/>
            <wp:positionH relativeFrom="margin">
              <wp:posOffset>2209800</wp:posOffset>
            </wp:positionH>
            <wp:positionV relativeFrom="paragraph">
              <wp:posOffset>126487</wp:posOffset>
            </wp:positionV>
            <wp:extent cx="4631176" cy="1327820"/>
            <wp:effectExtent l="19050" t="19050" r="17145" b="24765"/>
            <wp:wrapTight wrapText="bothSides">
              <wp:wrapPolygon edited="0">
                <wp:start x="-89" y="-310"/>
                <wp:lineTo x="-89" y="21693"/>
                <wp:lineTo x="21591" y="21693"/>
                <wp:lineTo x="21591" y="-310"/>
                <wp:lineTo x="-89" y="-31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631176" cy="1327820"/>
                    </a:xfrm>
                    <a:prstGeom prst="rect">
                      <a:avLst/>
                    </a:prstGeom>
                    <a:ln w="3175" cap="sq">
                      <a:solidFill>
                        <a:srgbClr val="000000"/>
                      </a:solidFill>
                      <a:miter lim="800000"/>
                    </a:ln>
                    <a:effectLst/>
                  </pic:spPr>
                </pic:pic>
              </a:graphicData>
            </a:graphic>
          </wp:anchor>
        </w:drawing>
      </w:r>
      <w:r w:rsidR="008A7243">
        <w:t xml:space="preserve">In fact, if we look at the </w:t>
      </w:r>
      <w:r w:rsidR="008A7243" w:rsidRPr="008A7243">
        <w:rPr>
          <w:b/>
        </w:rPr>
        <w:t>Rules</w:t>
      </w:r>
      <w:r w:rsidR="008A7243">
        <w:t xml:space="preserve"> tab and sort the results based on </w:t>
      </w:r>
      <w:r w:rsidR="008A7243" w:rsidRPr="008A7243">
        <w:rPr>
          <w:b/>
        </w:rPr>
        <w:t>probability</w:t>
      </w:r>
      <w:r w:rsidR="008A7243">
        <w:t xml:space="preserve"> first instead of </w:t>
      </w:r>
      <w:r w:rsidR="008A7243" w:rsidRPr="008A7243">
        <w:rPr>
          <w:b/>
        </w:rPr>
        <w:t>importance</w:t>
      </w:r>
      <w:r w:rsidR="008A7243">
        <w:t xml:space="preserve">, we’ll see one of the strongest bonds possible emerge towards the top; one between mother and son. Filter the rules results using </w:t>
      </w:r>
      <w:r w:rsidR="008A7243" w:rsidRPr="008A7243">
        <w:rPr>
          <w:b/>
        </w:rPr>
        <w:t>Richards</w:t>
      </w:r>
      <w:r w:rsidR="008A7243">
        <w:t xml:space="preserve">, and not only does this relationship stand </w:t>
      </w:r>
      <w:r w:rsidR="00923F75">
        <w:t>out</w:t>
      </w:r>
      <w:r w:rsidR="008A7243">
        <w:t xml:space="preserve">, the theme of family resounds in the way the rules are formed. The </w:t>
      </w:r>
      <w:r w:rsidR="00DA6169" w:rsidRPr="00A63920">
        <w:rPr>
          <w:b/>
          <w:color w:val="417A84" w:themeColor="accent5" w:themeShade="BF"/>
        </w:rPr>
        <w:t>Invisible Woman</w:t>
      </w:r>
      <w:r w:rsidR="00DA6169">
        <w:t xml:space="preserve"> </w:t>
      </w:r>
      <w:r w:rsidR="008A7243">
        <w:t xml:space="preserve">and </w:t>
      </w:r>
      <w:r w:rsidR="00DA6169" w:rsidRPr="006F0D02">
        <w:rPr>
          <w:b/>
          <w:color w:val="417A84" w:themeColor="accent5" w:themeShade="BF"/>
        </w:rPr>
        <w:t>Mister Fantastic</w:t>
      </w:r>
      <w:r w:rsidR="00DA6169">
        <w:t xml:space="preserve"> </w:t>
      </w:r>
      <w:r w:rsidR="008A7243">
        <w:t xml:space="preserve">are married and have a son. This can be seen. The </w:t>
      </w:r>
      <w:r w:rsidR="00DA6169" w:rsidRPr="00A63920">
        <w:rPr>
          <w:b/>
          <w:color w:val="417A84" w:themeColor="accent5" w:themeShade="BF"/>
        </w:rPr>
        <w:t>Human Torch</w:t>
      </w:r>
      <w:r w:rsidR="00DA6169">
        <w:t xml:space="preserve"> </w:t>
      </w:r>
      <w:r w:rsidR="008A7243">
        <w:t xml:space="preserve">is the </w:t>
      </w:r>
      <w:r w:rsidR="001A74B9" w:rsidRPr="00A63920">
        <w:rPr>
          <w:b/>
          <w:color w:val="417A84" w:themeColor="accent5" w:themeShade="BF"/>
        </w:rPr>
        <w:t>Invisible Woman</w:t>
      </w:r>
      <w:r w:rsidR="001A74B9">
        <w:t xml:space="preserve">’s </w:t>
      </w:r>
      <w:r w:rsidR="008A7243">
        <w:t xml:space="preserve">brother and </w:t>
      </w:r>
      <w:r w:rsidR="001A74B9" w:rsidRPr="006F0D02">
        <w:rPr>
          <w:b/>
          <w:color w:val="417A84" w:themeColor="accent5" w:themeShade="BF"/>
        </w:rPr>
        <w:t>Franklin</w:t>
      </w:r>
      <w:r w:rsidR="001A74B9" w:rsidRPr="001A74B9">
        <w:t>’s</w:t>
      </w:r>
      <w:r w:rsidR="001A74B9" w:rsidRPr="006F0D02">
        <w:rPr>
          <w:b/>
          <w:color w:val="417A84" w:themeColor="accent5" w:themeShade="BF"/>
        </w:rPr>
        <w:t xml:space="preserve"> </w:t>
      </w:r>
      <w:r w:rsidR="008A7243">
        <w:t>uncle. This can be seen.</w:t>
      </w:r>
      <w:r w:rsidR="00E70994">
        <w:t xml:space="preserve"> Rule after rule, we </w:t>
      </w:r>
      <w:r w:rsidR="00802AEF">
        <w:t>can</w:t>
      </w:r>
      <w:r w:rsidR="0017761A">
        <w:t xml:space="preserve"> now</w:t>
      </w:r>
      <w:r w:rsidR="00802AEF">
        <w:t xml:space="preserve"> </w:t>
      </w:r>
      <w:r w:rsidR="00E70994">
        <w:t>see</w:t>
      </w:r>
      <w:r w:rsidR="0017761A">
        <w:t xml:space="preserve"> something that wasn’t obvious in the data prior to executing this model: </w:t>
      </w:r>
      <w:r w:rsidR="0017761A" w:rsidRPr="004A02FC">
        <w:rPr>
          <w:b/>
        </w:rPr>
        <w:t>family</w:t>
      </w:r>
      <w:r w:rsidR="006E122D">
        <w:t>, and how it makes up the framework of the stories that built the Fantastic Four universe</w:t>
      </w:r>
      <w:r w:rsidR="0017761A">
        <w:t>.</w:t>
      </w:r>
      <w:r w:rsidR="00E70994">
        <w:t xml:space="preserve"> </w:t>
      </w:r>
    </w:p>
    <w:p w14:paraId="592AD53B" w14:textId="4EB5ECB5" w:rsidR="000D26D0" w:rsidRDefault="001A32AC" w:rsidP="00AC581F">
      <w:pPr>
        <w:jc w:val="both"/>
      </w:pPr>
      <w:r>
        <w:t xml:space="preserve">If we return to the </w:t>
      </w:r>
      <w:proofErr w:type="spellStart"/>
      <w:r w:rsidRPr="001A32AC">
        <w:rPr>
          <w:b/>
        </w:rPr>
        <w:t>Itemsets</w:t>
      </w:r>
      <w:proofErr w:type="spellEnd"/>
      <w:r>
        <w:t xml:space="preserve"> tab and </w:t>
      </w:r>
      <w:r w:rsidR="00C73941">
        <w:t>set</w:t>
      </w:r>
      <w:r>
        <w:t xml:space="preserve"> the </w:t>
      </w:r>
      <w:r w:rsidRPr="001A32AC">
        <w:rPr>
          <w:b/>
        </w:rPr>
        <w:t>Minimum Itemset Size</w:t>
      </w:r>
      <w:r>
        <w:t xml:space="preserve"> </w:t>
      </w:r>
      <w:r w:rsidR="00C73941">
        <w:t xml:space="preserve">back </w:t>
      </w:r>
      <w:r>
        <w:t xml:space="preserve">to </w:t>
      </w:r>
      <w:r w:rsidRPr="001A32AC">
        <w:rPr>
          <w:b/>
        </w:rPr>
        <w:t xml:space="preserve">1 </w:t>
      </w:r>
      <w:r>
        <w:t xml:space="preserve">so we can see overall appearances for each individual character, we will also find that </w:t>
      </w:r>
      <w:r w:rsidR="00572FB0" w:rsidRPr="00572FB0">
        <w:rPr>
          <w:b/>
        </w:rPr>
        <w:t>all</w:t>
      </w:r>
      <w:r w:rsidRPr="00572FB0">
        <w:rPr>
          <w:b/>
        </w:rPr>
        <w:t xml:space="preserve"> four members of the Fantastic Four are in the top ten most frequently appearing characters overall</w:t>
      </w:r>
      <w:r>
        <w:t xml:space="preserve">. Not only that, but </w:t>
      </w:r>
      <w:r w:rsidRPr="00572FB0">
        <w:rPr>
          <w:b/>
        </w:rPr>
        <w:t xml:space="preserve">the </w:t>
      </w:r>
      <w:r w:rsidRPr="00572FB0">
        <w:rPr>
          <w:b/>
          <w:color w:val="417A84" w:themeColor="accent5" w:themeShade="BF"/>
        </w:rPr>
        <w:t>Invisible Woman</w:t>
      </w:r>
      <w:r w:rsidRPr="00572FB0">
        <w:rPr>
          <w:b/>
        </w:rPr>
        <w:t xml:space="preserve"> is the most frequently occurring female character in the </w:t>
      </w:r>
      <w:r w:rsidR="00164DDD">
        <w:rPr>
          <w:b/>
        </w:rPr>
        <w:t xml:space="preserve">entire </w:t>
      </w:r>
      <w:r w:rsidRPr="00572FB0">
        <w:rPr>
          <w:b/>
        </w:rPr>
        <w:t>Marvel universe</w:t>
      </w:r>
      <w:r w:rsidRPr="0049717D">
        <w:rPr>
          <w:b/>
        </w:rPr>
        <w:t>!</w:t>
      </w:r>
      <w:r w:rsidR="00BF5FF3">
        <w:rPr>
          <w:b/>
        </w:rPr>
        <w:t xml:space="preserve"> Now that truly is fantastic!</w:t>
      </w:r>
    </w:p>
    <w:p w14:paraId="0E221530" w14:textId="41234809" w:rsidR="00BE640B" w:rsidRDefault="00205456" w:rsidP="000D18EE">
      <w:pPr>
        <w:pStyle w:val="Heading2"/>
        <w:spacing w:after="240"/>
        <w:rPr>
          <w:color w:val="5B63B7" w:themeColor="text2" w:themeTint="99"/>
        </w:rPr>
      </w:pPr>
      <w:bookmarkStart w:id="33" w:name="_Toc421789126"/>
      <w:r w:rsidRPr="000D18EE">
        <w:rPr>
          <w:color w:val="5B63B7" w:themeColor="text2" w:themeTint="99"/>
        </w:rPr>
        <w:lastRenderedPageBreak/>
        <w:t>Social Groupings</w:t>
      </w:r>
      <w:bookmarkEnd w:id="33"/>
    </w:p>
    <w:p w14:paraId="047A1CC2" w14:textId="25A38D2D" w:rsidR="00BE6770" w:rsidRDefault="008D28D5" w:rsidP="00C47787">
      <w:pPr>
        <w:jc w:val="both"/>
      </w:pPr>
      <w:r>
        <w:rPr>
          <w:noProof/>
          <w:lang w:eastAsia="en-US"/>
        </w:rPr>
        <mc:AlternateContent>
          <mc:Choice Requires="wps">
            <w:drawing>
              <wp:anchor distT="0" distB="0" distL="114300" distR="114300" simplePos="0" relativeHeight="251746304" behindDoc="1" locked="0" layoutInCell="1" allowOverlap="1" wp14:anchorId="40FD1BC7" wp14:editId="54E9A249">
                <wp:simplePos x="0" y="0"/>
                <wp:positionH relativeFrom="column">
                  <wp:posOffset>3162300</wp:posOffset>
                </wp:positionH>
                <wp:positionV relativeFrom="paragraph">
                  <wp:posOffset>2269490</wp:posOffset>
                </wp:positionV>
                <wp:extent cx="3670935" cy="635"/>
                <wp:effectExtent l="0" t="0" r="0" b="0"/>
                <wp:wrapTight wrapText="bothSides">
                  <wp:wrapPolygon edited="0">
                    <wp:start x="0" y="0"/>
                    <wp:lineTo x="0" y="21600"/>
                    <wp:lineTo x="21600" y="21600"/>
                    <wp:lineTo x="21600" y="0"/>
                  </wp:wrapPolygon>
                </wp:wrapTight>
                <wp:docPr id="61" name="Text Box 61"/>
                <wp:cNvGraphicFramePr/>
                <a:graphic xmlns:a="http://schemas.openxmlformats.org/drawingml/2006/main">
                  <a:graphicData uri="http://schemas.microsoft.com/office/word/2010/wordprocessingShape">
                    <wps:wsp>
                      <wps:cNvSpPr txBox="1"/>
                      <wps:spPr>
                        <a:xfrm>
                          <a:off x="0" y="0"/>
                          <a:ext cx="3670935" cy="635"/>
                        </a:xfrm>
                        <a:prstGeom prst="rect">
                          <a:avLst/>
                        </a:prstGeom>
                        <a:solidFill>
                          <a:prstClr val="white"/>
                        </a:solidFill>
                        <a:ln>
                          <a:noFill/>
                        </a:ln>
                        <a:effectLst/>
                      </wps:spPr>
                      <wps:txbx>
                        <w:txbxContent>
                          <w:p w14:paraId="597EBDBD" w14:textId="49CB5FE3" w:rsidR="008D28D5" w:rsidRPr="00600274" w:rsidRDefault="008D28D5" w:rsidP="008D28D5">
                            <w:pPr>
                              <w:pStyle w:val="Caption"/>
                              <w:jc w:val="center"/>
                              <w:rPr>
                                <w:noProof/>
                                <w:sz w:val="21"/>
                                <w:szCs w:val="21"/>
                              </w:rPr>
                            </w:pPr>
                            <w:r>
                              <w:t>X-Men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D1BC7" id="Text Box 61" o:spid="_x0000_s1049" type="#_x0000_t202" style="position:absolute;left:0;text-align:left;margin-left:249pt;margin-top:178.7pt;width:289.05pt;height:.0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" stroked="f">
                <v:textbox style="mso-fit-shape-to-text:t" inset="0,0,0,0">
                  <w:txbxContent>
                    <w:p w14:paraId="597EBDBD" w14:textId="49CB5FE3" w:rsidR="008D28D5" w:rsidRPr="00600274" w:rsidRDefault="008D28D5" w:rsidP="008D28D5">
                      <w:pPr>
                        <w:pStyle w:val="Caption"/>
                        <w:jc w:val="center"/>
                        <w:rPr>
                          <w:noProof/>
                          <w:sz w:val="21"/>
                          <w:szCs w:val="21"/>
                        </w:rPr>
                      </w:pPr>
                      <w:r>
                        <w:t>X-Men Network</w:t>
                      </w:r>
                    </w:p>
                  </w:txbxContent>
                </v:textbox>
                <w10:wrap type="tight"/>
              </v:shape>
            </w:pict>
          </mc:Fallback>
        </mc:AlternateContent>
      </w:r>
      <w:r>
        <w:rPr>
          <w:noProof/>
          <w:lang w:eastAsia="en-US"/>
        </w:rPr>
        <w:drawing>
          <wp:anchor distT="0" distB="0" distL="114300" distR="114300" simplePos="0" relativeHeight="251744256" behindDoc="1" locked="0" layoutInCell="1" allowOverlap="1" wp14:anchorId="4C0A0C99" wp14:editId="1C3D497F">
            <wp:simplePos x="0" y="0"/>
            <wp:positionH relativeFrom="margin">
              <wp:align>right</wp:align>
            </wp:positionH>
            <wp:positionV relativeFrom="paragraph">
              <wp:posOffset>14105</wp:posOffset>
            </wp:positionV>
            <wp:extent cx="3671412" cy="2198451"/>
            <wp:effectExtent l="19050" t="19050" r="24765" b="11430"/>
            <wp:wrapTight wrapText="bothSides">
              <wp:wrapPolygon edited="0">
                <wp:start x="-112" y="-187"/>
                <wp:lineTo x="-112" y="21525"/>
                <wp:lineTo x="21634" y="21525"/>
                <wp:lineTo x="21634" y="-187"/>
                <wp:lineTo x="-112" y="-187"/>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671412" cy="2198451"/>
                    </a:xfrm>
                    <a:prstGeom prst="rect">
                      <a:avLst/>
                    </a:prstGeom>
                    <a:ln w="3175" cap="sq">
                      <a:solidFill>
                        <a:srgbClr val="000000"/>
                      </a:solidFill>
                      <a:miter lim="800000"/>
                    </a:ln>
                    <a:effectLst/>
                  </pic:spPr>
                </pic:pic>
              </a:graphicData>
            </a:graphic>
          </wp:anchor>
        </w:drawing>
      </w:r>
      <w:r w:rsidR="00BE6770">
        <w:t xml:space="preserve">The </w:t>
      </w:r>
      <w:r w:rsidR="00BE6770" w:rsidRPr="00BE6770">
        <w:rPr>
          <w:b/>
        </w:rPr>
        <w:t>Dependency Network</w:t>
      </w:r>
      <w:r w:rsidR="00BE6770">
        <w:t xml:space="preserve"> for the entire mining model ended</w:t>
      </w:r>
      <w:r w:rsidR="006902F2">
        <w:t xml:space="preserve"> up being so interesting that it</w:t>
      </w:r>
      <w:r w:rsidR="00BE6770">
        <w:t xml:space="preserve"> warrants some analysis in and of itself.</w:t>
      </w:r>
      <w:r w:rsidR="00C47787">
        <w:t xml:space="preserve"> Zooming out on the whole network when it is limited to characters with more than 165 appearances gives us a view with </w:t>
      </w:r>
      <w:r w:rsidR="00C47787" w:rsidRPr="00492C3B">
        <w:rPr>
          <w:b/>
        </w:rPr>
        <w:t>8 distinct groups of characters</w:t>
      </w:r>
      <w:r w:rsidR="00C47787">
        <w:t>.</w:t>
      </w:r>
      <w:r w:rsidR="00CE08CC">
        <w:t xml:space="preserve"> Based on the structure of each of these groups, we can give each one a name based on their primary super hero or </w:t>
      </w:r>
      <w:r w:rsidR="00B90EFB">
        <w:t>network</w:t>
      </w:r>
      <w:r w:rsidR="00CE08CC">
        <w:t xml:space="preserve"> of superheroes:</w:t>
      </w:r>
    </w:p>
    <w:p w14:paraId="5A3FEC26" w14:textId="025DE208" w:rsidR="00CE08CC" w:rsidRDefault="00CE08CC" w:rsidP="00CE08CC">
      <w:pPr>
        <w:pStyle w:val="ListParagraph"/>
        <w:numPr>
          <w:ilvl w:val="0"/>
          <w:numId w:val="7"/>
        </w:numPr>
        <w:jc w:val="both"/>
      </w:pPr>
      <w:r>
        <w:t>Spider-Man</w:t>
      </w:r>
    </w:p>
    <w:p w14:paraId="76267A05" w14:textId="6C04D7C1" w:rsidR="00CE08CC" w:rsidRDefault="001913C8" w:rsidP="00CE08CC">
      <w:pPr>
        <w:pStyle w:val="ListParagraph"/>
        <w:numPr>
          <w:ilvl w:val="0"/>
          <w:numId w:val="7"/>
        </w:numPr>
        <w:jc w:val="both"/>
      </w:pPr>
      <w:r>
        <w:t xml:space="preserve">The </w:t>
      </w:r>
      <w:r w:rsidR="00CE08CC">
        <w:t>Fantastic Four</w:t>
      </w:r>
    </w:p>
    <w:p w14:paraId="2CF66E6E" w14:textId="3CDFE614" w:rsidR="00CE08CC" w:rsidRDefault="001913C8" w:rsidP="00CE08CC">
      <w:pPr>
        <w:pStyle w:val="ListParagraph"/>
        <w:numPr>
          <w:ilvl w:val="0"/>
          <w:numId w:val="7"/>
        </w:numPr>
        <w:jc w:val="both"/>
      </w:pPr>
      <w:r>
        <w:t xml:space="preserve">The </w:t>
      </w:r>
      <w:r w:rsidR="00CE08CC">
        <w:t>Avengers</w:t>
      </w:r>
    </w:p>
    <w:p w14:paraId="1930222E" w14:textId="709911C2" w:rsidR="00CE08CC" w:rsidRDefault="00CE08CC" w:rsidP="00CE08CC">
      <w:pPr>
        <w:pStyle w:val="ListParagraph"/>
        <w:numPr>
          <w:ilvl w:val="0"/>
          <w:numId w:val="7"/>
        </w:numPr>
        <w:jc w:val="both"/>
      </w:pPr>
      <w:r>
        <w:t>Thor</w:t>
      </w:r>
    </w:p>
    <w:p w14:paraId="09BAB530" w14:textId="1867816E" w:rsidR="00CE08CC" w:rsidRDefault="000E1845" w:rsidP="00CE08CC">
      <w:pPr>
        <w:pStyle w:val="ListParagraph"/>
        <w:numPr>
          <w:ilvl w:val="0"/>
          <w:numId w:val="7"/>
        </w:numPr>
        <w:jc w:val="both"/>
      </w:pPr>
      <w:r>
        <w:rPr>
          <w:noProof/>
          <w:lang w:eastAsia="en-US"/>
        </w:rPr>
        <w:drawing>
          <wp:anchor distT="0" distB="0" distL="114300" distR="114300" simplePos="0" relativeHeight="251747328" behindDoc="1" locked="0" layoutInCell="1" allowOverlap="1" wp14:anchorId="1D5B4BB6" wp14:editId="7A3BF379">
            <wp:simplePos x="0" y="0"/>
            <wp:positionH relativeFrom="margin">
              <wp:align>right</wp:align>
            </wp:positionH>
            <wp:positionV relativeFrom="paragraph">
              <wp:posOffset>89238</wp:posOffset>
            </wp:positionV>
            <wp:extent cx="3685540" cy="2323465"/>
            <wp:effectExtent l="19050" t="19050" r="10160" b="19685"/>
            <wp:wrapTight wrapText="bothSides">
              <wp:wrapPolygon edited="0">
                <wp:start x="-112" y="-177"/>
                <wp:lineTo x="-112" y="21606"/>
                <wp:lineTo x="21548" y="21606"/>
                <wp:lineTo x="21548" y="-177"/>
                <wp:lineTo x="-112" y="-177"/>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85540" cy="2323465"/>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CE08CC">
        <w:t>X-Men</w:t>
      </w:r>
    </w:p>
    <w:p w14:paraId="6C246C0C" w14:textId="7E8854EC" w:rsidR="00CE08CC" w:rsidRDefault="00CE08CC" w:rsidP="00CE08CC">
      <w:pPr>
        <w:pStyle w:val="ListParagraph"/>
        <w:numPr>
          <w:ilvl w:val="0"/>
          <w:numId w:val="7"/>
        </w:numPr>
        <w:jc w:val="both"/>
      </w:pPr>
      <w:r>
        <w:t>Daredevil</w:t>
      </w:r>
    </w:p>
    <w:p w14:paraId="001CC523" w14:textId="2848B399" w:rsidR="00CE08CC" w:rsidRDefault="00CE08CC" w:rsidP="00CE08CC">
      <w:pPr>
        <w:pStyle w:val="ListParagraph"/>
        <w:numPr>
          <w:ilvl w:val="0"/>
          <w:numId w:val="7"/>
        </w:numPr>
        <w:jc w:val="both"/>
      </w:pPr>
      <w:r>
        <w:t>The Hulk</w:t>
      </w:r>
    </w:p>
    <w:p w14:paraId="6ACBD21E" w14:textId="60CE624A" w:rsidR="00CE08CC" w:rsidRDefault="00CE08CC" w:rsidP="00CE08CC">
      <w:pPr>
        <w:pStyle w:val="ListParagraph"/>
        <w:numPr>
          <w:ilvl w:val="0"/>
          <w:numId w:val="7"/>
        </w:numPr>
        <w:jc w:val="both"/>
      </w:pPr>
      <w:r>
        <w:t>Doctor Strange</w:t>
      </w:r>
    </w:p>
    <w:p w14:paraId="379DDB0E" w14:textId="28A5C504" w:rsidR="000E1845" w:rsidRDefault="00781DA8" w:rsidP="00343549">
      <w:pPr>
        <w:jc w:val="both"/>
      </w:pPr>
      <w:r>
        <w:rPr>
          <w:noProof/>
          <w:lang w:eastAsia="en-US"/>
        </w:rPr>
        <w:drawing>
          <wp:anchor distT="0" distB="0" distL="114300" distR="114300" simplePos="0" relativeHeight="251750400" behindDoc="1" locked="0" layoutInCell="1" allowOverlap="1" wp14:anchorId="65B6D994" wp14:editId="6DCB341E">
            <wp:simplePos x="0" y="0"/>
            <wp:positionH relativeFrom="margin">
              <wp:posOffset>3161030</wp:posOffset>
            </wp:positionH>
            <wp:positionV relativeFrom="paragraph">
              <wp:posOffset>1768475</wp:posOffset>
            </wp:positionV>
            <wp:extent cx="3668395" cy="2665730"/>
            <wp:effectExtent l="19050" t="19050" r="27305" b="20320"/>
            <wp:wrapTight wrapText="bothSides">
              <wp:wrapPolygon edited="0">
                <wp:start x="-112" y="-154"/>
                <wp:lineTo x="-112" y="21610"/>
                <wp:lineTo x="21649" y="21610"/>
                <wp:lineTo x="21649" y="-154"/>
                <wp:lineTo x="-112" y="-154"/>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668395" cy="2665730"/>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0E1845">
        <w:rPr>
          <w:noProof/>
          <w:lang w:eastAsia="en-US"/>
        </w:rPr>
        <mc:AlternateContent>
          <mc:Choice Requires="wps">
            <w:drawing>
              <wp:anchor distT="0" distB="0" distL="114300" distR="114300" simplePos="0" relativeHeight="251749376" behindDoc="1" locked="0" layoutInCell="1" allowOverlap="1" wp14:anchorId="2FB7F7FF" wp14:editId="53F2F486">
                <wp:simplePos x="0" y="0"/>
                <wp:positionH relativeFrom="margin">
                  <wp:align>right</wp:align>
                </wp:positionH>
                <wp:positionV relativeFrom="paragraph">
                  <wp:posOffset>1561829</wp:posOffset>
                </wp:positionV>
                <wp:extent cx="3685540" cy="635"/>
                <wp:effectExtent l="0" t="0" r="0" b="3175"/>
                <wp:wrapTight wrapText="bothSides">
                  <wp:wrapPolygon edited="0">
                    <wp:start x="0" y="0"/>
                    <wp:lineTo x="0" y="20079"/>
                    <wp:lineTo x="21436" y="20079"/>
                    <wp:lineTo x="21436"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3685540" cy="635"/>
                        </a:xfrm>
                        <a:prstGeom prst="rect">
                          <a:avLst/>
                        </a:prstGeom>
                        <a:solidFill>
                          <a:prstClr val="white"/>
                        </a:solidFill>
                        <a:ln>
                          <a:noFill/>
                        </a:ln>
                        <a:effectLst/>
                      </wps:spPr>
                      <wps:txbx>
                        <w:txbxContent>
                          <w:p w14:paraId="5A3C66FC" w14:textId="60F32091" w:rsidR="008D28D5" w:rsidRPr="001223F0" w:rsidRDefault="008D28D5" w:rsidP="008D28D5">
                            <w:pPr>
                              <w:pStyle w:val="Caption"/>
                              <w:jc w:val="center"/>
                              <w:rPr>
                                <w:noProof/>
                                <w:sz w:val="21"/>
                                <w:szCs w:val="21"/>
                              </w:rPr>
                            </w:pPr>
                            <w:r>
                              <w:t>Spider-Man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7F7FF" id="Text Box 63" o:spid="_x0000_s1050" type="#_x0000_t202" style="position:absolute;left:0;text-align:left;margin-left:239pt;margin-top:123pt;width:290.2pt;height:.05pt;z-index:-251567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UqNg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" stroked="f">
                <v:textbox style="mso-fit-shape-to-text:t" inset="0,0,0,0">
                  <w:txbxContent>
                    <w:p w14:paraId="5A3C66FC" w14:textId="60F32091" w:rsidR="008D28D5" w:rsidRPr="001223F0" w:rsidRDefault="008D28D5" w:rsidP="008D28D5">
                      <w:pPr>
                        <w:pStyle w:val="Caption"/>
                        <w:jc w:val="center"/>
                        <w:rPr>
                          <w:noProof/>
                          <w:sz w:val="21"/>
                          <w:szCs w:val="21"/>
                        </w:rPr>
                      </w:pPr>
                      <w:r>
                        <w:t>Spider-Man Network</w:t>
                      </w:r>
                    </w:p>
                  </w:txbxContent>
                </v:textbox>
                <w10:wrap type="tight" anchorx="margin"/>
              </v:shape>
            </w:pict>
          </mc:Fallback>
        </mc:AlternateContent>
      </w:r>
      <w:r w:rsidR="00343549">
        <w:t>There are crossover comic books where these separate groups of superheroes collide, but either they don’t appear together enough, or the characters from the universes that crossover appear so infrequently that they didn’t factor into the relationships we’re seeing here.</w:t>
      </w:r>
      <w:r w:rsidR="00420D28">
        <w:t xml:space="preserve"> This grouping is good because it allows us the ability to distinguish these groups (not all of which are always on Earth-616) from one another at a quick glance.</w:t>
      </w:r>
    </w:p>
    <w:p w14:paraId="543FFB22" w14:textId="3285E7FB" w:rsidR="007D1CE2" w:rsidRDefault="007D1CE2" w:rsidP="00343549">
      <w:pPr>
        <w:jc w:val="both"/>
      </w:pPr>
      <w:r>
        <w:t xml:space="preserve">As a manual testing and validation of method for the data in the dependency network, a second SQL query file is included called </w:t>
      </w:r>
      <w:proofErr w:type="spellStart"/>
      <w:r w:rsidRPr="00A00E70">
        <w:rPr>
          <w:b/>
          <w:color w:val="234F77" w:themeColor="accent2" w:themeShade="80"/>
        </w:rPr>
        <w:t>MarvelQuery.sql</w:t>
      </w:r>
      <w:proofErr w:type="spellEnd"/>
      <w:r>
        <w:t xml:space="preserve">. There are a handful of various scripts to play around with included in this file, however there are some pertinent examples like all appearances of the </w:t>
      </w:r>
      <w:r w:rsidR="00A00E70" w:rsidRPr="00572FB0">
        <w:rPr>
          <w:b/>
          <w:color w:val="417A84" w:themeColor="accent5" w:themeShade="BF"/>
        </w:rPr>
        <w:t>Invisible Woman</w:t>
      </w:r>
      <w:r>
        <w:t>:</w:t>
      </w:r>
    </w:p>
    <w:p w14:paraId="553168D1" w14:textId="638EF796" w:rsidR="007D1CE2" w:rsidRDefault="007D1CE2" w:rsidP="007D1CE2">
      <w:pPr>
        <w:autoSpaceDE w:val="0"/>
        <w:autoSpaceDN w:val="0"/>
        <w:adjustRightInd w:val="0"/>
        <w:spacing w:after="0" w:line="240" w:lineRule="auto"/>
        <w:rPr>
          <w:rFonts w:ascii="Consolas" w:hAnsi="Consolas" w:cs="Consolas"/>
          <w:color w:val="7A71D0"/>
          <w:sz w:val="19"/>
          <w:szCs w:val="19"/>
        </w:rPr>
      </w:pPr>
      <w:r>
        <w:rPr>
          <w:rFonts w:ascii="Consolas" w:hAnsi="Consolas" w:cs="Consolas"/>
          <w:color w:val="008000"/>
          <w:sz w:val="19"/>
          <w:szCs w:val="19"/>
        </w:rPr>
        <w:t>--Appearances of the Invisible Woman</w:t>
      </w:r>
    </w:p>
    <w:p w14:paraId="06B566EC"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proofErr w:type="gramStart"/>
      <w:r>
        <w:rPr>
          <w:rFonts w:ascii="Consolas" w:hAnsi="Consolas" w:cs="Consolas"/>
          <w:color w:val="7A71D0"/>
          <w:sz w:val="19"/>
          <w:szCs w:val="19"/>
        </w:rPr>
        <w:t>SELECT</w:t>
      </w:r>
      <w:r>
        <w:rPr>
          <w:rFonts w:ascii="Consolas" w:hAnsi="Consolas" w:cs="Consolas"/>
          <w:b/>
          <w:bCs/>
          <w:color w:val="0CDFDD"/>
          <w:sz w:val="19"/>
          <w:szCs w:val="19"/>
        </w:rPr>
        <w:t xml:space="preserve">  </w:t>
      </w:r>
      <w:proofErr w:type="spellStart"/>
      <w:r>
        <w:rPr>
          <w:rFonts w:ascii="Consolas" w:hAnsi="Consolas" w:cs="Consolas"/>
          <w:color w:val="0A29D1"/>
          <w:sz w:val="19"/>
          <w:szCs w:val="19"/>
        </w:rPr>
        <w:t>AppID</w:t>
      </w:r>
      <w:proofErr w:type="spellEnd"/>
      <w:proofErr w:type="gramEnd"/>
    </w:p>
    <w:p w14:paraId="783A2640"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c</w:t>
      </w:r>
      <w:r>
        <w:rPr>
          <w:rFonts w:ascii="Consolas" w:hAnsi="Consolas" w:cs="Consolas"/>
          <w:color w:val="808080"/>
          <w:sz w:val="19"/>
          <w:szCs w:val="19"/>
        </w:rPr>
        <w:t>.</w:t>
      </w:r>
      <w:r>
        <w:rPr>
          <w:rFonts w:ascii="Consolas" w:hAnsi="Consolas" w:cs="Consolas"/>
          <w:color w:val="0A29D1"/>
          <w:sz w:val="19"/>
          <w:szCs w:val="19"/>
        </w:rPr>
        <w:t>CharName</w:t>
      </w:r>
      <w:proofErr w:type="spellEnd"/>
    </w:p>
    <w:p w14:paraId="69DA6021"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b/>
          <w:bCs/>
          <w:color w:val="0CDFDD"/>
          <w:sz w:val="19"/>
          <w:szCs w:val="19"/>
        </w:rPr>
        <w:tab/>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n</w:t>
      </w:r>
      <w:r>
        <w:rPr>
          <w:rFonts w:ascii="Consolas" w:hAnsi="Consolas" w:cs="Consolas"/>
          <w:color w:val="808080"/>
          <w:sz w:val="19"/>
          <w:szCs w:val="19"/>
        </w:rPr>
        <w:t>.</w:t>
      </w:r>
      <w:r>
        <w:rPr>
          <w:rFonts w:ascii="Consolas" w:hAnsi="Consolas" w:cs="Consolas"/>
          <w:color w:val="0A29D1"/>
          <w:sz w:val="19"/>
          <w:szCs w:val="19"/>
        </w:rPr>
        <w:t>ComicName</w:t>
      </w:r>
      <w:proofErr w:type="spellEnd"/>
    </w:p>
    <w:p w14:paraId="79A6CDFE"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color w:val="7A71D0"/>
          <w:sz w:val="19"/>
          <w:szCs w:val="19"/>
        </w:rPr>
        <w:t>FROM</w:t>
      </w:r>
      <w:r>
        <w:rPr>
          <w:rFonts w:ascii="Consolas" w:hAnsi="Consolas" w:cs="Consolas"/>
          <w:b/>
          <w:bCs/>
          <w:color w:val="0CDFDD"/>
          <w:sz w:val="19"/>
          <w:szCs w:val="19"/>
        </w:rPr>
        <w:t xml:space="preserve"> </w:t>
      </w:r>
      <w:proofErr w:type="spellStart"/>
      <w:r>
        <w:rPr>
          <w:rFonts w:ascii="Consolas" w:hAnsi="Consolas" w:cs="Consolas"/>
          <w:color w:val="0A29D1"/>
          <w:sz w:val="19"/>
          <w:szCs w:val="19"/>
        </w:rPr>
        <w:t>CharComicApps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a</w:t>
      </w:r>
    </w:p>
    <w:p w14:paraId="0F397AB8"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b/>
          <w:bCs/>
          <w:color w:val="0CDFDD"/>
          <w:sz w:val="19"/>
          <w:szCs w:val="19"/>
        </w:rPr>
        <w:tab/>
      </w:r>
      <w:r>
        <w:rPr>
          <w:rFonts w:ascii="Consolas" w:hAnsi="Consolas" w:cs="Consolas"/>
          <w:color w:val="808080"/>
          <w:sz w:val="19"/>
          <w:szCs w:val="19"/>
        </w:rPr>
        <w:t>JOIN</w:t>
      </w:r>
      <w:r>
        <w:rPr>
          <w:rFonts w:ascii="Consolas" w:hAnsi="Consolas" w:cs="Consolas"/>
          <w:b/>
          <w:bCs/>
          <w:color w:val="0CDFDD"/>
          <w:sz w:val="19"/>
          <w:szCs w:val="19"/>
        </w:rPr>
        <w:t xml:space="preserve"> </w:t>
      </w:r>
      <w:proofErr w:type="spellStart"/>
      <w:r>
        <w:rPr>
          <w:rFonts w:ascii="Consolas" w:hAnsi="Consolas" w:cs="Consolas"/>
          <w:color w:val="0A29D1"/>
          <w:sz w:val="19"/>
          <w:szCs w:val="19"/>
        </w:rPr>
        <w:t>MarvelCharacters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c</w:t>
      </w:r>
      <w:r>
        <w:rPr>
          <w:rFonts w:ascii="Consolas" w:hAnsi="Consolas" w:cs="Consolas"/>
          <w:b/>
          <w:bCs/>
          <w:color w:val="0CDFDD"/>
          <w:sz w:val="19"/>
          <w:szCs w:val="19"/>
        </w:rPr>
        <w:t xml:space="preserve"> </w:t>
      </w:r>
      <w:r>
        <w:rPr>
          <w:rFonts w:ascii="Consolas" w:hAnsi="Consolas" w:cs="Consolas"/>
          <w:color w:val="7A71D0"/>
          <w:sz w:val="19"/>
          <w:szCs w:val="19"/>
        </w:rPr>
        <w:t>ON</w:t>
      </w:r>
      <w:r>
        <w:rPr>
          <w:rFonts w:ascii="Consolas" w:hAnsi="Consolas" w:cs="Consolas"/>
          <w:b/>
          <w:bCs/>
          <w:color w:val="0CDFDD"/>
          <w:sz w:val="19"/>
          <w:szCs w:val="19"/>
        </w:rPr>
        <w:t xml:space="preserve"> </w:t>
      </w:r>
      <w:proofErr w:type="spellStart"/>
      <w:r>
        <w:rPr>
          <w:rFonts w:ascii="Consolas" w:hAnsi="Consolas" w:cs="Consolas"/>
          <w:color w:val="0A29D1"/>
          <w:sz w:val="19"/>
          <w:szCs w:val="19"/>
        </w:rPr>
        <w:t>a</w:t>
      </w:r>
      <w:r>
        <w:rPr>
          <w:rFonts w:ascii="Consolas" w:hAnsi="Consolas" w:cs="Consolas"/>
          <w:color w:val="808080"/>
          <w:sz w:val="19"/>
          <w:szCs w:val="19"/>
        </w:rPr>
        <w:t>.</w:t>
      </w:r>
      <w:r>
        <w:rPr>
          <w:rFonts w:ascii="Consolas" w:hAnsi="Consolas" w:cs="Consolas"/>
          <w:color w:val="0A29D1"/>
          <w:sz w:val="19"/>
          <w:szCs w:val="19"/>
        </w:rPr>
        <w:t>CharID</w:t>
      </w:r>
      <w:proofErr w:type="spellEnd"/>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c</w:t>
      </w:r>
      <w:r>
        <w:rPr>
          <w:rFonts w:ascii="Consolas" w:hAnsi="Consolas" w:cs="Consolas"/>
          <w:color w:val="808080"/>
          <w:sz w:val="19"/>
          <w:szCs w:val="19"/>
        </w:rPr>
        <w:t>.</w:t>
      </w:r>
      <w:r>
        <w:rPr>
          <w:rFonts w:ascii="Consolas" w:hAnsi="Consolas" w:cs="Consolas"/>
          <w:color w:val="0A29D1"/>
          <w:sz w:val="19"/>
          <w:szCs w:val="19"/>
        </w:rPr>
        <w:t>CharID</w:t>
      </w:r>
      <w:proofErr w:type="spellEnd"/>
    </w:p>
    <w:p w14:paraId="2B25989F" w14:textId="77777777"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b/>
          <w:bCs/>
          <w:color w:val="0CDFDD"/>
          <w:sz w:val="19"/>
          <w:szCs w:val="19"/>
        </w:rPr>
        <w:tab/>
      </w:r>
      <w:r>
        <w:rPr>
          <w:rFonts w:ascii="Consolas" w:hAnsi="Consolas" w:cs="Consolas"/>
          <w:color w:val="808080"/>
          <w:sz w:val="19"/>
          <w:szCs w:val="19"/>
        </w:rPr>
        <w:t>JOIN</w:t>
      </w:r>
      <w:r>
        <w:rPr>
          <w:rFonts w:ascii="Consolas" w:hAnsi="Consolas" w:cs="Consolas"/>
          <w:b/>
          <w:bCs/>
          <w:color w:val="0CDFDD"/>
          <w:sz w:val="19"/>
          <w:szCs w:val="19"/>
        </w:rPr>
        <w:t xml:space="preserve"> </w:t>
      </w:r>
      <w:proofErr w:type="spellStart"/>
      <w:r>
        <w:rPr>
          <w:rFonts w:ascii="Consolas" w:hAnsi="Consolas" w:cs="Consolas"/>
          <w:color w:val="0A29D1"/>
          <w:sz w:val="19"/>
          <w:szCs w:val="19"/>
        </w:rPr>
        <w:t>ComicNames</w:t>
      </w:r>
      <w:proofErr w:type="spellEnd"/>
      <w:r>
        <w:rPr>
          <w:rFonts w:ascii="Consolas" w:hAnsi="Consolas" w:cs="Consolas"/>
          <w:b/>
          <w:bCs/>
          <w:color w:val="0CDFDD"/>
          <w:sz w:val="19"/>
          <w:szCs w:val="19"/>
        </w:rPr>
        <w:t xml:space="preserve"> </w:t>
      </w:r>
      <w:r>
        <w:rPr>
          <w:rFonts w:ascii="Consolas" w:hAnsi="Consolas" w:cs="Consolas"/>
          <w:color w:val="7A71D0"/>
          <w:sz w:val="19"/>
          <w:szCs w:val="19"/>
        </w:rPr>
        <w:t>AS</w:t>
      </w:r>
      <w:r>
        <w:rPr>
          <w:rFonts w:ascii="Consolas" w:hAnsi="Consolas" w:cs="Consolas"/>
          <w:b/>
          <w:bCs/>
          <w:color w:val="0CDFDD"/>
          <w:sz w:val="19"/>
          <w:szCs w:val="19"/>
        </w:rPr>
        <w:t xml:space="preserve"> </w:t>
      </w:r>
      <w:r>
        <w:rPr>
          <w:rFonts w:ascii="Consolas" w:hAnsi="Consolas" w:cs="Consolas"/>
          <w:color w:val="0A29D1"/>
          <w:sz w:val="19"/>
          <w:szCs w:val="19"/>
        </w:rPr>
        <w:t>n</w:t>
      </w:r>
      <w:r>
        <w:rPr>
          <w:rFonts w:ascii="Consolas" w:hAnsi="Consolas" w:cs="Consolas"/>
          <w:b/>
          <w:bCs/>
          <w:color w:val="0CDFDD"/>
          <w:sz w:val="19"/>
          <w:szCs w:val="19"/>
        </w:rPr>
        <w:t xml:space="preserve"> </w:t>
      </w:r>
      <w:r>
        <w:rPr>
          <w:rFonts w:ascii="Consolas" w:hAnsi="Consolas" w:cs="Consolas"/>
          <w:color w:val="7A71D0"/>
          <w:sz w:val="19"/>
          <w:szCs w:val="19"/>
        </w:rPr>
        <w:t>ON</w:t>
      </w:r>
      <w:r>
        <w:rPr>
          <w:rFonts w:ascii="Consolas" w:hAnsi="Consolas" w:cs="Consolas"/>
          <w:b/>
          <w:bCs/>
          <w:color w:val="0CDFDD"/>
          <w:sz w:val="19"/>
          <w:szCs w:val="19"/>
        </w:rPr>
        <w:t xml:space="preserve"> </w:t>
      </w:r>
      <w:proofErr w:type="spellStart"/>
      <w:r>
        <w:rPr>
          <w:rFonts w:ascii="Consolas" w:hAnsi="Consolas" w:cs="Consolas"/>
          <w:color w:val="0A29D1"/>
          <w:sz w:val="19"/>
          <w:szCs w:val="19"/>
        </w:rPr>
        <w:t>a</w:t>
      </w:r>
      <w:r>
        <w:rPr>
          <w:rFonts w:ascii="Consolas" w:hAnsi="Consolas" w:cs="Consolas"/>
          <w:color w:val="808080"/>
          <w:sz w:val="19"/>
          <w:szCs w:val="19"/>
        </w:rPr>
        <w:t>.</w:t>
      </w:r>
      <w:r>
        <w:rPr>
          <w:rFonts w:ascii="Consolas" w:hAnsi="Consolas" w:cs="Consolas"/>
          <w:color w:val="0A29D1"/>
          <w:sz w:val="19"/>
          <w:szCs w:val="19"/>
        </w:rPr>
        <w:t>ComicID</w:t>
      </w:r>
      <w:proofErr w:type="spellEnd"/>
      <w:r>
        <w:rPr>
          <w:rFonts w:ascii="Consolas" w:hAnsi="Consolas" w:cs="Consolas"/>
          <w:b/>
          <w:bCs/>
          <w:color w:val="0CDFDD"/>
          <w:sz w:val="19"/>
          <w:szCs w:val="19"/>
        </w:rPr>
        <w:t xml:space="preserve"> </w:t>
      </w:r>
      <w:r>
        <w:rPr>
          <w:rFonts w:ascii="Consolas" w:hAnsi="Consolas" w:cs="Consolas"/>
          <w:color w:val="808080"/>
          <w:sz w:val="19"/>
          <w:szCs w:val="19"/>
        </w:rPr>
        <w:t>=</w:t>
      </w:r>
      <w:r>
        <w:rPr>
          <w:rFonts w:ascii="Consolas" w:hAnsi="Consolas" w:cs="Consolas"/>
          <w:b/>
          <w:bCs/>
          <w:color w:val="0CDFDD"/>
          <w:sz w:val="19"/>
          <w:szCs w:val="19"/>
        </w:rPr>
        <w:t xml:space="preserve"> </w:t>
      </w:r>
      <w:proofErr w:type="spellStart"/>
      <w:r>
        <w:rPr>
          <w:rFonts w:ascii="Consolas" w:hAnsi="Consolas" w:cs="Consolas"/>
          <w:color w:val="0A29D1"/>
          <w:sz w:val="19"/>
          <w:szCs w:val="19"/>
        </w:rPr>
        <w:t>n</w:t>
      </w:r>
      <w:r>
        <w:rPr>
          <w:rFonts w:ascii="Consolas" w:hAnsi="Consolas" w:cs="Consolas"/>
          <w:color w:val="808080"/>
          <w:sz w:val="19"/>
          <w:szCs w:val="19"/>
        </w:rPr>
        <w:t>.</w:t>
      </w:r>
      <w:r>
        <w:rPr>
          <w:rFonts w:ascii="Consolas" w:hAnsi="Consolas" w:cs="Consolas"/>
          <w:color w:val="0A29D1"/>
          <w:sz w:val="19"/>
          <w:szCs w:val="19"/>
        </w:rPr>
        <w:t>ComicID</w:t>
      </w:r>
      <w:proofErr w:type="spellEnd"/>
    </w:p>
    <w:p w14:paraId="5C5CD2F1" w14:textId="665B3C9E" w:rsidR="007D1CE2" w:rsidRDefault="007D1CE2" w:rsidP="007D1CE2">
      <w:pPr>
        <w:autoSpaceDE w:val="0"/>
        <w:autoSpaceDN w:val="0"/>
        <w:adjustRightInd w:val="0"/>
        <w:spacing w:after="0" w:line="240" w:lineRule="auto"/>
        <w:rPr>
          <w:rFonts w:ascii="Consolas" w:hAnsi="Consolas" w:cs="Consolas"/>
          <w:b/>
          <w:bCs/>
          <w:color w:val="0CDFDD"/>
          <w:sz w:val="19"/>
          <w:szCs w:val="19"/>
        </w:rPr>
      </w:pPr>
      <w:r>
        <w:rPr>
          <w:rFonts w:ascii="Consolas" w:hAnsi="Consolas" w:cs="Consolas"/>
          <w:b/>
          <w:bCs/>
          <w:color w:val="0CDFDD"/>
          <w:sz w:val="19"/>
          <w:szCs w:val="19"/>
        </w:rPr>
        <w:t xml:space="preserve">  </w:t>
      </w:r>
      <w:r>
        <w:rPr>
          <w:rFonts w:ascii="Consolas" w:hAnsi="Consolas" w:cs="Consolas"/>
          <w:color w:val="7A71D0"/>
          <w:sz w:val="19"/>
          <w:szCs w:val="19"/>
        </w:rPr>
        <w:t>WHERE</w:t>
      </w:r>
      <w:r>
        <w:rPr>
          <w:rFonts w:ascii="Consolas" w:hAnsi="Consolas" w:cs="Consolas"/>
          <w:b/>
          <w:bCs/>
          <w:color w:val="0CDFDD"/>
          <w:sz w:val="19"/>
          <w:szCs w:val="19"/>
        </w:rPr>
        <w:t xml:space="preserve"> </w:t>
      </w:r>
      <w:proofErr w:type="spellStart"/>
      <w:r>
        <w:rPr>
          <w:rFonts w:ascii="Consolas" w:hAnsi="Consolas" w:cs="Consolas"/>
          <w:color w:val="0A29D1"/>
          <w:sz w:val="19"/>
          <w:szCs w:val="19"/>
        </w:rPr>
        <w:t>c</w:t>
      </w:r>
      <w:r>
        <w:rPr>
          <w:rFonts w:ascii="Consolas" w:hAnsi="Consolas" w:cs="Consolas"/>
          <w:color w:val="808080"/>
          <w:sz w:val="19"/>
          <w:szCs w:val="19"/>
        </w:rPr>
        <w:t>.</w:t>
      </w:r>
      <w:r>
        <w:rPr>
          <w:rFonts w:ascii="Consolas" w:hAnsi="Consolas" w:cs="Consolas"/>
          <w:color w:val="0A29D1"/>
          <w:sz w:val="19"/>
          <w:szCs w:val="19"/>
        </w:rPr>
        <w:t>CharName</w:t>
      </w:r>
      <w:proofErr w:type="spellEnd"/>
      <w:r>
        <w:rPr>
          <w:rFonts w:ascii="Consolas" w:hAnsi="Consolas" w:cs="Consolas"/>
          <w:b/>
          <w:bCs/>
          <w:color w:val="0CDFDD"/>
          <w:sz w:val="19"/>
          <w:szCs w:val="19"/>
        </w:rPr>
        <w:t xml:space="preserve"> </w:t>
      </w:r>
      <w:r>
        <w:rPr>
          <w:rFonts w:ascii="Consolas" w:hAnsi="Consolas" w:cs="Consolas"/>
          <w:color w:val="808080"/>
          <w:sz w:val="19"/>
          <w:szCs w:val="19"/>
        </w:rPr>
        <w:t>LIKE</w:t>
      </w:r>
      <w:r>
        <w:rPr>
          <w:rFonts w:ascii="Consolas" w:hAnsi="Consolas" w:cs="Consolas"/>
          <w:b/>
          <w:bCs/>
          <w:color w:val="0CDFDD"/>
          <w:sz w:val="19"/>
          <w:szCs w:val="19"/>
        </w:rPr>
        <w:t xml:space="preserve"> </w:t>
      </w:r>
      <w:r>
        <w:rPr>
          <w:rFonts w:ascii="Consolas" w:hAnsi="Consolas" w:cs="Consolas"/>
          <w:color w:val="FF0000"/>
          <w:sz w:val="19"/>
          <w:szCs w:val="19"/>
        </w:rPr>
        <w:t>'INVISIBLE WOMAN'</w:t>
      </w:r>
    </w:p>
    <w:p w14:paraId="701556D1" w14:textId="1D26002F" w:rsidR="007D1CE2" w:rsidRDefault="00EF20C2" w:rsidP="007D1CE2">
      <w:pPr>
        <w:autoSpaceDE w:val="0"/>
        <w:autoSpaceDN w:val="0"/>
        <w:adjustRightInd w:val="0"/>
        <w:spacing w:after="0" w:line="240" w:lineRule="auto"/>
        <w:rPr>
          <w:rFonts w:ascii="Consolas" w:hAnsi="Consolas" w:cs="Consolas"/>
          <w:color w:val="808080"/>
          <w:sz w:val="19"/>
          <w:szCs w:val="19"/>
        </w:rPr>
      </w:pPr>
      <w:r>
        <w:rPr>
          <w:noProof/>
          <w:lang w:eastAsia="en-US"/>
        </w:rPr>
        <mc:AlternateContent>
          <mc:Choice Requires="wps">
            <w:drawing>
              <wp:anchor distT="0" distB="0" distL="114300" distR="114300" simplePos="0" relativeHeight="251752448" behindDoc="1" locked="0" layoutInCell="1" allowOverlap="1" wp14:anchorId="7CE42BF8" wp14:editId="7383C9F7">
                <wp:simplePos x="0" y="0"/>
                <wp:positionH relativeFrom="margin">
                  <wp:posOffset>3143250</wp:posOffset>
                </wp:positionH>
                <wp:positionV relativeFrom="paragraph">
                  <wp:posOffset>56947</wp:posOffset>
                </wp:positionV>
                <wp:extent cx="3707765" cy="118110"/>
                <wp:effectExtent l="0" t="0" r="6985" b="0"/>
                <wp:wrapTight wrapText="bothSides">
                  <wp:wrapPolygon edited="0">
                    <wp:start x="0" y="0"/>
                    <wp:lineTo x="0" y="17419"/>
                    <wp:lineTo x="21530" y="17419"/>
                    <wp:lineTo x="21530"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3707765" cy="118110"/>
                        </a:xfrm>
                        <a:prstGeom prst="rect">
                          <a:avLst/>
                        </a:prstGeom>
                        <a:solidFill>
                          <a:prstClr val="white"/>
                        </a:solidFill>
                        <a:ln>
                          <a:noFill/>
                        </a:ln>
                        <a:effectLst/>
                      </wps:spPr>
                      <wps:txbx>
                        <w:txbxContent>
                          <w:p w14:paraId="49D32D35" w14:textId="609A38E9" w:rsidR="000E1845" w:rsidRPr="00D40E7E" w:rsidRDefault="000E1845" w:rsidP="000E1845">
                            <w:pPr>
                              <w:pStyle w:val="Caption"/>
                              <w:jc w:val="center"/>
                              <w:rPr>
                                <w:noProof/>
                                <w:sz w:val="21"/>
                                <w:szCs w:val="21"/>
                              </w:rPr>
                            </w:pPr>
                            <w:r>
                              <w:t>Avengers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42BF8" id="Text Box 65" o:spid="_x0000_s1051" type="#_x0000_t202" style="position:absolute;margin-left:247.5pt;margin-top:4.5pt;width:291.95pt;height:9.3pt;z-index:-251564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" stroked="f">
                <v:textbox inset="0,0,0,0">
                  <w:txbxContent>
                    <w:p w14:paraId="49D32D35" w14:textId="609A38E9" w:rsidR="000E1845" w:rsidRPr="00D40E7E" w:rsidRDefault="000E1845" w:rsidP="000E1845">
                      <w:pPr>
                        <w:pStyle w:val="Caption"/>
                        <w:jc w:val="center"/>
                        <w:rPr>
                          <w:noProof/>
                          <w:sz w:val="21"/>
                          <w:szCs w:val="21"/>
                        </w:rPr>
                      </w:pPr>
                      <w:r>
                        <w:t>Avengers Network</w:t>
                      </w:r>
                    </w:p>
                  </w:txbxContent>
                </v:textbox>
                <w10:wrap type="tight" anchorx="margin"/>
              </v:shape>
            </w:pict>
          </mc:Fallback>
        </mc:AlternateContent>
      </w:r>
      <w:r w:rsidR="007D1CE2">
        <w:rPr>
          <w:rFonts w:ascii="Consolas" w:hAnsi="Consolas" w:cs="Consolas"/>
          <w:b/>
          <w:bCs/>
          <w:color w:val="0CDFDD"/>
          <w:sz w:val="19"/>
          <w:szCs w:val="19"/>
        </w:rPr>
        <w:t xml:space="preserve">  </w:t>
      </w:r>
      <w:r w:rsidR="007D1CE2">
        <w:rPr>
          <w:rFonts w:ascii="Consolas" w:hAnsi="Consolas" w:cs="Consolas"/>
          <w:color w:val="7A71D0"/>
          <w:sz w:val="19"/>
          <w:szCs w:val="19"/>
        </w:rPr>
        <w:t>ORDER</w:t>
      </w:r>
      <w:r w:rsidR="007D1CE2">
        <w:rPr>
          <w:rFonts w:ascii="Consolas" w:hAnsi="Consolas" w:cs="Consolas"/>
          <w:b/>
          <w:bCs/>
          <w:color w:val="0CDFDD"/>
          <w:sz w:val="19"/>
          <w:szCs w:val="19"/>
        </w:rPr>
        <w:t xml:space="preserve"> </w:t>
      </w:r>
      <w:r w:rsidR="007D1CE2">
        <w:rPr>
          <w:rFonts w:ascii="Consolas" w:hAnsi="Consolas" w:cs="Consolas"/>
          <w:color w:val="7A71D0"/>
          <w:sz w:val="19"/>
          <w:szCs w:val="19"/>
        </w:rPr>
        <w:t>BY</w:t>
      </w:r>
      <w:r w:rsidR="007D1CE2">
        <w:rPr>
          <w:rFonts w:ascii="Consolas" w:hAnsi="Consolas" w:cs="Consolas"/>
          <w:b/>
          <w:bCs/>
          <w:color w:val="0CDFDD"/>
          <w:sz w:val="19"/>
          <w:szCs w:val="19"/>
        </w:rPr>
        <w:t xml:space="preserve"> </w:t>
      </w:r>
      <w:proofErr w:type="spellStart"/>
      <w:r w:rsidR="007D1CE2">
        <w:rPr>
          <w:rFonts w:ascii="Consolas" w:hAnsi="Consolas" w:cs="Consolas"/>
          <w:color w:val="0A29D1"/>
          <w:sz w:val="19"/>
          <w:szCs w:val="19"/>
        </w:rPr>
        <w:t>ComicName</w:t>
      </w:r>
      <w:proofErr w:type="spellEnd"/>
      <w:r w:rsidR="007D1CE2">
        <w:rPr>
          <w:rFonts w:ascii="Consolas" w:hAnsi="Consolas" w:cs="Consolas"/>
          <w:color w:val="808080"/>
          <w:sz w:val="19"/>
          <w:szCs w:val="19"/>
        </w:rPr>
        <w:t>;</w:t>
      </w:r>
    </w:p>
    <w:p w14:paraId="6F767EA3" w14:textId="40E49B48" w:rsidR="007D1CE2" w:rsidRPr="00BE6770" w:rsidRDefault="007D1CE2" w:rsidP="00343549">
      <w:pPr>
        <w:jc w:val="both"/>
      </w:pPr>
    </w:p>
    <w:p w14:paraId="4BC82655" w14:textId="58270F90" w:rsidR="003F534D" w:rsidRDefault="00C33954" w:rsidP="003F534D">
      <w:pPr>
        <w:pStyle w:val="Heading1"/>
      </w:pPr>
      <w:bookmarkStart w:id="34" w:name="_Toc421789127"/>
      <w:r>
        <w:lastRenderedPageBreak/>
        <w:t>Conclusion</w:t>
      </w:r>
      <w:bookmarkEnd w:id="34"/>
    </w:p>
    <w:p w14:paraId="0CC2FC34" w14:textId="3E27B1A1" w:rsidR="0078265E" w:rsidRDefault="00B50EE4" w:rsidP="00B50EE4">
      <w:pPr>
        <w:spacing w:before="240"/>
        <w:jc w:val="both"/>
      </w:pPr>
      <w:r>
        <w:t>The analysis done in this document is just scratching the surface of what you can begin to look at and find with this data. With more work and time spent adding and cleaning up the information, there is a world of possibility that could be explored here, including applying different types of mining algorithms to the data.</w:t>
      </w:r>
      <w:r w:rsidR="00352566">
        <w:t xml:space="preserve"> </w:t>
      </w:r>
    </w:p>
    <w:p w14:paraId="2A278408" w14:textId="45AA995E" w:rsidR="00B50EE4" w:rsidRDefault="00352566" w:rsidP="00B50EE4">
      <w:pPr>
        <w:spacing w:before="240"/>
        <w:jc w:val="both"/>
      </w:pPr>
      <w:r>
        <w:t xml:space="preserve">Any specific details about individual characters and the Marvel universe </w:t>
      </w:r>
      <w:r w:rsidR="001C4A8E">
        <w:t xml:space="preserve">that weren’t part of the Chronology Project’s dataset </w:t>
      </w:r>
      <w:r>
        <w:t xml:space="preserve">were obtained through the </w:t>
      </w:r>
      <w:proofErr w:type="spellStart"/>
      <w:r>
        <w:t>Wikia</w:t>
      </w:r>
      <w:proofErr w:type="spellEnd"/>
      <w:r>
        <w:t xml:space="preserve"> Marvel Database.</w:t>
      </w:r>
      <w:r w:rsidR="00F512B4">
        <w:t xml:space="preserve"> The rest of the resources cited in the bibliography were called out in the text of this document when they were used.</w:t>
      </w:r>
    </w:p>
    <w:p w14:paraId="3A2F990E" w14:textId="55C9CE82" w:rsidR="00B744FF" w:rsidRDefault="00B744FF" w:rsidP="00B50EE4">
      <w:pPr>
        <w:spacing w:before="240"/>
        <w:jc w:val="both"/>
      </w:pPr>
      <w:r>
        <w:t>This project was done in a manner that didn’t include a hypothesis about what was going to be found after running the mining model</w:t>
      </w:r>
      <w:r w:rsidR="0078265E">
        <w:t>,</w:t>
      </w:r>
      <w:r>
        <w:t xml:space="preserve"> </w:t>
      </w:r>
      <w:r w:rsidR="00710274">
        <w:t>and the analysis was do</w:t>
      </w:r>
      <w:r w:rsidR="0093792A">
        <w:t>ne strictly based on the results</w:t>
      </w:r>
      <w:r w:rsidR="00710274">
        <w:t xml:space="preserve">. </w:t>
      </w:r>
      <w:r w:rsidR="0078265E">
        <w:t xml:space="preserve">Frankly, going into this I wasn’t even sure I was going to be able to pull this off after weighing the initial state of the data against my skill level. </w:t>
      </w:r>
      <w:r w:rsidR="00710274">
        <w:t>With that said</w:t>
      </w:r>
      <w:r w:rsidR="007F2B50">
        <w:t>, it did turn out as I’d hoped, and</w:t>
      </w:r>
      <w:r>
        <w:t xml:space="preserve"> </w:t>
      </w:r>
      <w:r w:rsidR="005A0132">
        <w:t>both the database by itself and market basket mining model</w:t>
      </w:r>
      <w:r>
        <w:t xml:space="preserve"> could be used to help answer a myriad of </w:t>
      </w:r>
      <w:r w:rsidR="001B2C8B">
        <w:t xml:space="preserve">interesting </w:t>
      </w:r>
      <w:r>
        <w:t>questions about the social happenings in the Marvel Universe.</w:t>
      </w:r>
    </w:p>
    <w:p w14:paraId="0F8DACDA" w14:textId="54B128F3" w:rsidR="004D1EFC" w:rsidRDefault="00406BBD" w:rsidP="00EF092F">
      <w:pPr>
        <w:pStyle w:val="Heading1"/>
      </w:pPr>
      <w:bookmarkStart w:id="35" w:name="_Toc421789128"/>
      <w:r>
        <w:t>Bibliography</w:t>
      </w:r>
      <w:bookmarkEnd w:id="20"/>
      <w:bookmarkEnd w:id="21"/>
      <w:bookmarkEnd w:id="22"/>
      <w:bookmarkEnd w:id="23"/>
      <w:bookmarkEnd w:id="24"/>
      <w:bookmarkEnd w:id="25"/>
      <w:bookmarkEnd w:id="26"/>
      <w:bookmarkEnd w:id="27"/>
      <w:bookmarkEnd w:id="28"/>
      <w:bookmarkEnd w:id="35"/>
    </w:p>
    <w:p w14:paraId="4BB56293" w14:textId="64FEAB5F" w:rsidR="004D1EFC" w:rsidRDefault="004D1EFC"/>
    <w:p w14:paraId="40243E9A" w14:textId="44024257" w:rsidR="008C1D7A" w:rsidRPr="0062773F" w:rsidRDefault="008C1D7A" w:rsidP="00406BBD">
      <w:pPr>
        <w:ind w:left="720" w:right="720"/>
        <w:rPr>
          <w:rStyle w:val="citationtext"/>
          <w:lang w:val="en"/>
        </w:rPr>
      </w:pPr>
      <w:r>
        <w:t>Chang, K., Turner, T., &amp; Braswell, J. (2015, May 28). Marvel Universe Social Graph. Retrieved June 9, 2015, from http://exposedata.com/marvel/</w:t>
      </w:r>
    </w:p>
    <w:p w14:paraId="14281D8E" w14:textId="5DCCC9CC" w:rsidR="008C1D7A" w:rsidRPr="0062773F" w:rsidRDefault="008C1D7A" w:rsidP="00406BBD">
      <w:pPr>
        <w:ind w:left="720" w:right="720"/>
        <w:rPr>
          <w:rStyle w:val="citationtext"/>
          <w:lang w:val="en"/>
        </w:rPr>
      </w:pPr>
      <w:r>
        <w:t xml:space="preserve">Chappell, R., </w:t>
      </w:r>
      <w:proofErr w:type="spellStart"/>
      <w:r>
        <w:t>Bourcier</w:t>
      </w:r>
      <w:proofErr w:type="spellEnd"/>
      <w:r>
        <w:t>, P., &amp; Jensen, D. (2015, February 1). Marvel Chronology Project - Main. Retrieved June 9, 2015, from http://www.chronologyproject.com/</w:t>
      </w:r>
    </w:p>
    <w:p w14:paraId="03E4F616" w14:textId="5461BA9E" w:rsidR="00CB6DE5" w:rsidRPr="0062773F" w:rsidRDefault="00CB6DE5" w:rsidP="00406BBD">
      <w:pPr>
        <w:ind w:left="720" w:right="720"/>
        <w:rPr>
          <w:lang w:val="en"/>
        </w:rPr>
      </w:pPr>
      <w:r>
        <w:t xml:space="preserve">Miro, J., </w:t>
      </w:r>
      <w:proofErr w:type="spellStart"/>
      <w:r>
        <w:t>Rosselló</w:t>
      </w:r>
      <w:proofErr w:type="spellEnd"/>
      <w:r>
        <w:t xml:space="preserve">, C., &amp; </w:t>
      </w:r>
      <w:proofErr w:type="spellStart"/>
      <w:r>
        <w:t>Alberich</w:t>
      </w:r>
      <w:proofErr w:type="spellEnd"/>
      <w:r>
        <w:t>, R. (2002, February 1). Social characteristics of the Marvel Universe. Retrieved June 9, 2015, from http://bioinfo.uib.es/~joemiro/marvel.html</w:t>
      </w:r>
    </w:p>
    <w:p w14:paraId="17016A10" w14:textId="67575F2F" w:rsidR="00406BBD" w:rsidRPr="0062773F" w:rsidRDefault="00F930CA" w:rsidP="00F930CA">
      <w:pPr>
        <w:ind w:left="720" w:right="720"/>
      </w:pPr>
      <w:r>
        <w:t>Various Contributors. (2015, June 9). Marvel Database. Retrieved June 11, 2015, from http://marvel.wikia.com/Main_Page</w:t>
      </w:r>
    </w:p>
    <w:sectPr w:rsidR="00406BBD" w:rsidRPr="0062773F" w:rsidSect="002618D9">
      <w:headerReference w:type="even" r:id="rId45"/>
      <w:headerReference w:type="default" r:id="rId46"/>
      <w:footerReference w:type="even" r:id="rId47"/>
      <w:footerReference w:type="default" r:id="rId48"/>
      <w:headerReference w:type="first" r:id="rId49"/>
      <w:footerReference w:type="first" r:id="rId50"/>
      <w:pgSz w:w="12240" w:h="15840"/>
      <w:pgMar w:top="720" w:right="720" w:bottom="720" w:left="720" w:header="720" w:footer="720" w:gutter="0"/>
      <w:pgBorders w:display="firstPage" w:offsetFrom="page">
        <w:top w:val="single" w:sz="48" w:space="0" w:color="121428" w:themeColor="text2" w:themeShade="80"/>
        <w:left w:val="single" w:sz="48" w:space="0" w:color="121428" w:themeColor="text2" w:themeShade="80"/>
        <w:bottom w:val="single" w:sz="48" w:space="0" w:color="121428" w:themeColor="text2" w:themeShade="80"/>
        <w:right w:val="single" w:sz="48" w:space="0" w:color="121428" w:themeColor="text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4A290" w14:textId="77777777" w:rsidR="00C77FE9" w:rsidRDefault="00C77FE9">
      <w:pPr>
        <w:spacing w:line="240" w:lineRule="auto"/>
      </w:pPr>
      <w:r>
        <w:separator/>
      </w:r>
    </w:p>
  </w:endnote>
  <w:endnote w:type="continuationSeparator" w:id="0">
    <w:p w14:paraId="6101873C" w14:textId="77777777" w:rsidR="00C77FE9" w:rsidRDefault="00C7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es Rounded Black">
    <w:altName w:val="Calibri"/>
    <w:panose1 w:val="00000000000000000000"/>
    <w:charset w:val="00"/>
    <w:family w:val="modern"/>
    <w:notTrueType/>
    <w:pitch w:val="variable"/>
    <w:sig w:usb0="A000000F"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689D" w14:textId="77777777" w:rsidR="00587A83" w:rsidRDefault="00587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554E" w14:textId="77777777" w:rsidR="001E0D12" w:rsidRDefault="001E0D12">
    <w:pPr>
      <w:pStyle w:val="Footer"/>
    </w:pPr>
    <w:r>
      <w:rPr>
        <w:noProof/>
        <w:lang w:eastAsia="en-US"/>
      </w:rPr>
      <mc:AlternateContent>
        <mc:Choice Requires="wps">
          <w:drawing>
            <wp:inline distT="0" distB="0" distL="0" distR="0" wp14:anchorId="4CFBB60A" wp14:editId="327011E1">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CE3566" w14:textId="4B1C33F4" w:rsidR="001E0D12" w:rsidRDefault="001E0D1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A74C5">
                            <w:rPr>
                              <w:rStyle w:val="PageNumber"/>
                              <w:noProof/>
                            </w:rPr>
                            <w:t>13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4CFBB60A" id="Oval 5" o:spid="_x0000_s1052"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" fillcolor="#224e76 [1605]" stroked="f" strokeweight="1pt">
              <v:stroke joinstyle="miter"/>
              <o:lock v:ext="edit" aspectratio="t"/>
              <v:textbox inset="0,0,0,0">
                <w:txbxContent>
                  <w:p w14:paraId="4ECE3566" w14:textId="4B1C33F4" w:rsidR="001E0D12" w:rsidRDefault="001E0D1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A74C5">
                      <w:rPr>
                        <w:rStyle w:val="PageNumber"/>
                        <w:noProof/>
                      </w:rPr>
                      <w:t>13</w:t>
                    </w:r>
                    <w:r>
                      <w:rPr>
                        <w:rStyle w:val="PageNumber"/>
                      </w:rPr>
                      <w:fldChar w:fldCharType="end"/>
                    </w:r>
                  </w:p>
                </w:txbxContent>
              </v:textbox>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C1F53" w14:textId="77777777" w:rsidR="00587A83" w:rsidRDefault="00587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73523" w14:textId="77777777" w:rsidR="00C77FE9" w:rsidRDefault="00C77FE9">
      <w:pPr>
        <w:spacing w:line="240" w:lineRule="auto"/>
      </w:pPr>
      <w:r>
        <w:separator/>
      </w:r>
    </w:p>
  </w:footnote>
  <w:footnote w:type="continuationSeparator" w:id="0">
    <w:p w14:paraId="49B276A6" w14:textId="77777777" w:rsidR="00C77FE9" w:rsidRDefault="00C77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7AA8C" w14:textId="77777777" w:rsidR="00587A83" w:rsidRDefault="00587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47E4" w14:textId="77777777" w:rsidR="00587A83" w:rsidRDefault="00587A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7F9B7" w14:textId="77777777" w:rsidR="00587A83" w:rsidRDefault="00587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9AC58F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abstractNum w:abstractNumId="2" w15:restartNumberingAfterBreak="0">
    <w:nsid w:val="302D5987"/>
    <w:multiLevelType w:val="hybridMultilevel"/>
    <w:tmpl w:val="C4023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86F21"/>
    <w:multiLevelType w:val="hybridMultilevel"/>
    <w:tmpl w:val="34BC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C0FCC"/>
    <w:multiLevelType w:val="hybridMultilevel"/>
    <w:tmpl w:val="660C4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F1418"/>
    <w:multiLevelType w:val="hybridMultilevel"/>
    <w:tmpl w:val="A58EC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828EE"/>
    <w:multiLevelType w:val="hybridMultilevel"/>
    <w:tmpl w:val="D7DA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4E"/>
    <w:rsid w:val="00014A09"/>
    <w:rsid w:val="000239D3"/>
    <w:rsid w:val="0002633D"/>
    <w:rsid w:val="00030970"/>
    <w:rsid w:val="000369C8"/>
    <w:rsid w:val="00036A4F"/>
    <w:rsid w:val="00050AD7"/>
    <w:rsid w:val="00056678"/>
    <w:rsid w:val="00086EED"/>
    <w:rsid w:val="00093738"/>
    <w:rsid w:val="000A3F9B"/>
    <w:rsid w:val="000A4756"/>
    <w:rsid w:val="000A49A9"/>
    <w:rsid w:val="000A58B6"/>
    <w:rsid w:val="000A7D4C"/>
    <w:rsid w:val="000A7FEA"/>
    <w:rsid w:val="000D0661"/>
    <w:rsid w:val="000D18EE"/>
    <w:rsid w:val="000D26D0"/>
    <w:rsid w:val="000D3131"/>
    <w:rsid w:val="000E1845"/>
    <w:rsid w:val="000E1BF3"/>
    <w:rsid w:val="000E3D91"/>
    <w:rsid w:val="000F693A"/>
    <w:rsid w:val="00102649"/>
    <w:rsid w:val="001038C1"/>
    <w:rsid w:val="00107D80"/>
    <w:rsid w:val="00125806"/>
    <w:rsid w:val="00132842"/>
    <w:rsid w:val="00133D2C"/>
    <w:rsid w:val="00141587"/>
    <w:rsid w:val="00143E17"/>
    <w:rsid w:val="00145FF0"/>
    <w:rsid w:val="00150075"/>
    <w:rsid w:val="00154692"/>
    <w:rsid w:val="00164DDD"/>
    <w:rsid w:val="00166E51"/>
    <w:rsid w:val="00171F17"/>
    <w:rsid w:val="0017761A"/>
    <w:rsid w:val="001913C8"/>
    <w:rsid w:val="00195209"/>
    <w:rsid w:val="001A32AC"/>
    <w:rsid w:val="001A74B9"/>
    <w:rsid w:val="001B2C8B"/>
    <w:rsid w:val="001B325B"/>
    <w:rsid w:val="001C0E70"/>
    <w:rsid w:val="001C2B9F"/>
    <w:rsid w:val="001C4A8E"/>
    <w:rsid w:val="001D0829"/>
    <w:rsid w:val="001E0D12"/>
    <w:rsid w:val="002017FE"/>
    <w:rsid w:val="002030DB"/>
    <w:rsid w:val="00205456"/>
    <w:rsid w:val="002056B2"/>
    <w:rsid w:val="00213A11"/>
    <w:rsid w:val="002162CF"/>
    <w:rsid w:val="00245BC4"/>
    <w:rsid w:val="00251774"/>
    <w:rsid w:val="002618D9"/>
    <w:rsid w:val="0026694E"/>
    <w:rsid w:val="00270139"/>
    <w:rsid w:val="00271A36"/>
    <w:rsid w:val="00274344"/>
    <w:rsid w:val="00280FB7"/>
    <w:rsid w:val="00292E6D"/>
    <w:rsid w:val="00294793"/>
    <w:rsid w:val="002A0362"/>
    <w:rsid w:val="002A6CF6"/>
    <w:rsid w:val="002B1E3B"/>
    <w:rsid w:val="002B49B5"/>
    <w:rsid w:val="002C0725"/>
    <w:rsid w:val="002C127D"/>
    <w:rsid w:val="002D01DF"/>
    <w:rsid w:val="002E44BE"/>
    <w:rsid w:val="002F5464"/>
    <w:rsid w:val="002F7374"/>
    <w:rsid w:val="00320CD0"/>
    <w:rsid w:val="003353AD"/>
    <w:rsid w:val="00335B66"/>
    <w:rsid w:val="00343549"/>
    <w:rsid w:val="00350957"/>
    <w:rsid w:val="00352566"/>
    <w:rsid w:val="00364DD4"/>
    <w:rsid w:val="00364F42"/>
    <w:rsid w:val="00365A53"/>
    <w:rsid w:val="00367F4C"/>
    <w:rsid w:val="00371528"/>
    <w:rsid w:val="00392E74"/>
    <w:rsid w:val="003968CF"/>
    <w:rsid w:val="00397C1D"/>
    <w:rsid w:val="003B3702"/>
    <w:rsid w:val="003B485E"/>
    <w:rsid w:val="003C1DEB"/>
    <w:rsid w:val="003D7D18"/>
    <w:rsid w:val="003F0D2E"/>
    <w:rsid w:val="003F40C0"/>
    <w:rsid w:val="003F534D"/>
    <w:rsid w:val="004041BA"/>
    <w:rsid w:val="00406BBD"/>
    <w:rsid w:val="00407160"/>
    <w:rsid w:val="00410EA1"/>
    <w:rsid w:val="00420D28"/>
    <w:rsid w:val="00425EA9"/>
    <w:rsid w:val="004343E4"/>
    <w:rsid w:val="00443927"/>
    <w:rsid w:val="00444C08"/>
    <w:rsid w:val="004465B5"/>
    <w:rsid w:val="00461CA2"/>
    <w:rsid w:val="004732B8"/>
    <w:rsid w:val="00474761"/>
    <w:rsid w:val="00483037"/>
    <w:rsid w:val="00492ADB"/>
    <w:rsid w:val="00492C3B"/>
    <w:rsid w:val="00494497"/>
    <w:rsid w:val="0049717D"/>
    <w:rsid w:val="004A02FC"/>
    <w:rsid w:val="004B325A"/>
    <w:rsid w:val="004B451C"/>
    <w:rsid w:val="004C0F4D"/>
    <w:rsid w:val="004D1EFC"/>
    <w:rsid w:val="004E096B"/>
    <w:rsid w:val="004E5DFF"/>
    <w:rsid w:val="004F1386"/>
    <w:rsid w:val="004F271C"/>
    <w:rsid w:val="0051712D"/>
    <w:rsid w:val="00521636"/>
    <w:rsid w:val="00531706"/>
    <w:rsid w:val="00531FC8"/>
    <w:rsid w:val="00551D30"/>
    <w:rsid w:val="005632EC"/>
    <w:rsid w:val="00567423"/>
    <w:rsid w:val="00572FB0"/>
    <w:rsid w:val="00582BC3"/>
    <w:rsid w:val="005836C4"/>
    <w:rsid w:val="005866C1"/>
    <w:rsid w:val="00587A83"/>
    <w:rsid w:val="00593F49"/>
    <w:rsid w:val="00596BD7"/>
    <w:rsid w:val="00597129"/>
    <w:rsid w:val="005A0132"/>
    <w:rsid w:val="005B4B44"/>
    <w:rsid w:val="005B4F28"/>
    <w:rsid w:val="005B7AB0"/>
    <w:rsid w:val="005C2FAB"/>
    <w:rsid w:val="005D0DB4"/>
    <w:rsid w:val="005D3ABE"/>
    <w:rsid w:val="005D4492"/>
    <w:rsid w:val="005E1477"/>
    <w:rsid w:val="005E4364"/>
    <w:rsid w:val="005F2FF2"/>
    <w:rsid w:val="0060395F"/>
    <w:rsid w:val="00605E8A"/>
    <w:rsid w:val="0062773F"/>
    <w:rsid w:val="0063431A"/>
    <w:rsid w:val="00647072"/>
    <w:rsid w:val="0065299D"/>
    <w:rsid w:val="0065301B"/>
    <w:rsid w:val="00674659"/>
    <w:rsid w:val="00674C38"/>
    <w:rsid w:val="006902F2"/>
    <w:rsid w:val="00690523"/>
    <w:rsid w:val="006A1D2D"/>
    <w:rsid w:val="006A2C02"/>
    <w:rsid w:val="006A62D2"/>
    <w:rsid w:val="006B51F0"/>
    <w:rsid w:val="006D22D6"/>
    <w:rsid w:val="006D617B"/>
    <w:rsid w:val="006E122D"/>
    <w:rsid w:val="006E63F7"/>
    <w:rsid w:val="006E7848"/>
    <w:rsid w:val="006F0D02"/>
    <w:rsid w:val="006F18FB"/>
    <w:rsid w:val="006F346F"/>
    <w:rsid w:val="00701037"/>
    <w:rsid w:val="00706230"/>
    <w:rsid w:val="00710274"/>
    <w:rsid w:val="00711248"/>
    <w:rsid w:val="007321DF"/>
    <w:rsid w:val="007375AB"/>
    <w:rsid w:val="00737D48"/>
    <w:rsid w:val="0074709B"/>
    <w:rsid w:val="00747E52"/>
    <w:rsid w:val="00753D65"/>
    <w:rsid w:val="00762188"/>
    <w:rsid w:val="00765DA3"/>
    <w:rsid w:val="00766B55"/>
    <w:rsid w:val="00772B82"/>
    <w:rsid w:val="00776C6C"/>
    <w:rsid w:val="00781DA8"/>
    <w:rsid w:val="0078265E"/>
    <w:rsid w:val="00786F90"/>
    <w:rsid w:val="00795AC2"/>
    <w:rsid w:val="007A0598"/>
    <w:rsid w:val="007A6376"/>
    <w:rsid w:val="007B28E8"/>
    <w:rsid w:val="007D074F"/>
    <w:rsid w:val="007D0A32"/>
    <w:rsid w:val="007D1CE2"/>
    <w:rsid w:val="007D27D9"/>
    <w:rsid w:val="007D489C"/>
    <w:rsid w:val="007E7FE4"/>
    <w:rsid w:val="007F1076"/>
    <w:rsid w:val="007F1626"/>
    <w:rsid w:val="007F2B50"/>
    <w:rsid w:val="007F363C"/>
    <w:rsid w:val="00802AEF"/>
    <w:rsid w:val="00802FCA"/>
    <w:rsid w:val="00812C3A"/>
    <w:rsid w:val="00823AAF"/>
    <w:rsid w:val="00825F73"/>
    <w:rsid w:val="00832C3D"/>
    <w:rsid w:val="0083545B"/>
    <w:rsid w:val="00836B54"/>
    <w:rsid w:val="00844560"/>
    <w:rsid w:val="008468CA"/>
    <w:rsid w:val="00851323"/>
    <w:rsid w:val="0085143B"/>
    <w:rsid w:val="00851B04"/>
    <w:rsid w:val="008534EB"/>
    <w:rsid w:val="008624DC"/>
    <w:rsid w:val="00877E58"/>
    <w:rsid w:val="00880E63"/>
    <w:rsid w:val="00882DC7"/>
    <w:rsid w:val="00895C7C"/>
    <w:rsid w:val="008A7243"/>
    <w:rsid w:val="008B03C5"/>
    <w:rsid w:val="008B1438"/>
    <w:rsid w:val="008C1D7A"/>
    <w:rsid w:val="008C7622"/>
    <w:rsid w:val="008D0FBF"/>
    <w:rsid w:val="008D28D5"/>
    <w:rsid w:val="008D4D49"/>
    <w:rsid w:val="008F3455"/>
    <w:rsid w:val="0090697C"/>
    <w:rsid w:val="00914197"/>
    <w:rsid w:val="00923F75"/>
    <w:rsid w:val="0093339D"/>
    <w:rsid w:val="0093792A"/>
    <w:rsid w:val="00944158"/>
    <w:rsid w:val="00947E4B"/>
    <w:rsid w:val="00961A29"/>
    <w:rsid w:val="00966112"/>
    <w:rsid w:val="00966418"/>
    <w:rsid w:val="00972840"/>
    <w:rsid w:val="009836F6"/>
    <w:rsid w:val="0099535A"/>
    <w:rsid w:val="00997635"/>
    <w:rsid w:val="009A2C0A"/>
    <w:rsid w:val="009A604E"/>
    <w:rsid w:val="009B293D"/>
    <w:rsid w:val="009B2B64"/>
    <w:rsid w:val="009B7F13"/>
    <w:rsid w:val="009C408A"/>
    <w:rsid w:val="009D6C69"/>
    <w:rsid w:val="009D6DF8"/>
    <w:rsid w:val="009E4198"/>
    <w:rsid w:val="009F219A"/>
    <w:rsid w:val="00A00E70"/>
    <w:rsid w:val="00A00FA9"/>
    <w:rsid w:val="00A07353"/>
    <w:rsid w:val="00A11E91"/>
    <w:rsid w:val="00A122BA"/>
    <w:rsid w:val="00A13E8E"/>
    <w:rsid w:val="00A17ACE"/>
    <w:rsid w:val="00A20F1B"/>
    <w:rsid w:val="00A24C94"/>
    <w:rsid w:val="00A30D13"/>
    <w:rsid w:val="00A403B6"/>
    <w:rsid w:val="00A41E0C"/>
    <w:rsid w:val="00A45BB6"/>
    <w:rsid w:val="00A46CF3"/>
    <w:rsid w:val="00A546EA"/>
    <w:rsid w:val="00A63920"/>
    <w:rsid w:val="00A67566"/>
    <w:rsid w:val="00A72C5A"/>
    <w:rsid w:val="00A76CC4"/>
    <w:rsid w:val="00A828C7"/>
    <w:rsid w:val="00A92E16"/>
    <w:rsid w:val="00AA74C5"/>
    <w:rsid w:val="00AB09EC"/>
    <w:rsid w:val="00AB0DBE"/>
    <w:rsid w:val="00AB2794"/>
    <w:rsid w:val="00AC581F"/>
    <w:rsid w:val="00AC5D73"/>
    <w:rsid w:val="00AC6671"/>
    <w:rsid w:val="00AC6AD6"/>
    <w:rsid w:val="00B03CEC"/>
    <w:rsid w:val="00B07C1A"/>
    <w:rsid w:val="00B12EAF"/>
    <w:rsid w:val="00B173AE"/>
    <w:rsid w:val="00B21EEE"/>
    <w:rsid w:val="00B46642"/>
    <w:rsid w:val="00B47FCB"/>
    <w:rsid w:val="00B50EE4"/>
    <w:rsid w:val="00B53553"/>
    <w:rsid w:val="00B53CAC"/>
    <w:rsid w:val="00B61177"/>
    <w:rsid w:val="00B66B58"/>
    <w:rsid w:val="00B7063A"/>
    <w:rsid w:val="00B744FF"/>
    <w:rsid w:val="00B90EFB"/>
    <w:rsid w:val="00B973A0"/>
    <w:rsid w:val="00BA517E"/>
    <w:rsid w:val="00BC1EB5"/>
    <w:rsid w:val="00BC292C"/>
    <w:rsid w:val="00BD00F1"/>
    <w:rsid w:val="00BD51E3"/>
    <w:rsid w:val="00BE12B8"/>
    <w:rsid w:val="00BE4CC6"/>
    <w:rsid w:val="00BE640B"/>
    <w:rsid w:val="00BE6770"/>
    <w:rsid w:val="00BE7E51"/>
    <w:rsid w:val="00BF3C4A"/>
    <w:rsid w:val="00BF5FF3"/>
    <w:rsid w:val="00BF6F79"/>
    <w:rsid w:val="00C04AAD"/>
    <w:rsid w:val="00C206BA"/>
    <w:rsid w:val="00C27629"/>
    <w:rsid w:val="00C27847"/>
    <w:rsid w:val="00C30080"/>
    <w:rsid w:val="00C33954"/>
    <w:rsid w:val="00C3550F"/>
    <w:rsid w:val="00C43448"/>
    <w:rsid w:val="00C445B6"/>
    <w:rsid w:val="00C44EF6"/>
    <w:rsid w:val="00C45421"/>
    <w:rsid w:val="00C47787"/>
    <w:rsid w:val="00C502A7"/>
    <w:rsid w:val="00C50E05"/>
    <w:rsid w:val="00C52449"/>
    <w:rsid w:val="00C727D2"/>
    <w:rsid w:val="00C73941"/>
    <w:rsid w:val="00C761A2"/>
    <w:rsid w:val="00C763D4"/>
    <w:rsid w:val="00C77FE9"/>
    <w:rsid w:val="00C87566"/>
    <w:rsid w:val="00CA0976"/>
    <w:rsid w:val="00CA10ED"/>
    <w:rsid w:val="00CB281A"/>
    <w:rsid w:val="00CB6DE5"/>
    <w:rsid w:val="00CC0A5B"/>
    <w:rsid w:val="00CC54AF"/>
    <w:rsid w:val="00CC5C41"/>
    <w:rsid w:val="00CC7DD0"/>
    <w:rsid w:val="00CD202E"/>
    <w:rsid w:val="00CD4B03"/>
    <w:rsid w:val="00CD77CE"/>
    <w:rsid w:val="00CE08CC"/>
    <w:rsid w:val="00CF0C9C"/>
    <w:rsid w:val="00CF67C2"/>
    <w:rsid w:val="00D01C88"/>
    <w:rsid w:val="00D02541"/>
    <w:rsid w:val="00D03267"/>
    <w:rsid w:val="00D137A5"/>
    <w:rsid w:val="00D243A0"/>
    <w:rsid w:val="00D31541"/>
    <w:rsid w:val="00D349DC"/>
    <w:rsid w:val="00D35C8C"/>
    <w:rsid w:val="00D36FBF"/>
    <w:rsid w:val="00D45D93"/>
    <w:rsid w:val="00D511A8"/>
    <w:rsid w:val="00D655E2"/>
    <w:rsid w:val="00D7283B"/>
    <w:rsid w:val="00D72C53"/>
    <w:rsid w:val="00D775E8"/>
    <w:rsid w:val="00D830B2"/>
    <w:rsid w:val="00D83ABF"/>
    <w:rsid w:val="00D91755"/>
    <w:rsid w:val="00D95044"/>
    <w:rsid w:val="00DA0D66"/>
    <w:rsid w:val="00DA38C7"/>
    <w:rsid w:val="00DA6169"/>
    <w:rsid w:val="00DB7111"/>
    <w:rsid w:val="00DC2CA0"/>
    <w:rsid w:val="00DC2DFB"/>
    <w:rsid w:val="00DC2FAD"/>
    <w:rsid w:val="00DC7D80"/>
    <w:rsid w:val="00DD0B1E"/>
    <w:rsid w:val="00DD6A5A"/>
    <w:rsid w:val="00DE4C32"/>
    <w:rsid w:val="00E01D7F"/>
    <w:rsid w:val="00E04559"/>
    <w:rsid w:val="00E10FC3"/>
    <w:rsid w:val="00E1140B"/>
    <w:rsid w:val="00E335E0"/>
    <w:rsid w:val="00E4179F"/>
    <w:rsid w:val="00E455CB"/>
    <w:rsid w:val="00E46B30"/>
    <w:rsid w:val="00E50129"/>
    <w:rsid w:val="00E61AA8"/>
    <w:rsid w:val="00E649F3"/>
    <w:rsid w:val="00E65EDD"/>
    <w:rsid w:val="00E65F0A"/>
    <w:rsid w:val="00E66874"/>
    <w:rsid w:val="00E70994"/>
    <w:rsid w:val="00E70C96"/>
    <w:rsid w:val="00E75225"/>
    <w:rsid w:val="00EA065A"/>
    <w:rsid w:val="00EA4AB2"/>
    <w:rsid w:val="00EB3C76"/>
    <w:rsid w:val="00EB6A0F"/>
    <w:rsid w:val="00EC21A9"/>
    <w:rsid w:val="00EC5511"/>
    <w:rsid w:val="00ED7A69"/>
    <w:rsid w:val="00EE5A0F"/>
    <w:rsid w:val="00EF092F"/>
    <w:rsid w:val="00EF20C2"/>
    <w:rsid w:val="00F01EE2"/>
    <w:rsid w:val="00F02677"/>
    <w:rsid w:val="00F21D5F"/>
    <w:rsid w:val="00F261E3"/>
    <w:rsid w:val="00F27B66"/>
    <w:rsid w:val="00F3325E"/>
    <w:rsid w:val="00F439D2"/>
    <w:rsid w:val="00F512B4"/>
    <w:rsid w:val="00F545A1"/>
    <w:rsid w:val="00F62AB5"/>
    <w:rsid w:val="00F72EE4"/>
    <w:rsid w:val="00F770CF"/>
    <w:rsid w:val="00F83631"/>
    <w:rsid w:val="00F84AF0"/>
    <w:rsid w:val="00F8729C"/>
    <w:rsid w:val="00F930CA"/>
    <w:rsid w:val="00FA3BDD"/>
    <w:rsid w:val="00FA611A"/>
    <w:rsid w:val="00FA6BEA"/>
    <w:rsid w:val="00FB583B"/>
    <w:rsid w:val="00FC1953"/>
    <w:rsid w:val="00FE4B07"/>
    <w:rsid w:val="00FE548C"/>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AE8E1"/>
  <w15:chartTrackingRefBased/>
  <w15:docId w15:val="{AC53A75A-7E25-48E2-9A4E-596F2518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CE2"/>
  </w:style>
  <w:style w:type="paragraph" w:styleId="Heading1">
    <w:name w:val="heading 1"/>
    <w:basedOn w:val="Normal"/>
    <w:next w:val="Normal"/>
    <w:link w:val="Heading1Char"/>
    <w:uiPriority w:val="9"/>
    <w:qFormat/>
    <w:rsid w:val="007D0A3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D0A3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7D0A3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7D0A3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7D0A3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7D0A3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7D0A3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7D0A3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7D0A3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7D0A3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D0A32"/>
    <w:rPr>
      <w:rFonts w:asciiTheme="majorHAnsi" w:eastAsiaTheme="majorEastAsia" w:hAnsiTheme="majorHAnsi" w:cstheme="majorBidi"/>
      <w:color w:val="262626" w:themeColor="text1" w:themeTint="D9"/>
      <w:sz w:val="96"/>
      <w:szCs w:val="96"/>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7D0A3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D0A32"/>
    <w:rPr>
      <w:rFonts w:asciiTheme="majorHAnsi" w:eastAsiaTheme="majorEastAsia" w:hAnsiTheme="majorHAnsi" w:cstheme="majorBidi"/>
      <w:color w:val="629DD1" w:themeColor="accent2"/>
      <w:sz w:val="36"/>
      <w:szCs w:val="36"/>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7D0A32"/>
    <w:rPr>
      <w:rFonts w:asciiTheme="majorHAnsi" w:eastAsiaTheme="majorEastAsia" w:hAnsiTheme="majorHAnsi" w:cstheme="majorBidi"/>
      <w:color w:val="3476B1" w:themeColor="accent2" w:themeShade="BF"/>
      <w:sz w:val="32"/>
      <w:szCs w:val="32"/>
    </w:rPr>
  </w:style>
  <w:style w:type="paragraph" w:styleId="Quote">
    <w:name w:val="Quote"/>
    <w:basedOn w:val="Normal"/>
    <w:next w:val="Normal"/>
    <w:link w:val="QuoteChar"/>
    <w:uiPriority w:val="29"/>
    <w:qFormat/>
    <w:rsid w:val="007D0A3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D0A32"/>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7D0A32"/>
    <w:pPr>
      <w:outlineLvl w:val="9"/>
    </w:pPr>
  </w:style>
  <w:style w:type="character" w:customStyle="1" w:styleId="citationtext">
    <w:name w:val="citation_text"/>
    <w:basedOn w:val="DefaultParagraphFont"/>
    <w:rsid w:val="00CD202E"/>
  </w:style>
  <w:style w:type="character" w:customStyle="1" w:styleId="Heading4Char">
    <w:name w:val="Heading 4 Char"/>
    <w:basedOn w:val="DefaultParagraphFont"/>
    <w:link w:val="Heading4"/>
    <w:uiPriority w:val="9"/>
    <w:semiHidden/>
    <w:rsid w:val="007D0A32"/>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7D0A3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7D0A32"/>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7D0A32"/>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7D0A3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7D0A32"/>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unhideWhenUsed/>
    <w:qFormat/>
    <w:rsid w:val="007D0A3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D0A3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D0A32"/>
    <w:rPr>
      <w:caps/>
      <w:color w:val="404040" w:themeColor="text1" w:themeTint="BF"/>
      <w:spacing w:val="20"/>
      <w:sz w:val="28"/>
      <w:szCs w:val="28"/>
    </w:rPr>
  </w:style>
  <w:style w:type="character" w:styleId="Strong">
    <w:name w:val="Strong"/>
    <w:basedOn w:val="DefaultParagraphFont"/>
    <w:uiPriority w:val="22"/>
    <w:qFormat/>
    <w:rsid w:val="007D0A32"/>
    <w:rPr>
      <w:b/>
      <w:bCs/>
    </w:rPr>
  </w:style>
  <w:style w:type="character" w:styleId="Emphasis">
    <w:name w:val="Emphasis"/>
    <w:basedOn w:val="DefaultParagraphFont"/>
    <w:uiPriority w:val="20"/>
    <w:qFormat/>
    <w:rsid w:val="007D0A32"/>
    <w:rPr>
      <w:i/>
      <w:iCs/>
      <w:color w:val="000000" w:themeColor="text1"/>
    </w:rPr>
  </w:style>
  <w:style w:type="paragraph" w:styleId="NoSpacing">
    <w:name w:val="No Spacing"/>
    <w:uiPriority w:val="1"/>
    <w:qFormat/>
    <w:rsid w:val="007D0A32"/>
    <w:pPr>
      <w:spacing w:after="0" w:line="240" w:lineRule="auto"/>
    </w:pPr>
  </w:style>
  <w:style w:type="paragraph" w:styleId="IntenseQuote">
    <w:name w:val="Intense Quote"/>
    <w:basedOn w:val="Normal"/>
    <w:next w:val="Normal"/>
    <w:link w:val="IntenseQuoteChar"/>
    <w:uiPriority w:val="30"/>
    <w:qFormat/>
    <w:rsid w:val="007D0A3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D0A3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D0A32"/>
    <w:rPr>
      <w:i/>
      <w:iCs/>
      <w:color w:val="595959" w:themeColor="text1" w:themeTint="A6"/>
    </w:rPr>
  </w:style>
  <w:style w:type="character" w:styleId="IntenseEmphasis">
    <w:name w:val="Intense Emphasis"/>
    <w:basedOn w:val="DefaultParagraphFont"/>
    <w:uiPriority w:val="21"/>
    <w:qFormat/>
    <w:rsid w:val="007D0A32"/>
    <w:rPr>
      <w:b/>
      <w:bCs/>
      <w:i/>
      <w:iCs/>
      <w:caps w:val="0"/>
      <w:smallCaps w:val="0"/>
      <w:strike w:val="0"/>
      <w:dstrike w:val="0"/>
      <w:color w:val="629DD1" w:themeColor="accent2"/>
    </w:rPr>
  </w:style>
  <w:style w:type="character" w:styleId="SubtleReference">
    <w:name w:val="Subtle Reference"/>
    <w:basedOn w:val="DefaultParagraphFont"/>
    <w:uiPriority w:val="31"/>
    <w:qFormat/>
    <w:rsid w:val="007D0A3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D0A32"/>
    <w:rPr>
      <w:b/>
      <w:bCs/>
      <w:caps w:val="0"/>
      <w:smallCaps/>
      <w:color w:val="auto"/>
      <w:spacing w:val="0"/>
      <w:u w:val="single"/>
    </w:rPr>
  </w:style>
  <w:style w:type="character" w:styleId="BookTitle">
    <w:name w:val="Book Title"/>
    <w:basedOn w:val="DefaultParagraphFont"/>
    <w:uiPriority w:val="33"/>
    <w:qFormat/>
    <w:rsid w:val="007D0A32"/>
    <w:rPr>
      <w:b/>
      <w:bCs/>
      <w:caps w:val="0"/>
      <w:smallCaps/>
      <w:spacing w:val="0"/>
    </w:rPr>
  </w:style>
  <w:style w:type="character" w:styleId="Hyperlink">
    <w:name w:val="Hyperlink"/>
    <w:basedOn w:val="DefaultParagraphFont"/>
    <w:uiPriority w:val="99"/>
    <w:unhideWhenUsed/>
    <w:rsid w:val="00ED7A69"/>
    <w:rPr>
      <w:color w:val="9454C3" w:themeColor="hyperlink"/>
      <w:u w:val="single"/>
    </w:rPr>
  </w:style>
  <w:style w:type="character" w:styleId="FollowedHyperlink">
    <w:name w:val="FollowedHyperlink"/>
    <w:basedOn w:val="DefaultParagraphFont"/>
    <w:uiPriority w:val="99"/>
    <w:semiHidden/>
    <w:unhideWhenUsed/>
    <w:rsid w:val="00802FCA"/>
    <w:rPr>
      <w:color w:val="3EBBF0" w:themeColor="followedHyperlink"/>
      <w:u w:val="single"/>
    </w:rPr>
  </w:style>
  <w:style w:type="paragraph" w:styleId="HTMLPreformatted">
    <w:name w:val="HTML Preformatted"/>
    <w:basedOn w:val="Normal"/>
    <w:link w:val="HTMLPreformattedChar"/>
    <w:uiPriority w:val="99"/>
    <w:semiHidden/>
    <w:unhideWhenUsed/>
    <w:rsid w:val="003D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D7D18"/>
    <w:rPr>
      <w:rFonts w:ascii="Courier New" w:eastAsia="Times New Roman" w:hAnsi="Courier New" w:cs="Courier New"/>
      <w:sz w:val="20"/>
      <w:szCs w:val="20"/>
      <w:lang w:eastAsia="en-US"/>
    </w:rPr>
  </w:style>
  <w:style w:type="paragraph" w:styleId="ListParagraph">
    <w:name w:val="List Paragraph"/>
    <w:basedOn w:val="Normal"/>
    <w:uiPriority w:val="34"/>
    <w:qFormat/>
    <w:rsid w:val="00030970"/>
    <w:pPr>
      <w:ind w:left="720"/>
      <w:contextualSpacing/>
    </w:pPr>
  </w:style>
  <w:style w:type="paragraph" w:styleId="TOC1">
    <w:name w:val="toc 1"/>
    <w:basedOn w:val="Normal"/>
    <w:next w:val="Normal"/>
    <w:autoRedefine/>
    <w:uiPriority w:val="39"/>
    <w:unhideWhenUsed/>
    <w:rsid w:val="00EC5511"/>
    <w:pPr>
      <w:spacing w:after="100"/>
    </w:pPr>
  </w:style>
  <w:style w:type="paragraph" w:styleId="TOC2">
    <w:name w:val="toc 2"/>
    <w:basedOn w:val="Normal"/>
    <w:next w:val="Normal"/>
    <w:autoRedefine/>
    <w:uiPriority w:val="39"/>
    <w:unhideWhenUsed/>
    <w:rsid w:val="00EC5511"/>
    <w:pPr>
      <w:spacing w:after="100"/>
      <w:ind w:left="210"/>
    </w:pPr>
  </w:style>
  <w:style w:type="paragraph" w:styleId="TOC3">
    <w:name w:val="toc 3"/>
    <w:basedOn w:val="Normal"/>
    <w:next w:val="Normal"/>
    <w:autoRedefine/>
    <w:uiPriority w:val="39"/>
    <w:unhideWhenUsed/>
    <w:rsid w:val="00E335E0"/>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oinfo.uib.es/~joemiro/marvel/vert2.txt" TargetMode="External"/><Relationship Id="rId18" Type="http://schemas.microsoft.com/office/2007/relationships/diagramDrawing" Target="diagrams/drawing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bioinfo.uib.es/~joemiro/marvel/vert1.txthttp:/bioinfo.uib.es/~joemiro/marvel/vert1.txt" TargetMode="External"/><Relationship Id="rId17" Type="http://schemas.openxmlformats.org/officeDocument/2006/relationships/diagramColors" Target="diagrams/colors1.xm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posedata.com/marve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eader" Target="header3.xml"/><Relationship Id="rId10" Type="http://schemas.openxmlformats.org/officeDocument/2006/relationships/hyperlink" Target="http://www.chronologyproject.com/"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bioinfo.uib.es/~joemiro/marvel/porgat.txt" TargetMode="Externa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8310D-3BB1-473A-BDD7-DFFC31443E6B}" type="doc">
      <dgm:prSet loTypeId="urn:microsoft.com/office/officeart/2005/8/layout/hierarchy2" loCatId="hierarchy" qsTypeId="urn:microsoft.com/office/officeart/2005/8/quickstyle/simple4" qsCatId="simple" csTypeId="urn:microsoft.com/office/officeart/2005/8/colors/colorful1" csCatId="colorful" phldr="1"/>
      <dgm:spPr/>
      <dgm:t>
        <a:bodyPr/>
        <a:lstStyle/>
        <a:p>
          <a:endParaRPr lang="en-US"/>
        </a:p>
      </dgm:t>
    </dgm:pt>
    <dgm:pt modelId="{018EC064-569D-4A64-BC10-CDD95BCD8388}">
      <dgm:prSet phldrT="[Text]"/>
      <dgm:spPr/>
      <dgm:t>
        <a:bodyPr/>
        <a:lstStyle/>
        <a:p>
          <a:r>
            <a:rPr lang="en-US"/>
            <a:t>porgat.txt</a:t>
          </a:r>
        </a:p>
      </dgm:t>
    </dgm:pt>
    <dgm:pt modelId="{CF57C6E1-B0D2-4119-A19C-DED50FF68EC6}" type="parTrans" cxnId="{1DD468DC-C049-44B4-823D-7FDF163568E9}">
      <dgm:prSet/>
      <dgm:spPr/>
      <dgm:t>
        <a:bodyPr/>
        <a:lstStyle/>
        <a:p>
          <a:endParaRPr lang="en-US"/>
        </a:p>
      </dgm:t>
    </dgm:pt>
    <dgm:pt modelId="{FACBEFA0-7FDF-4F61-9EA4-6F29EB5DE44E}" type="sibTrans" cxnId="{1DD468DC-C049-44B4-823D-7FDF163568E9}">
      <dgm:prSet/>
      <dgm:spPr/>
      <dgm:t>
        <a:bodyPr/>
        <a:lstStyle/>
        <a:p>
          <a:endParaRPr lang="en-US"/>
        </a:p>
      </dgm:t>
    </dgm:pt>
    <dgm:pt modelId="{0AD729A0-6175-499C-8D09-44383A2B788C}">
      <dgm:prSet phldrT="[Text]"/>
      <dgm:spPr/>
      <dgm:t>
        <a:bodyPr/>
        <a:lstStyle/>
        <a:p>
          <a:pPr algn="ctr"/>
          <a:r>
            <a:rPr lang="en-US"/>
            <a:t>MarvelCharacters.txt</a:t>
          </a:r>
        </a:p>
      </dgm:t>
    </dgm:pt>
    <dgm:pt modelId="{37FAAEFB-F62F-41F6-A234-C57881C38FEB}" type="parTrans" cxnId="{58A1EA0E-F079-4653-937C-681A22B813A4}">
      <dgm:prSet/>
      <dgm:spPr/>
      <dgm:t>
        <a:bodyPr/>
        <a:lstStyle/>
        <a:p>
          <a:endParaRPr lang="en-US"/>
        </a:p>
      </dgm:t>
    </dgm:pt>
    <dgm:pt modelId="{49EDC234-48FF-459E-B79C-60EB6ECF3EF9}" type="sibTrans" cxnId="{58A1EA0E-F079-4653-937C-681A22B813A4}">
      <dgm:prSet/>
      <dgm:spPr/>
      <dgm:t>
        <a:bodyPr/>
        <a:lstStyle/>
        <a:p>
          <a:endParaRPr lang="en-US"/>
        </a:p>
      </dgm:t>
    </dgm:pt>
    <dgm:pt modelId="{CEBE8153-86AA-42F9-811B-B4127FFCC352}">
      <dgm:prSet phldrT="[Text]"/>
      <dgm:spPr/>
      <dgm:t>
        <a:bodyPr/>
        <a:lstStyle/>
        <a:p>
          <a:r>
            <a:rPr lang="en-US"/>
            <a:t>ComicNames.txt</a:t>
          </a:r>
        </a:p>
      </dgm:t>
    </dgm:pt>
    <dgm:pt modelId="{0236DD2F-48A3-427E-9B53-24EDAEC1EA86}" type="parTrans" cxnId="{94F87B52-BC4B-4961-B1D1-72F40749E116}">
      <dgm:prSet/>
      <dgm:spPr/>
      <dgm:t>
        <a:bodyPr/>
        <a:lstStyle/>
        <a:p>
          <a:endParaRPr lang="en-US"/>
        </a:p>
      </dgm:t>
    </dgm:pt>
    <dgm:pt modelId="{269B821B-241A-44BB-9190-029209A3CEEA}" type="sibTrans" cxnId="{94F87B52-BC4B-4961-B1D1-72F40749E116}">
      <dgm:prSet/>
      <dgm:spPr/>
      <dgm:t>
        <a:bodyPr/>
        <a:lstStyle/>
        <a:p>
          <a:endParaRPr lang="en-US"/>
        </a:p>
      </dgm:t>
    </dgm:pt>
    <dgm:pt modelId="{89F9E70C-AB91-470F-99A5-A66FEA16085C}">
      <dgm:prSet phldrT="[Text]"/>
      <dgm:spPr/>
      <dgm:t>
        <a:bodyPr/>
        <a:lstStyle/>
        <a:p>
          <a:r>
            <a:rPr lang="en-US"/>
            <a:t>CharacterAppearances.txt</a:t>
          </a:r>
        </a:p>
      </dgm:t>
    </dgm:pt>
    <dgm:pt modelId="{C9ECC60E-008E-43B7-85A7-E50DB131EE86}" type="parTrans" cxnId="{1E554BEF-A27A-4014-B77C-7A373284E9B6}">
      <dgm:prSet/>
      <dgm:spPr/>
      <dgm:t>
        <a:bodyPr/>
        <a:lstStyle/>
        <a:p>
          <a:endParaRPr lang="en-US"/>
        </a:p>
      </dgm:t>
    </dgm:pt>
    <dgm:pt modelId="{B5D8CED5-D02D-4B81-BCBA-A90295EA01D2}" type="sibTrans" cxnId="{1E554BEF-A27A-4014-B77C-7A373284E9B6}">
      <dgm:prSet/>
      <dgm:spPr/>
      <dgm:t>
        <a:bodyPr/>
        <a:lstStyle/>
        <a:p>
          <a:endParaRPr lang="en-US"/>
        </a:p>
      </dgm:t>
    </dgm:pt>
    <dgm:pt modelId="{8E7E4289-23A1-4133-A9DD-BA70159C8F0B}" type="pres">
      <dgm:prSet presAssocID="{1448310D-3BB1-473A-BDD7-DFFC31443E6B}" presName="diagram" presStyleCnt="0">
        <dgm:presLayoutVars>
          <dgm:chPref val="1"/>
          <dgm:dir/>
          <dgm:animOne val="branch"/>
          <dgm:animLvl val="lvl"/>
          <dgm:resizeHandles val="exact"/>
        </dgm:presLayoutVars>
      </dgm:prSet>
      <dgm:spPr/>
    </dgm:pt>
    <dgm:pt modelId="{90438DA9-80A1-495B-B1C6-AC66B2ABA927}" type="pres">
      <dgm:prSet presAssocID="{018EC064-569D-4A64-BC10-CDD95BCD8388}" presName="root1" presStyleCnt="0"/>
      <dgm:spPr/>
    </dgm:pt>
    <dgm:pt modelId="{85A805B5-1847-45F7-810B-EF473D307305}" type="pres">
      <dgm:prSet presAssocID="{018EC064-569D-4A64-BC10-CDD95BCD8388}" presName="LevelOneTextNode" presStyleLbl="node0" presStyleIdx="0" presStyleCnt="1">
        <dgm:presLayoutVars>
          <dgm:chPref val="3"/>
        </dgm:presLayoutVars>
      </dgm:prSet>
      <dgm:spPr/>
    </dgm:pt>
    <dgm:pt modelId="{4F7DB980-ED1A-4841-AF9B-8980E0761504}" type="pres">
      <dgm:prSet presAssocID="{018EC064-569D-4A64-BC10-CDD95BCD8388}" presName="level2hierChild" presStyleCnt="0"/>
      <dgm:spPr/>
    </dgm:pt>
    <dgm:pt modelId="{76CAEECF-0BAF-4191-8C8D-6D9ACA0BD489}" type="pres">
      <dgm:prSet presAssocID="{37FAAEFB-F62F-41F6-A234-C57881C38FEB}" presName="conn2-1" presStyleLbl="parChTrans1D2" presStyleIdx="0" presStyleCnt="3"/>
      <dgm:spPr/>
    </dgm:pt>
    <dgm:pt modelId="{23315B9E-C99D-4535-BB5F-395F23558312}" type="pres">
      <dgm:prSet presAssocID="{37FAAEFB-F62F-41F6-A234-C57881C38FEB}" presName="connTx" presStyleLbl="parChTrans1D2" presStyleIdx="0" presStyleCnt="3"/>
      <dgm:spPr/>
    </dgm:pt>
    <dgm:pt modelId="{F88BD022-B382-442C-B595-577902BB48C8}" type="pres">
      <dgm:prSet presAssocID="{0AD729A0-6175-499C-8D09-44383A2B788C}" presName="root2" presStyleCnt="0"/>
      <dgm:spPr/>
    </dgm:pt>
    <dgm:pt modelId="{C90E472F-556B-4E08-8476-FBF82C9026B6}" type="pres">
      <dgm:prSet presAssocID="{0AD729A0-6175-499C-8D09-44383A2B788C}" presName="LevelTwoTextNode" presStyleLbl="node2" presStyleIdx="0" presStyleCnt="3">
        <dgm:presLayoutVars>
          <dgm:chPref val="3"/>
        </dgm:presLayoutVars>
      </dgm:prSet>
      <dgm:spPr/>
    </dgm:pt>
    <dgm:pt modelId="{B7B52751-8F0E-43D2-925E-CDD38DA8C5CD}" type="pres">
      <dgm:prSet presAssocID="{0AD729A0-6175-499C-8D09-44383A2B788C}" presName="level3hierChild" presStyleCnt="0"/>
      <dgm:spPr/>
    </dgm:pt>
    <dgm:pt modelId="{F63D0A5D-EBE6-413E-8195-5EAAB68AA100}" type="pres">
      <dgm:prSet presAssocID="{0236DD2F-48A3-427E-9B53-24EDAEC1EA86}" presName="conn2-1" presStyleLbl="parChTrans1D2" presStyleIdx="1" presStyleCnt="3"/>
      <dgm:spPr/>
    </dgm:pt>
    <dgm:pt modelId="{002C18B2-2E0E-4A4D-9AE8-FA76D87D4F22}" type="pres">
      <dgm:prSet presAssocID="{0236DD2F-48A3-427E-9B53-24EDAEC1EA86}" presName="connTx" presStyleLbl="parChTrans1D2" presStyleIdx="1" presStyleCnt="3"/>
      <dgm:spPr/>
    </dgm:pt>
    <dgm:pt modelId="{F9784641-31A2-437A-A6C0-A3C54688AB05}" type="pres">
      <dgm:prSet presAssocID="{CEBE8153-86AA-42F9-811B-B4127FFCC352}" presName="root2" presStyleCnt="0"/>
      <dgm:spPr/>
    </dgm:pt>
    <dgm:pt modelId="{936DE1AD-A2E4-48B3-9145-38E28A15FB04}" type="pres">
      <dgm:prSet presAssocID="{CEBE8153-86AA-42F9-811B-B4127FFCC352}" presName="LevelTwoTextNode" presStyleLbl="node2" presStyleIdx="1" presStyleCnt="3">
        <dgm:presLayoutVars>
          <dgm:chPref val="3"/>
        </dgm:presLayoutVars>
      </dgm:prSet>
      <dgm:spPr/>
    </dgm:pt>
    <dgm:pt modelId="{0D5F2BCA-A844-413B-A691-55664A57FB12}" type="pres">
      <dgm:prSet presAssocID="{CEBE8153-86AA-42F9-811B-B4127FFCC352}" presName="level3hierChild" presStyleCnt="0"/>
      <dgm:spPr/>
    </dgm:pt>
    <dgm:pt modelId="{C3773E66-8145-4BD3-8476-BC0F0A4657C0}" type="pres">
      <dgm:prSet presAssocID="{C9ECC60E-008E-43B7-85A7-E50DB131EE86}" presName="conn2-1" presStyleLbl="parChTrans1D2" presStyleIdx="2" presStyleCnt="3"/>
      <dgm:spPr/>
    </dgm:pt>
    <dgm:pt modelId="{E603D6DD-FE5E-4E4E-929B-D583F404C4D1}" type="pres">
      <dgm:prSet presAssocID="{C9ECC60E-008E-43B7-85A7-E50DB131EE86}" presName="connTx" presStyleLbl="parChTrans1D2" presStyleIdx="2" presStyleCnt="3"/>
      <dgm:spPr/>
    </dgm:pt>
    <dgm:pt modelId="{35B19226-BD70-4586-B664-CDEBDC18C76A}" type="pres">
      <dgm:prSet presAssocID="{89F9E70C-AB91-470F-99A5-A66FEA16085C}" presName="root2" presStyleCnt="0"/>
      <dgm:spPr/>
    </dgm:pt>
    <dgm:pt modelId="{6D3AB394-C865-4E61-AAB8-C0D30D0C6B83}" type="pres">
      <dgm:prSet presAssocID="{89F9E70C-AB91-470F-99A5-A66FEA16085C}" presName="LevelTwoTextNode" presStyleLbl="node2" presStyleIdx="2" presStyleCnt="3">
        <dgm:presLayoutVars>
          <dgm:chPref val="3"/>
        </dgm:presLayoutVars>
      </dgm:prSet>
      <dgm:spPr/>
    </dgm:pt>
    <dgm:pt modelId="{09A93FF1-E891-45A9-90A1-8F71C31F7DC3}" type="pres">
      <dgm:prSet presAssocID="{89F9E70C-AB91-470F-99A5-A66FEA16085C}" presName="level3hierChild" presStyleCnt="0"/>
      <dgm:spPr/>
    </dgm:pt>
  </dgm:ptLst>
  <dgm:cxnLst>
    <dgm:cxn modelId="{58A1EA0E-F079-4653-937C-681A22B813A4}" srcId="{018EC064-569D-4A64-BC10-CDD95BCD8388}" destId="{0AD729A0-6175-499C-8D09-44383A2B788C}" srcOrd="0" destOrd="0" parTransId="{37FAAEFB-F62F-41F6-A234-C57881C38FEB}" sibTransId="{49EDC234-48FF-459E-B79C-60EB6ECF3EF9}"/>
    <dgm:cxn modelId="{79CD7D1C-BDFC-4ABF-8A35-448BBBCB0FB4}" type="presOf" srcId="{0AD729A0-6175-499C-8D09-44383A2B788C}" destId="{C90E472F-556B-4E08-8476-FBF82C9026B6}" srcOrd="0" destOrd="0" presId="urn:microsoft.com/office/officeart/2005/8/layout/hierarchy2"/>
    <dgm:cxn modelId="{2084AD26-77CB-4A84-8255-72C7AB7D9379}" type="presOf" srcId="{018EC064-569D-4A64-BC10-CDD95BCD8388}" destId="{85A805B5-1847-45F7-810B-EF473D307305}" srcOrd="0" destOrd="0" presId="urn:microsoft.com/office/officeart/2005/8/layout/hierarchy2"/>
    <dgm:cxn modelId="{E27F2B5D-1572-4429-BBD1-B9EE866C45F4}" type="presOf" srcId="{37FAAEFB-F62F-41F6-A234-C57881C38FEB}" destId="{23315B9E-C99D-4535-BB5F-395F23558312}" srcOrd="1" destOrd="0" presId="urn:microsoft.com/office/officeart/2005/8/layout/hierarchy2"/>
    <dgm:cxn modelId="{E838535F-2DF4-4199-8F1B-7D5B92E9CDA4}" type="presOf" srcId="{C9ECC60E-008E-43B7-85A7-E50DB131EE86}" destId="{E603D6DD-FE5E-4E4E-929B-D583F404C4D1}" srcOrd="1" destOrd="0" presId="urn:microsoft.com/office/officeart/2005/8/layout/hierarchy2"/>
    <dgm:cxn modelId="{02D7EA48-2FE1-4816-BAB7-A9A34BD4B548}" type="presOf" srcId="{C9ECC60E-008E-43B7-85A7-E50DB131EE86}" destId="{C3773E66-8145-4BD3-8476-BC0F0A4657C0}" srcOrd="0" destOrd="0" presId="urn:microsoft.com/office/officeart/2005/8/layout/hierarchy2"/>
    <dgm:cxn modelId="{E802A86F-2A0D-4F41-81E3-EBD18643151A}" type="presOf" srcId="{37FAAEFB-F62F-41F6-A234-C57881C38FEB}" destId="{76CAEECF-0BAF-4191-8C8D-6D9ACA0BD489}" srcOrd="0" destOrd="0" presId="urn:microsoft.com/office/officeart/2005/8/layout/hierarchy2"/>
    <dgm:cxn modelId="{94F87B52-BC4B-4961-B1D1-72F40749E116}" srcId="{018EC064-569D-4A64-BC10-CDD95BCD8388}" destId="{CEBE8153-86AA-42F9-811B-B4127FFCC352}" srcOrd="1" destOrd="0" parTransId="{0236DD2F-48A3-427E-9B53-24EDAEC1EA86}" sibTransId="{269B821B-241A-44BB-9190-029209A3CEEA}"/>
    <dgm:cxn modelId="{DD49F774-B48A-451E-B5FA-7025C9827E88}" type="presOf" srcId="{0236DD2F-48A3-427E-9B53-24EDAEC1EA86}" destId="{002C18B2-2E0E-4A4D-9AE8-FA76D87D4F22}" srcOrd="1" destOrd="0" presId="urn:microsoft.com/office/officeart/2005/8/layout/hierarchy2"/>
    <dgm:cxn modelId="{98570EBF-2EBD-41CD-8BC1-F4BAEB73D6BC}" type="presOf" srcId="{0236DD2F-48A3-427E-9B53-24EDAEC1EA86}" destId="{F63D0A5D-EBE6-413E-8195-5EAAB68AA100}" srcOrd="0" destOrd="0" presId="urn:microsoft.com/office/officeart/2005/8/layout/hierarchy2"/>
    <dgm:cxn modelId="{1DD468DC-C049-44B4-823D-7FDF163568E9}" srcId="{1448310D-3BB1-473A-BDD7-DFFC31443E6B}" destId="{018EC064-569D-4A64-BC10-CDD95BCD8388}" srcOrd="0" destOrd="0" parTransId="{CF57C6E1-B0D2-4119-A19C-DED50FF68EC6}" sibTransId="{FACBEFA0-7FDF-4F61-9EA4-6F29EB5DE44E}"/>
    <dgm:cxn modelId="{302D60DD-22BD-4C95-A39A-97181B2D5411}" type="presOf" srcId="{1448310D-3BB1-473A-BDD7-DFFC31443E6B}" destId="{8E7E4289-23A1-4133-A9DD-BA70159C8F0B}" srcOrd="0" destOrd="0" presId="urn:microsoft.com/office/officeart/2005/8/layout/hierarchy2"/>
    <dgm:cxn modelId="{462F65DF-479D-4056-AAA2-87D1DAA5075C}" type="presOf" srcId="{CEBE8153-86AA-42F9-811B-B4127FFCC352}" destId="{936DE1AD-A2E4-48B3-9145-38E28A15FB04}" srcOrd="0" destOrd="0" presId="urn:microsoft.com/office/officeart/2005/8/layout/hierarchy2"/>
    <dgm:cxn modelId="{1E554BEF-A27A-4014-B77C-7A373284E9B6}" srcId="{018EC064-569D-4A64-BC10-CDD95BCD8388}" destId="{89F9E70C-AB91-470F-99A5-A66FEA16085C}" srcOrd="2" destOrd="0" parTransId="{C9ECC60E-008E-43B7-85A7-E50DB131EE86}" sibTransId="{B5D8CED5-D02D-4B81-BCBA-A90295EA01D2}"/>
    <dgm:cxn modelId="{892D75FC-0DD5-466A-A8C8-E72FAB924185}" type="presOf" srcId="{89F9E70C-AB91-470F-99A5-A66FEA16085C}" destId="{6D3AB394-C865-4E61-AAB8-C0D30D0C6B83}" srcOrd="0" destOrd="0" presId="urn:microsoft.com/office/officeart/2005/8/layout/hierarchy2"/>
    <dgm:cxn modelId="{1C791516-AA90-4643-BDE8-AB402D590922}" type="presParOf" srcId="{8E7E4289-23A1-4133-A9DD-BA70159C8F0B}" destId="{90438DA9-80A1-495B-B1C6-AC66B2ABA927}" srcOrd="0" destOrd="0" presId="urn:microsoft.com/office/officeart/2005/8/layout/hierarchy2"/>
    <dgm:cxn modelId="{706B7C8F-AC54-4D9E-AB8A-BDA6F6FE33B0}" type="presParOf" srcId="{90438DA9-80A1-495B-B1C6-AC66B2ABA927}" destId="{85A805B5-1847-45F7-810B-EF473D307305}" srcOrd="0" destOrd="0" presId="urn:microsoft.com/office/officeart/2005/8/layout/hierarchy2"/>
    <dgm:cxn modelId="{B44689D4-93F1-4414-AB96-850662C8742C}" type="presParOf" srcId="{90438DA9-80A1-495B-B1C6-AC66B2ABA927}" destId="{4F7DB980-ED1A-4841-AF9B-8980E0761504}" srcOrd="1" destOrd="0" presId="urn:microsoft.com/office/officeart/2005/8/layout/hierarchy2"/>
    <dgm:cxn modelId="{E3654EBD-DB3E-471D-91DE-04418B804A30}" type="presParOf" srcId="{4F7DB980-ED1A-4841-AF9B-8980E0761504}" destId="{76CAEECF-0BAF-4191-8C8D-6D9ACA0BD489}" srcOrd="0" destOrd="0" presId="urn:microsoft.com/office/officeart/2005/8/layout/hierarchy2"/>
    <dgm:cxn modelId="{4C8C0725-865C-4D59-AC5C-9239367B1C34}" type="presParOf" srcId="{76CAEECF-0BAF-4191-8C8D-6D9ACA0BD489}" destId="{23315B9E-C99D-4535-BB5F-395F23558312}" srcOrd="0" destOrd="0" presId="urn:microsoft.com/office/officeart/2005/8/layout/hierarchy2"/>
    <dgm:cxn modelId="{102ECE49-B4B9-4C9D-9A0D-DBD0A676613B}" type="presParOf" srcId="{4F7DB980-ED1A-4841-AF9B-8980E0761504}" destId="{F88BD022-B382-442C-B595-577902BB48C8}" srcOrd="1" destOrd="0" presId="urn:microsoft.com/office/officeart/2005/8/layout/hierarchy2"/>
    <dgm:cxn modelId="{B503F854-57AA-4D02-A28D-95FA213D0E39}" type="presParOf" srcId="{F88BD022-B382-442C-B595-577902BB48C8}" destId="{C90E472F-556B-4E08-8476-FBF82C9026B6}" srcOrd="0" destOrd="0" presId="urn:microsoft.com/office/officeart/2005/8/layout/hierarchy2"/>
    <dgm:cxn modelId="{69FFEEC4-ECDC-45C2-B633-3AF6886EA61F}" type="presParOf" srcId="{F88BD022-B382-442C-B595-577902BB48C8}" destId="{B7B52751-8F0E-43D2-925E-CDD38DA8C5CD}" srcOrd="1" destOrd="0" presId="urn:microsoft.com/office/officeart/2005/8/layout/hierarchy2"/>
    <dgm:cxn modelId="{A39E09F2-8530-49F5-8B07-8680F0C9BA61}" type="presParOf" srcId="{4F7DB980-ED1A-4841-AF9B-8980E0761504}" destId="{F63D0A5D-EBE6-413E-8195-5EAAB68AA100}" srcOrd="2" destOrd="0" presId="urn:microsoft.com/office/officeart/2005/8/layout/hierarchy2"/>
    <dgm:cxn modelId="{0EBDE38A-FBC7-4373-8C82-539190128428}" type="presParOf" srcId="{F63D0A5D-EBE6-413E-8195-5EAAB68AA100}" destId="{002C18B2-2E0E-4A4D-9AE8-FA76D87D4F22}" srcOrd="0" destOrd="0" presId="urn:microsoft.com/office/officeart/2005/8/layout/hierarchy2"/>
    <dgm:cxn modelId="{4821C876-7A73-4B59-8D1E-D2F99C1A6F8F}" type="presParOf" srcId="{4F7DB980-ED1A-4841-AF9B-8980E0761504}" destId="{F9784641-31A2-437A-A6C0-A3C54688AB05}" srcOrd="3" destOrd="0" presId="urn:microsoft.com/office/officeart/2005/8/layout/hierarchy2"/>
    <dgm:cxn modelId="{ED96AA1B-8131-485D-9DB1-70E859BDC597}" type="presParOf" srcId="{F9784641-31A2-437A-A6C0-A3C54688AB05}" destId="{936DE1AD-A2E4-48B3-9145-38E28A15FB04}" srcOrd="0" destOrd="0" presId="urn:microsoft.com/office/officeart/2005/8/layout/hierarchy2"/>
    <dgm:cxn modelId="{40B95F49-FA75-4925-9E0D-4BEBB303FBB6}" type="presParOf" srcId="{F9784641-31A2-437A-A6C0-A3C54688AB05}" destId="{0D5F2BCA-A844-413B-A691-55664A57FB12}" srcOrd="1" destOrd="0" presId="urn:microsoft.com/office/officeart/2005/8/layout/hierarchy2"/>
    <dgm:cxn modelId="{E7BE33DD-57F3-4418-8806-D5CC469F67E8}" type="presParOf" srcId="{4F7DB980-ED1A-4841-AF9B-8980E0761504}" destId="{C3773E66-8145-4BD3-8476-BC0F0A4657C0}" srcOrd="4" destOrd="0" presId="urn:microsoft.com/office/officeart/2005/8/layout/hierarchy2"/>
    <dgm:cxn modelId="{44EF3695-45FD-473B-9423-4EA28A7709E3}" type="presParOf" srcId="{C3773E66-8145-4BD3-8476-BC0F0A4657C0}" destId="{E603D6DD-FE5E-4E4E-929B-D583F404C4D1}" srcOrd="0" destOrd="0" presId="urn:microsoft.com/office/officeart/2005/8/layout/hierarchy2"/>
    <dgm:cxn modelId="{18C6810E-904D-4E27-9E56-68B62E6EEB5A}" type="presParOf" srcId="{4F7DB980-ED1A-4841-AF9B-8980E0761504}" destId="{35B19226-BD70-4586-B664-CDEBDC18C76A}" srcOrd="5" destOrd="0" presId="urn:microsoft.com/office/officeart/2005/8/layout/hierarchy2"/>
    <dgm:cxn modelId="{8E3C9EBC-5383-4004-A54A-12C8EF5787EC}" type="presParOf" srcId="{35B19226-BD70-4586-B664-CDEBDC18C76A}" destId="{6D3AB394-C865-4E61-AAB8-C0D30D0C6B83}" srcOrd="0" destOrd="0" presId="urn:microsoft.com/office/officeart/2005/8/layout/hierarchy2"/>
    <dgm:cxn modelId="{4B57819E-5EBC-4160-B7CA-592D1CD733C4}" type="presParOf" srcId="{35B19226-BD70-4586-B664-CDEBDC18C76A}" destId="{09A93FF1-E891-45A9-90A1-8F71C31F7DC3}" srcOrd="1" destOrd="0" presId="urn:microsoft.com/office/officeart/2005/8/layout/hierarchy2"/>
  </dgm:cxnLst>
  <dgm:bg/>
  <dgm:whole>
    <a:ln>
      <a:no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A805B5-1847-45F7-810B-EF473D307305}">
      <dsp:nvSpPr>
        <dsp:cNvPr id="0" name=""/>
        <dsp:cNvSpPr/>
      </dsp:nvSpPr>
      <dsp:spPr>
        <a:xfrm>
          <a:off x="197718" y="992897"/>
          <a:ext cx="1724359" cy="8621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porgat.txt</a:t>
          </a:r>
        </a:p>
      </dsp:txBody>
      <dsp:txXfrm>
        <a:off x="222970" y="1018149"/>
        <a:ext cx="1673855" cy="811675"/>
      </dsp:txXfrm>
    </dsp:sp>
    <dsp:sp modelId="{76CAEECF-0BAF-4191-8C8D-6D9ACA0BD489}">
      <dsp:nvSpPr>
        <dsp:cNvPr id="0" name=""/>
        <dsp:cNvSpPr/>
      </dsp:nvSpPr>
      <dsp:spPr>
        <a:xfrm rot="18289469">
          <a:off x="1663039" y="900987"/>
          <a:ext cx="1207821" cy="54492"/>
        </a:xfrm>
        <a:custGeom>
          <a:avLst/>
          <a:gdLst/>
          <a:ahLst/>
          <a:cxnLst/>
          <a:rect l="0" t="0" r="0" b="0"/>
          <a:pathLst>
            <a:path>
              <a:moveTo>
                <a:pt x="0" y="27246"/>
              </a:moveTo>
              <a:lnTo>
                <a:pt x="1207821" y="2724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36754" y="898038"/>
        <a:ext cx="60391" cy="60391"/>
      </dsp:txXfrm>
    </dsp:sp>
    <dsp:sp modelId="{C90E472F-556B-4E08-8476-FBF82C9026B6}">
      <dsp:nvSpPr>
        <dsp:cNvPr id="0" name=""/>
        <dsp:cNvSpPr/>
      </dsp:nvSpPr>
      <dsp:spPr>
        <a:xfrm>
          <a:off x="2611821" y="1390"/>
          <a:ext cx="1724359" cy="86217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MarvelCharacters.txt</a:t>
          </a:r>
        </a:p>
      </dsp:txBody>
      <dsp:txXfrm>
        <a:off x="2637073" y="26642"/>
        <a:ext cx="1673855" cy="811675"/>
      </dsp:txXfrm>
    </dsp:sp>
    <dsp:sp modelId="{F63D0A5D-EBE6-413E-8195-5EAAB68AA100}">
      <dsp:nvSpPr>
        <dsp:cNvPr id="0" name=""/>
        <dsp:cNvSpPr/>
      </dsp:nvSpPr>
      <dsp:spPr>
        <a:xfrm>
          <a:off x="1922078" y="1396741"/>
          <a:ext cx="689743" cy="54492"/>
        </a:xfrm>
        <a:custGeom>
          <a:avLst/>
          <a:gdLst/>
          <a:ahLst/>
          <a:cxnLst/>
          <a:rect l="0" t="0" r="0" b="0"/>
          <a:pathLst>
            <a:path>
              <a:moveTo>
                <a:pt x="0" y="27246"/>
              </a:moveTo>
              <a:lnTo>
                <a:pt x="689743" y="2724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9706" y="1406743"/>
        <a:ext cx="34487" cy="34487"/>
      </dsp:txXfrm>
    </dsp:sp>
    <dsp:sp modelId="{936DE1AD-A2E4-48B3-9145-38E28A15FB04}">
      <dsp:nvSpPr>
        <dsp:cNvPr id="0" name=""/>
        <dsp:cNvSpPr/>
      </dsp:nvSpPr>
      <dsp:spPr>
        <a:xfrm>
          <a:off x="2611821" y="992897"/>
          <a:ext cx="1724359" cy="86217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ComicNames.txt</a:t>
          </a:r>
        </a:p>
      </dsp:txBody>
      <dsp:txXfrm>
        <a:off x="2637073" y="1018149"/>
        <a:ext cx="1673855" cy="811675"/>
      </dsp:txXfrm>
    </dsp:sp>
    <dsp:sp modelId="{C3773E66-8145-4BD3-8476-BC0F0A4657C0}">
      <dsp:nvSpPr>
        <dsp:cNvPr id="0" name=""/>
        <dsp:cNvSpPr/>
      </dsp:nvSpPr>
      <dsp:spPr>
        <a:xfrm rot="3310531">
          <a:off x="1663039" y="1892494"/>
          <a:ext cx="1207821" cy="54492"/>
        </a:xfrm>
        <a:custGeom>
          <a:avLst/>
          <a:gdLst/>
          <a:ahLst/>
          <a:cxnLst/>
          <a:rect l="0" t="0" r="0" b="0"/>
          <a:pathLst>
            <a:path>
              <a:moveTo>
                <a:pt x="0" y="27246"/>
              </a:moveTo>
              <a:lnTo>
                <a:pt x="1207821" y="2724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36754" y="1889545"/>
        <a:ext cx="60391" cy="60391"/>
      </dsp:txXfrm>
    </dsp:sp>
    <dsp:sp modelId="{6D3AB394-C865-4E61-AAB8-C0D30D0C6B83}">
      <dsp:nvSpPr>
        <dsp:cNvPr id="0" name=""/>
        <dsp:cNvSpPr/>
      </dsp:nvSpPr>
      <dsp:spPr>
        <a:xfrm>
          <a:off x="2611821" y="1984404"/>
          <a:ext cx="1724359" cy="86217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CharacterAppearances.txt</a:t>
          </a:r>
        </a:p>
      </dsp:txBody>
      <dsp:txXfrm>
        <a:off x="2637073" y="2009656"/>
        <a:ext cx="1673855" cy="8116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9BE8D63FDC44E3BD88C3116428F252"/>
        <w:category>
          <w:name w:val="General"/>
          <w:gallery w:val="placeholder"/>
        </w:category>
        <w:types>
          <w:type w:val="bbPlcHdr"/>
        </w:types>
        <w:behaviors>
          <w:behavior w:val="content"/>
        </w:behaviors>
        <w:guid w:val="{C11C84CB-7661-490D-BB98-B551FB64627B}"/>
      </w:docPartPr>
      <w:docPartBody>
        <w:p w:rsidR="000761B8" w:rsidRDefault="000761B8">
          <w:pPr>
            <w:pStyle w:val="5F9BE8D63FDC44E3BD88C3116428F25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es Rounded Black">
    <w:altName w:val="Calibri"/>
    <w:panose1 w:val="00000000000000000000"/>
    <w:charset w:val="00"/>
    <w:family w:val="modern"/>
    <w:notTrueType/>
    <w:pitch w:val="variable"/>
    <w:sig w:usb0="A000000F"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B8"/>
    <w:rsid w:val="000761B8"/>
    <w:rsid w:val="00083500"/>
    <w:rsid w:val="0026506A"/>
    <w:rsid w:val="005B4499"/>
    <w:rsid w:val="00982C67"/>
    <w:rsid w:val="00A22463"/>
    <w:rsid w:val="00AB0EB6"/>
    <w:rsid w:val="00E1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BE8D63FDC44E3BD88C3116428F252">
    <w:name w:val="5F9BE8D63FDC44E3BD88C3116428F252"/>
  </w:style>
  <w:style w:type="paragraph" w:customStyle="1" w:styleId="9B202A4875B4441A8F05CE858FA54152">
    <w:name w:val="9B202A4875B4441A8F05CE858FA54152"/>
  </w:style>
  <w:style w:type="paragraph" w:customStyle="1" w:styleId="ED93A9029A6A4C3D8CCB8D79DEB92DD0">
    <w:name w:val="ED93A9029A6A4C3D8CCB8D79DEB92DD0"/>
  </w:style>
  <w:style w:type="paragraph" w:customStyle="1" w:styleId="5CE5E5338A81467AA78E0727BF5F91D4">
    <w:name w:val="5CE5E5338A81467AA78E0727BF5F91D4"/>
    <w:rsid w:val="00083500"/>
  </w:style>
  <w:style w:type="paragraph" w:customStyle="1" w:styleId="E38894FA41254365A6A1E9A3534E38E3">
    <w:name w:val="E38894FA41254365A6A1E9A3534E38E3"/>
    <w:rsid w:val="00083500"/>
  </w:style>
  <w:style w:type="paragraph" w:customStyle="1" w:styleId="002ADD276D8544E9A34EA296C79DE516">
    <w:name w:val="002ADD276D8544E9A34EA296C79DE516"/>
    <w:rsid w:val="00083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530B903A-65A4-405B-B3FD-47D006D4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2524</TotalTime>
  <Pages>14</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Marvel Character Appearances: Market Basket Analysis</vt:lpstr>
    </vt:vector>
  </TitlesOfParts>
  <Manager>Spring 2015</Manager>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 Character Appearances: Market Basket Analysis</dc:title>
  <dc:creator>Whitney King</dc:creator>
  <cp:keywords/>
  <cp:lastModifiedBy>Whitney King</cp:lastModifiedBy>
  <cp:revision>407</cp:revision>
  <cp:lastPrinted>2012-09-04T22:21:00Z</cp:lastPrinted>
  <dcterms:created xsi:type="dcterms:W3CDTF">2015-06-09T21:43:00Z</dcterms:created>
  <dcterms:modified xsi:type="dcterms:W3CDTF">2018-01-08T01:31:00Z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